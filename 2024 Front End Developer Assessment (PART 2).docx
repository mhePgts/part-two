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56132" w14:textId="77777777" w:rsidR="00A76FEA" w:rsidRPr="002E3844" w:rsidRDefault="00A76FEA" w:rsidP="00F55291">
      <w:pPr>
        <w:rPr>
          <w:rFonts w:ascii="BC Sans" w:hAnsi="BC Sans" w:cs="Arial"/>
          <w:sz w:val="28"/>
          <w:szCs w:val="28"/>
          <w:lang w:val="en-CA"/>
        </w:rPr>
      </w:pPr>
      <w:r w:rsidRPr="002E3844">
        <w:rPr>
          <w:rFonts w:ascii="BC Sans" w:eastAsia="Calibri" w:hAnsi="BC Sans" w:cs="Calibri"/>
          <w:sz w:val="28"/>
          <w:szCs w:val="28"/>
          <w:lang w:val="en-CA"/>
        </w:rPr>
        <w:t>Government</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Communications</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and</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Public</w:t>
      </w:r>
      <w:r w:rsidRPr="002E3844">
        <w:rPr>
          <w:rFonts w:ascii="BC Sans" w:hAnsi="BC Sans" w:cs="Arial"/>
          <w:sz w:val="28"/>
          <w:szCs w:val="28"/>
          <w:lang w:val="en-CA"/>
        </w:rPr>
        <w:t xml:space="preserve"> </w:t>
      </w:r>
      <w:r w:rsidRPr="002E3844">
        <w:rPr>
          <w:rFonts w:ascii="BC Sans" w:eastAsia="Calibri" w:hAnsi="BC Sans" w:cs="Calibri"/>
          <w:sz w:val="28"/>
          <w:szCs w:val="28"/>
          <w:lang w:val="en-CA"/>
        </w:rPr>
        <w:t>Engagement</w:t>
      </w:r>
    </w:p>
    <w:p w14:paraId="60FEA0FD" w14:textId="40359EE3" w:rsidR="00A76FEA" w:rsidRPr="002E3844" w:rsidRDefault="001E7DE4" w:rsidP="008E587A">
      <w:pPr>
        <w:rPr>
          <w:rFonts w:ascii="BC Sans" w:hAnsi="BC Sans" w:cs="Arial"/>
          <w:b/>
          <w:bCs/>
          <w:color w:val="000000"/>
          <w:lang w:val="en-CA"/>
        </w:rPr>
      </w:pPr>
      <w:r w:rsidRPr="002E3844">
        <w:rPr>
          <w:rFonts w:ascii="BC Sans" w:hAnsi="BC Sans" w:cstheme="minorBidi"/>
          <w:b/>
          <w:bCs/>
          <w:color w:val="000000" w:themeColor="text1"/>
          <w:lang w:val="en-CA"/>
        </w:rPr>
        <w:t xml:space="preserve">FRONT END </w:t>
      </w:r>
      <w:r w:rsidR="00EB09FA">
        <w:rPr>
          <w:rFonts w:ascii="BC Sans" w:hAnsi="BC Sans" w:cstheme="minorBidi"/>
          <w:b/>
          <w:bCs/>
          <w:color w:val="000000" w:themeColor="text1"/>
          <w:lang w:val="en-CA"/>
        </w:rPr>
        <w:t xml:space="preserve">WORDPRESS </w:t>
      </w:r>
      <w:r w:rsidRPr="002E3844">
        <w:rPr>
          <w:rFonts w:ascii="BC Sans" w:hAnsi="BC Sans" w:cstheme="minorBidi"/>
          <w:b/>
          <w:bCs/>
          <w:color w:val="000000" w:themeColor="text1"/>
          <w:lang w:val="en-CA"/>
        </w:rPr>
        <w:t>DEVELOPER</w:t>
      </w:r>
      <w:r w:rsidR="00A76FEA" w:rsidRPr="002E3844">
        <w:rPr>
          <w:rFonts w:ascii="BC Sans" w:hAnsi="BC Sans" w:cs="Arial"/>
          <w:b/>
          <w:bCs/>
          <w:color w:val="000000" w:themeColor="text1"/>
          <w:lang w:val="en-CA"/>
        </w:rPr>
        <w:t xml:space="preserve"> </w:t>
      </w:r>
      <w:r w:rsidR="00A76FEA" w:rsidRPr="002E3844">
        <w:rPr>
          <w:rFonts w:ascii="BC Sans" w:eastAsia="Calibri" w:hAnsi="BC Sans" w:cs="Calibri"/>
          <w:b/>
          <w:bCs/>
          <w:color w:val="000000" w:themeColor="text1"/>
          <w:lang w:val="en-CA"/>
        </w:rPr>
        <w:t>TEST</w:t>
      </w:r>
    </w:p>
    <w:p w14:paraId="0E7A762B" w14:textId="77777777" w:rsidR="00284771" w:rsidRPr="002E3844" w:rsidRDefault="00284771">
      <w:pPr>
        <w:jc w:val="center"/>
        <w:rPr>
          <w:rFonts w:ascii="BC Sans" w:hAnsi="BC Sans" w:cs="Arial"/>
          <w:b/>
          <w:bCs/>
          <w:color w:val="000000"/>
          <w:sz w:val="22"/>
          <w:lang w:val="en-CA"/>
        </w:rPr>
      </w:pPr>
    </w:p>
    <w:p w14:paraId="0B140D11" w14:textId="77777777" w:rsidR="00F55291" w:rsidRPr="002E3844" w:rsidRDefault="00F55291" w:rsidP="00284771">
      <w:pPr>
        <w:tabs>
          <w:tab w:val="left" w:pos="5760"/>
        </w:tabs>
        <w:rPr>
          <w:rFonts w:ascii="BC Sans" w:hAnsi="BC Sans" w:cs="Arial"/>
          <w:b/>
          <w:bCs/>
          <w:color w:val="003366"/>
          <w:sz w:val="22"/>
          <w:lang w:val="en-CA"/>
        </w:rPr>
      </w:pPr>
    </w:p>
    <w:p w14:paraId="1B45F68E" w14:textId="0EB5AA2C" w:rsidR="00284771" w:rsidRPr="002E3844" w:rsidRDefault="00284771" w:rsidP="00284771">
      <w:pPr>
        <w:tabs>
          <w:tab w:val="left" w:pos="5760"/>
        </w:tabs>
        <w:rPr>
          <w:rFonts w:ascii="BC Sans" w:hAnsi="BC Sans" w:cs="Arial"/>
          <w:bCs/>
          <w:color w:val="003366"/>
          <w:sz w:val="22"/>
          <w:u w:val="single"/>
          <w:lang w:val="en-CA"/>
        </w:rPr>
      </w:pPr>
      <w:r w:rsidRPr="002E3844">
        <w:rPr>
          <w:rFonts w:ascii="BC Sans" w:eastAsia="Calibri" w:hAnsi="BC Sans" w:cs="Calibri"/>
          <w:b/>
          <w:bCs/>
          <w:color w:val="003366"/>
          <w:sz w:val="22"/>
          <w:lang w:val="en-CA"/>
        </w:rPr>
        <w:t>Applicant</w:t>
      </w:r>
      <w:r w:rsidRPr="002E3844">
        <w:rPr>
          <w:rFonts w:ascii="BC Sans" w:hAnsi="BC Sans" w:cs="Arial"/>
          <w:b/>
          <w:bCs/>
          <w:color w:val="003366"/>
          <w:sz w:val="22"/>
          <w:lang w:val="en-CA"/>
        </w:rPr>
        <w:t xml:space="preserve"> </w:t>
      </w:r>
      <w:r w:rsidRPr="002E3844">
        <w:rPr>
          <w:rFonts w:ascii="BC Sans" w:eastAsia="Calibri" w:hAnsi="BC Sans" w:cs="Calibri"/>
          <w:b/>
          <w:bCs/>
          <w:color w:val="003366"/>
          <w:sz w:val="22"/>
          <w:lang w:val="en-CA"/>
        </w:rPr>
        <w:t>Name</w:t>
      </w:r>
      <w:r w:rsidRPr="002E3844">
        <w:rPr>
          <w:rFonts w:ascii="BC Sans" w:hAnsi="BC Sans" w:cs="Arial"/>
          <w:b/>
          <w:bCs/>
          <w:color w:val="003366"/>
          <w:sz w:val="22"/>
          <w:lang w:val="en-CA"/>
        </w:rPr>
        <w:t xml:space="preserve">: </w:t>
      </w:r>
      <w:r w:rsidRPr="002E3844">
        <w:rPr>
          <w:rFonts w:ascii="BC Sans" w:eastAsia="Calibri" w:hAnsi="BC Sans" w:cs="Calibri"/>
          <w:bCs/>
          <w:color w:val="003366"/>
          <w:sz w:val="22"/>
          <w:u w:val="single"/>
          <w:lang w:val="en-CA"/>
        </w:rPr>
        <w:t>__________</w:t>
      </w:r>
      <w:r w:rsidR="009D1C6A">
        <w:rPr>
          <w:rFonts w:ascii="BC Sans" w:eastAsia="Calibri" w:hAnsi="BC Sans" w:cs="Calibri"/>
          <w:bCs/>
          <w:color w:val="003366"/>
          <w:sz w:val="22"/>
          <w:u w:val="single"/>
          <w:lang w:val="en-CA"/>
        </w:rPr>
        <w:t>Aide Zhou</w:t>
      </w:r>
      <w:r w:rsidRPr="002E3844">
        <w:rPr>
          <w:rFonts w:ascii="BC Sans" w:eastAsia="Calibri" w:hAnsi="BC Sans" w:cs="Calibri"/>
          <w:bCs/>
          <w:color w:val="003366"/>
          <w:sz w:val="22"/>
          <w:u w:val="single"/>
          <w:lang w:val="en-CA"/>
        </w:rPr>
        <w:t>___________</w:t>
      </w:r>
      <w:r w:rsidRPr="002E3844">
        <w:rPr>
          <w:rFonts w:ascii="BC Sans" w:hAnsi="BC Sans" w:cs="Arial"/>
          <w:b/>
          <w:bCs/>
          <w:color w:val="003366"/>
          <w:sz w:val="22"/>
          <w:lang w:val="en-CA"/>
        </w:rPr>
        <w:tab/>
      </w:r>
      <w:r w:rsidRPr="002E3844">
        <w:rPr>
          <w:rFonts w:ascii="BC Sans" w:eastAsia="Calibri" w:hAnsi="BC Sans" w:cs="Calibri"/>
          <w:b/>
          <w:bCs/>
          <w:color w:val="003366"/>
          <w:sz w:val="22"/>
          <w:lang w:val="en-CA"/>
        </w:rPr>
        <w:t>Date</w:t>
      </w:r>
      <w:r w:rsidRPr="002E3844">
        <w:rPr>
          <w:rFonts w:ascii="BC Sans" w:hAnsi="BC Sans" w:cs="Arial"/>
          <w:b/>
          <w:bCs/>
          <w:color w:val="003366"/>
          <w:sz w:val="22"/>
          <w:lang w:val="en-CA"/>
        </w:rPr>
        <w:t xml:space="preserve">: </w:t>
      </w:r>
      <w:r w:rsidR="007D69EF">
        <w:rPr>
          <w:rFonts w:ascii="BC Sans" w:hAnsi="BC Sans" w:cs="Arial"/>
          <w:b/>
          <w:bCs/>
          <w:color w:val="003366"/>
          <w:sz w:val="22"/>
          <w:lang w:val="en-CA"/>
        </w:rPr>
        <w:t xml:space="preserve"> </w:t>
      </w:r>
      <w:r w:rsidR="00A071DD">
        <w:rPr>
          <w:rFonts w:ascii="BC Sans" w:hAnsi="BC Sans" w:cs="Arial"/>
          <w:b/>
          <w:bCs/>
          <w:color w:val="003366"/>
          <w:sz w:val="22"/>
          <w:lang w:val="en-CA"/>
        </w:rPr>
        <w:t xml:space="preserve"> </w:t>
      </w:r>
      <w:r w:rsidR="007D69EF">
        <w:rPr>
          <w:rFonts w:ascii="BC Sans" w:eastAsia="Calibri" w:hAnsi="BC Sans" w:cs="Calibri"/>
          <w:bCs/>
          <w:color w:val="003366"/>
          <w:sz w:val="22"/>
          <w:u w:val="single"/>
          <w:lang w:val="en-CA"/>
        </w:rPr>
        <w:t>20-May-2024___</w:t>
      </w:r>
      <w:r w:rsidRPr="002E3844">
        <w:rPr>
          <w:rFonts w:ascii="BC Sans" w:eastAsia="Calibri" w:hAnsi="BC Sans" w:cs="Calibri"/>
          <w:bCs/>
          <w:color w:val="003366"/>
          <w:sz w:val="22"/>
          <w:u w:val="single"/>
          <w:lang w:val="en-CA"/>
        </w:rPr>
        <w:t>___</w:t>
      </w:r>
    </w:p>
    <w:p w14:paraId="661073F5" w14:textId="6F6499C9" w:rsidR="00D21DB2" w:rsidRPr="002E3844" w:rsidRDefault="00D21DB2" w:rsidP="00D21DB2">
      <w:pPr>
        <w:tabs>
          <w:tab w:val="center" w:pos="3060"/>
          <w:tab w:val="center" w:pos="7380"/>
        </w:tabs>
        <w:rPr>
          <w:rFonts w:ascii="BC Sans" w:hAnsi="BC Sans" w:cs="Arial"/>
          <w:b/>
          <w:bCs/>
          <w:color w:val="333333"/>
          <w:sz w:val="14"/>
          <w:szCs w:val="14"/>
          <w:lang w:val="en-CA"/>
        </w:rPr>
      </w:pPr>
      <w:r w:rsidRPr="002E3844">
        <w:rPr>
          <w:rFonts w:ascii="BC Sans" w:hAnsi="BC Sans" w:cs="Arial"/>
          <w:bCs/>
          <w:color w:val="333333"/>
          <w:sz w:val="22"/>
          <w:lang w:val="en-CA"/>
        </w:rPr>
        <w:tab/>
      </w:r>
      <w:r w:rsidRPr="002E3844">
        <w:rPr>
          <w:rFonts w:ascii="BC Sans" w:eastAsia="Calibri" w:hAnsi="BC Sans" w:cs="Calibri"/>
          <w:bCs/>
          <w:color w:val="333333"/>
          <w:sz w:val="14"/>
          <w:szCs w:val="14"/>
          <w:lang w:val="en-CA"/>
        </w:rPr>
        <w:t>D</w:t>
      </w:r>
      <w:r w:rsidR="00F60123" w:rsidRPr="002E3844">
        <w:rPr>
          <w:rFonts w:ascii="BC Sans" w:eastAsia="Calibri" w:hAnsi="BC Sans" w:cs="Calibri"/>
          <w:bCs/>
          <w:color w:val="333333"/>
          <w:sz w:val="14"/>
          <w:szCs w:val="14"/>
          <w:lang w:val="en-CA"/>
        </w:rPr>
        <w:t>ouble</w:t>
      </w:r>
      <w:r w:rsidR="00F60123" w:rsidRPr="002E3844">
        <w:rPr>
          <w:rFonts w:ascii="BC Sans" w:hAnsi="BC Sans" w:cs="Arial"/>
          <w:bCs/>
          <w:color w:val="333333"/>
          <w:sz w:val="14"/>
          <w:szCs w:val="14"/>
          <w:lang w:val="en-CA"/>
        </w:rPr>
        <w:t>-</w:t>
      </w:r>
      <w:r w:rsidRPr="002E3844">
        <w:rPr>
          <w:rFonts w:ascii="BC Sans" w:eastAsia="Calibri" w:hAnsi="BC Sans" w:cs="Calibri"/>
          <w:bCs/>
          <w:color w:val="333333"/>
          <w:sz w:val="14"/>
          <w:szCs w:val="14"/>
          <w:lang w:val="en-CA"/>
        </w:rPr>
        <w:t>click</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line</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to</w:t>
      </w:r>
      <w:r w:rsidRPr="002E3844">
        <w:rPr>
          <w:rFonts w:ascii="BC Sans" w:hAnsi="BC Sans" w:cs="Arial"/>
          <w:bCs/>
          <w:color w:val="333333"/>
          <w:sz w:val="14"/>
          <w:szCs w:val="14"/>
          <w:lang w:val="en-CA"/>
        </w:rPr>
        <w:t xml:space="preserve"> </w:t>
      </w:r>
      <w:r w:rsidR="002C224C" w:rsidRPr="002E3844">
        <w:rPr>
          <w:rFonts w:ascii="BC Sans" w:eastAsia="Calibri" w:hAnsi="BC Sans" w:cs="Calibri"/>
          <w:bCs/>
          <w:color w:val="333333"/>
          <w:sz w:val="14"/>
          <w:szCs w:val="14"/>
          <w:lang w:val="en-CA"/>
        </w:rPr>
        <w:t>add</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name</w:t>
      </w:r>
      <w:r w:rsidR="002E3844">
        <w:rPr>
          <w:rFonts w:ascii="BC Sans" w:hAnsi="BC Sans" w:cs="Arial"/>
          <w:bCs/>
          <w:color w:val="333333"/>
          <w:sz w:val="14"/>
          <w:szCs w:val="14"/>
          <w:lang w:val="en-CA"/>
        </w:rPr>
        <w:tab/>
      </w:r>
      <w:r w:rsidRPr="002E3844">
        <w:rPr>
          <w:rFonts w:ascii="BC Sans" w:eastAsia="Calibri" w:hAnsi="BC Sans" w:cs="Calibri"/>
          <w:bCs/>
          <w:color w:val="333333"/>
          <w:sz w:val="14"/>
          <w:szCs w:val="14"/>
          <w:lang w:val="en-CA"/>
        </w:rPr>
        <w:t>D</w:t>
      </w:r>
      <w:r w:rsidR="00F60123" w:rsidRPr="002E3844">
        <w:rPr>
          <w:rFonts w:ascii="BC Sans" w:eastAsia="Calibri" w:hAnsi="BC Sans" w:cs="Calibri"/>
          <w:bCs/>
          <w:color w:val="333333"/>
          <w:sz w:val="14"/>
          <w:szCs w:val="14"/>
          <w:lang w:val="en-CA"/>
        </w:rPr>
        <w:t>ouble</w:t>
      </w:r>
      <w:r w:rsidR="00F60123" w:rsidRPr="002E3844">
        <w:rPr>
          <w:rFonts w:ascii="BC Sans" w:hAnsi="BC Sans" w:cs="Arial"/>
          <w:bCs/>
          <w:color w:val="333333"/>
          <w:sz w:val="14"/>
          <w:szCs w:val="14"/>
          <w:lang w:val="en-CA"/>
        </w:rPr>
        <w:t>-</w:t>
      </w:r>
      <w:r w:rsidRPr="002E3844">
        <w:rPr>
          <w:rFonts w:ascii="BC Sans" w:eastAsia="Calibri" w:hAnsi="BC Sans" w:cs="Calibri"/>
          <w:bCs/>
          <w:color w:val="333333"/>
          <w:sz w:val="14"/>
          <w:szCs w:val="14"/>
          <w:lang w:val="en-CA"/>
        </w:rPr>
        <w:t>click</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line</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to</w:t>
      </w:r>
      <w:r w:rsidRPr="002E3844">
        <w:rPr>
          <w:rFonts w:ascii="BC Sans" w:hAnsi="BC Sans" w:cs="Arial"/>
          <w:bCs/>
          <w:color w:val="333333"/>
          <w:sz w:val="14"/>
          <w:szCs w:val="14"/>
          <w:lang w:val="en-CA"/>
        </w:rPr>
        <w:t xml:space="preserve"> </w:t>
      </w:r>
      <w:r w:rsidR="002C224C" w:rsidRPr="002E3844">
        <w:rPr>
          <w:rFonts w:ascii="BC Sans" w:eastAsia="Calibri" w:hAnsi="BC Sans" w:cs="Calibri"/>
          <w:bCs/>
          <w:color w:val="333333"/>
          <w:sz w:val="14"/>
          <w:szCs w:val="14"/>
          <w:lang w:val="en-CA"/>
        </w:rPr>
        <w:t>add</w:t>
      </w:r>
      <w:r w:rsidRPr="002E3844">
        <w:rPr>
          <w:rFonts w:ascii="BC Sans" w:hAnsi="BC Sans" w:cs="Arial"/>
          <w:bCs/>
          <w:color w:val="333333"/>
          <w:sz w:val="14"/>
          <w:szCs w:val="14"/>
          <w:lang w:val="en-CA"/>
        </w:rPr>
        <w:t xml:space="preserve"> </w:t>
      </w:r>
      <w:r w:rsidRPr="002E3844">
        <w:rPr>
          <w:rFonts w:ascii="BC Sans" w:eastAsia="Calibri" w:hAnsi="BC Sans" w:cs="Calibri"/>
          <w:bCs/>
          <w:color w:val="333333"/>
          <w:sz w:val="14"/>
          <w:szCs w:val="14"/>
          <w:lang w:val="en-CA"/>
        </w:rPr>
        <w:t>date</w:t>
      </w:r>
    </w:p>
    <w:p w14:paraId="64FDB3EB" w14:textId="77777777" w:rsidR="00882F0B" w:rsidRPr="002E3844" w:rsidRDefault="00882F0B" w:rsidP="008E587A">
      <w:pPr>
        <w:rPr>
          <w:rFonts w:ascii="BC Sans" w:hAnsi="BC Sans" w:cs="Arial"/>
          <w:b/>
          <w:bCs/>
          <w:color w:val="FF0000"/>
          <w:lang w:val="en-CA"/>
        </w:rPr>
      </w:pPr>
    </w:p>
    <w:p w14:paraId="0FB29345" w14:textId="1EEF7F92" w:rsidR="00882F0B" w:rsidRPr="002E3844" w:rsidRDefault="00882F0B">
      <w:pPr>
        <w:jc w:val="center"/>
        <w:rPr>
          <w:rFonts w:ascii="BC Sans" w:hAnsi="BC Sans" w:cs="Arial"/>
          <w:b/>
          <w:bCs/>
          <w:color w:val="FF0000"/>
          <w:lang w:val="en-CA"/>
        </w:rPr>
      </w:pPr>
      <w:r w:rsidRPr="002E3844">
        <w:rPr>
          <w:rFonts w:ascii="BC Sans" w:hAnsi="BC Sans" w:cs="Arial"/>
          <w:b/>
          <w:bCs/>
          <w:color w:val="FF0000"/>
          <w:lang w:val="en-CA"/>
        </w:rPr>
        <w:t>IMPORTANT (please read carefully):</w:t>
      </w:r>
    </w:p>
    <w:p w14:paraId="3767B443" w14:textId="77777777" w:rsidR="00882F0B" w:rsidRPr="002E3844" w:rsidRDefault="00882F0B">
      <w:pPr>
        <w:jc w:val="center"/>
        <w:rPr>
          <w:rFonts w:ascii="BC Sans" w:hAnsi="BC Sans" w:cs="Arial"/>
          <w:b/>
          <w:bCs/>
          <w:sz w:val="22"/>
          <w:szCs w:val="22"/>
          <w:lang w:val="en-CA"/>
        </w:rPr>
      </w:pPr>
    </w:p>
    <w:p w14:paraId="4B4C04F2" w14:textId="3A174F6D" w:rsidR="00735BB0" w:rsidRPr="002E3844" w:rsidRDefault="009C1569" w:rsidP="00D7479B">
      <w:pPr>
        <w:jc w:val="center"/>
        <w:rPr>
          <w:rFonts w:ascii="BC Sans" w:hAnsi="BC Sans" w:cs="Arial"/>
          <w:sz w:val="22"/>
          <w:szCs w:val="22"/>
          <w:lang w:val="en-CA"/>
        </w:rPr>
      </w:pPr>
      <w:r w:rsidRPr="002E3844">
        <w:rPr>
          <w:rFonts w:ascii="BC Sans" w:hAnsi="BC Sans" w:cs="Arial"/>
          <w:sz w:val="22"/>
          <w:szCs w:val="22"/>
          <w:lang w:val="en-CA"/>
        </w:rPr>
        <w:t xml:space="preserve"> </w:t>
      </w:r>
      <w:r w:rsidR="00882F0B" w:rsidRPr="002E3844">
        <w:rPr>
          <w:rFonts w:ascii="BC Sans" w:hAnsi="BC Sans" w:cs="Arial"/>
          <w:sz w:val="22"/>
          <w:szCs w:val="22"/>
          <w:lang w:val="en-CA"/>
        </w:rPr>
        <w:t xml:space="preserve">The purpose of this test is to gauge your skill and experience as a professional communicator. </w:t>
      </w:r>
      <w:r w:rsidRPr="002E3844">
        <w:rPr>
          <w:rFonts w:ascii="BC Sans" w:hAnsi="BC Sans" w:cs="Arial"/>
          <w:sz w:val="22"/>
          <w:szCs w:val="22"/>
          <w:lang w:val="en-CA"/>
        </w:rPr>
        <w:t xml:space="preserve">To ensure fairness and equity in this test, </w:t>
      </w:r>
      <w:r w:rsidR="3FA35B34" w:rsidRPr="002E3844">
        <w:rPr>
          <w:rFonts w:ascii="BC Sans" w:hAnsi="BC Sans" w:cs="Arial"/>
          <w:b/>
          <w:bCs/>
          <w:sz w:val="22"/>
          <w:szCs w:val="22"/>
          <w:lang w:val="en-CA"/>
        </w:rPr>
        <w:t xml:space="preserve">you are prohibited from using </w:t>
      </w:r>
      <w:r w:rsidRPr="002E3844">
        <w:rPr>
          <w:rFonts w:ascii="BC Sans" w:hAnsi="BC Sans" w:cs="Arial"/>
          <w:b/>
          <w:bCs/>
          <w:sz w:val="22"/>
          <w:szCs w:val="22"/>
          <w:lang w:val="en-CA"/>
        </w:rPr>
        <w:t>AI writing and design tools</w:t>
      </w:r>
      <w:r w:rsidR="695F7B82" w:rsidRPr="002E3844">
        <w:rPr>
          <w:rFonts w:ascii="BC Sans" w:hAnsi="BC Sans" w:cs="Arial"/>
          <w:b/>
          <w:bCs/>
          <w:sz w:val="22"/>
          <w:szCs w:val="22"/>
          <w:lang w:val="en-CA"/>
        </w:rPr>
        <w:t>. This</w:t>
      </w:r>
      <w:r w:rsidRPr="002E3844">
        <w:rPr>
          <w:rFonts w:ascii="BC Sans" w:hAnsi="BC Sans" w:cs="Arial"/>
          <w:b/>
          <w:bCs/>
          <w:sz w:val="22"/>
          <w:szCs w:val="22"/>
          <w:lang w:val="en-CA"/>
        </w:rPr>
        <w:t xml:space="preserve"> includ</w:t>
      </w:r>
      <w:r w:rsidR="5D159424" w:rsidRPr="002E3844">
        <w:rPr>
          <w:rFonts w:ascii="BC Sans" w:hAnsi="BC Sans" w:cs="Arial"/>
          <w:b/>
          <w:bCs/>
          <w:sz w:val="22"/>
          <w:szCs w:val="22"/>
          <w:lang w:val="en-CA"/>
        </w:rPr>
        <w:t xml:space="preserve">es </w:t>
      </w:r>
      <w:r w:rsidRPr="002E3844">
        <w:rPr>
          <w:rFonts w:ascii="BC Sans" w:hAnsi="BC Sans" w:cs="Arial"/>
          <w:b/>
          <w:bCs/>
          <w:sz w:val="22"/>
          <w:szCs w:val="22"/>
          <w:lang w:val="en-CA"/>
        </w:rPr>
        <w:t xml:space="preserve">but </w:t>
      </w:r>
      <w:r w:rsidR="6EF1B9FC" w:rsidRPr="002E3844">
        <w:rPr>
          <w:rFonts w:ascii="BC Sans" w:hAnsi="BC Sans" w:cs="Arial"/>
          <w:b/>
          <w:bCs/>
          <w:sz w:val="22"/>
          <w:szCs w:val="22"/>
          <w:lang w:val="en-CA"/>
        </w:rPr>
        <w:t xml:space="preserve">is </w:t>
      </w:r>
      <w:r w:rsidRPr="002E3844">
        <w:rPr>
          <w:rFonts w:ascii="BC Sans" w:hAnsi="BC Sans" w:cs="Arial"/>
          <w:b/>
          <w:bCs/>
          <w:sz w:val="22"/>
          <w:szCs w:val="22"/>
          <w:lang w:val="en-CA"/>
        </w:rPr>
        <w:t xml:space="preserve">not limited to </w:t>
      </w:r>
      <w:proofErr w:type="spellStart"/>
      <w:r w:rsidRPr="002E3844">
        <w:rPr>
          <w:rFonts w:ascii="BC Sans" w:hAnsi="BC Sans" w:cs="Arial"/>
          <w:b/>
          <w:bCs/>
          <w:sz w:val="22"/>
          <w:szCs w:val="22"/>
          <w:lang w:val="en-CA"/>
        </w:rPr>
        <w:t>ChatGPT</w:t>
      </w:r>
      <w:proofErr w:type="spellEnd"/>
      <w:r w:rsidRPr="002E3844">
        <w:rPr>
          <w:rFonts w:ascii="BC Sans" w:hAnsi="BC Sans" w:cs="Arial"/>
          <w:b/>
          <w:bCs/>
          <w:sz w:val="22"/>
          <w:szCs w:val="22"/>
          <w:lang w:val="en-CA"/>
        </w:rPr>
        <w:t>, Bing, Bard, etc.</w:t>
      </w:r>
      <w:r w:rsidR="00CC48E3" w:rsidRPr="002E3844">
        <w:rPr>
          <w:rFonts w:ascii="BC Sans" w:hAnsi="BC Sans" w:cs="Arial"/>
          <w:b/>
          <w:bCs/>
          <w:sz w:val="22"/>
          <w:szCs w:val="22"/>
          <w:lang w:val="en-CA"/>
        </w:rPr>
        <w:t xml:space="preserve"> In addition, you must complete this assessment without assistance from anyone else.</w:t>
      </w:r>
      <w:r w:rsidR="00D7479B" w:rsidRPr="002E3844">
        <w:rPr>
          <w:rFonts w:ascii="BC Sans" w:hAnsi="BC Sans" w:cs="Arial"/>
          <w:sz w:val="22"/>
          <w:szCs w:val="22"/>
          <w:lang w:val="en-CA"/>
        </w:rPr>
        <w:t xml:space="preserve"> </w:t>
      </w:r>
      <w:r w:rsidR="1AC51F5D" w:rsidRPr="002E3844">
        <w:rPr>
          <w:rFonts w:ascii="BC Sans" w:hAnsi="BC Sans" w:cs="Arial"/>
          <w:sz w:val="22"/>
          <w:szCs w:val="22"/>
          <w:lang w:val="en-CA"/>
        </w:rPr>
        <w:t>You’re welcome to use s</w:t>
      </w:r>
      <w:r w:rsidR="005F1174" w:rsidRPr="002E3844">
        <w:rPr>
          <w:rFonts w:ascii="BC Sans" w:hAnsi="BC Sans" w:cs="Arial"/>
          <w:sz w:val="22"/>
          <w:szCs w:val="22"/>
          <w:lang w:val="en-CA"/>
        </w:rPr>
        <w:t>pelling and grammar checking tools.</w:t>
      </w:r>
    </w:p>
    <w:p w14:paraId="6EFC6D6E" w14:textId="77777777" w:rsidR="009C1569" w:rsidRPr="002E3844" w:rsidRDefault="009C1569">
      <w:pPr>
        <w:jc w:val="center"/>
        <w:rPr>
          <w:rFonts w:ascii="BC Sans" w:hAnsi="BC Sans" w:cs="Arial"/>
          <w:sz w:val="22"/>
          <w:szCs w:val="22"/>
          <w:lang w:val="en-CA"/>
        </w:rPr>
      </w:pPr>
    </w:p>
    <w:p w14:paraId="52977217" w14:textId="2A9B5361" w:rsidR="009C1569" w:rsidRPr="002E3844" w:rsidRDefault="009C1569" w:rsidP="1C7EC0BE">
      <w:pPr>
        <w:jc w:val="center"/>
        <w:rPr>
          <w:rFonts w:ascii="BC Sans" w:hAnsi="BC Sans" w:cs="Arial"/>
          <w:b/>
          <w:bCs/>
          <w:sz w:val="22"/>
          <w:szCs w:val="22"/>
          <w:lang w:val="en-CA"/>
        </w:rPr>
      </w:pPr>
      <w:r w:rsidRPr="002E3844">
        <w:rPr>
          <w:rFonts w:ascii="BC Sans" w:hAnsi="BC Sans" w:cs="Arial"/>
          <w:b/>
          <w:bCs/>
          <w:sz w:val="22"/>
          <w:szCs w:val="22"/>
          <w:lang w:val="en-CA"/>
        </w:rPr>
        <w:t>A</w:t>
      </w:r>
      <w:r w:rsidR="00882F0B" w:rsidRPr="002E3844">
        <w:rPr>
          <w:rFonts w:ascii="BC Sans" w:hAnsi="BC Sans" w:cs="Arial"/>
          <w:b/>
          <w:bCs/>
          <w:sz w:val="22"/>
          <w:szCs w:val="22"/>
          <w:lang w:val="en-CA"/>
        </w:rPr>
        <w:t xml:space="preserve">ny </w:t>
      </w:r>
      <w:r w:rsidR="4D2F956A" w:rsidRPr="002E3844">
        <w:rPr>
          <w:rFonts w:ascii="BC Sans" w:hAnsi="BC Sans" w:cs="Arial"/>
          <w:b/>
          <w:bCs/>
          <w:sz w:val="22"/>
          <w:szCs w:val="22"/>
          <w:lang w:val="en-CA"/>
        </w:rPr>
        <w:t xml:space="preserve">applicant </w:t>
      </w:r>
      <w:r w:rsidRPr="002E3844">
        <w:rPr>
          <w:rFonts w:ascii="BC Sans" w:hAnsi="BC Sans" w:cs="Arial"/>
          <w:b/>
          <w:bCs/>
          <w:sz w:val="22"/>
          <w:szCs w:val="22"/>
          <w:lang w:val="en-CA"/>
        </w:rPr>
        <w:t>that h</w:t>
      </w:r>
      <w:r w:rsidR="3F1C2F95" w:rsidRPr="002E3844">
        <w:rPr>
          <w:rFonts w:ascii="BC Sans" w:hAnsi="BC Sans" w:cs="Arial"/>
          <w:b/>
          <w:bCs/>
          <w:sz w:val="22"/>
          <w:szCs w:val="22"/>
          <w:lang w:val="en-CA"/>
        </w:rPr>
        <w:t xml:space="preserve">as </w:t>
      </w:r>
      <w:r w:rsidRPr="002E3844">
        <w:rPr>
          <w:rFonts w:ascii="BC Sans" w:hAnsi="BC Sans" w:cs="Arial"/>
          <w:b/>
          <w:bCs/>
          <w:sz w:val="22"/>
          <w:szCs w:val="22"/>
          <w:lang w:val="en-CA"/>
        </w:rPr>
        <w:t>not in</w:t>
      </w:r>
      <w:r w:rsidR="005F1174" w:rsidRPr="002E3844">
        <w:rPr>
          <w:rFonts w:ascii="BC Sans" w:hAnsi="BC Sans" w:cs="Arial"/>
          <w:b/>
          <w:bCs/>
          <w:sz w:val="22"/>
          <w:szCs w:val="22"/>
          <w:lang w:val="en-CA"/>
        </w:rPr>
        <w:t>itialed</w:t>
      </w:r>
      <w:r w:rsidRPr="002E3844">
        <w:rPr>
          <w:rFonts w:ascii="BC Sans" w:hAnsi="BC Sans" w:cs="Arial"/>
          <w:b/>
          <w:bCs/>
          <w:sz w:val="22"/>
          <w:szCs w:val="22"/>
          <w:lang w:val="en-CA"/>
        </w:rPr>
        <w:t xml:space="preserve"> th</w:t>
      </w:r>
      <w:r w:rsidR="005F1174" w:rsidRPr="002E3844">
        <w:rPr>
          <w:rFonts w:ascii="BC Sans" w:hAnsi="BC Sans" w:cs="Arial"/>
          <w:b/>
          <w:bCs/>
          <w:sz w:val="22"/>
          <w:szCs w:val="22"/>
          <w:lang w:val="en-CA"/>
        </w:rPr>
        <w:t>e</w:t>
      </w:r>
      <w:r w:rsidR="00882F0B" w:rsidRPr="002E3844">
        <w:rPr>
          <w:rFonts w:ascii="BC Sans" w:hAnsi="BC Sans" w:cs="Arial"/>
          <w:b/>
          <w:bCs/>
          <w:sz w:val="22"/>
          <w:szCs w:val="22"/>
          <w:lang w:val="en-CA"/>
        </w:rPr>
        <w:t xml:space="preserve"> following</w:t>
      </w:r>
      <w:r w:rsidRPr="002E3844">
        <w:rPr>
          <w:rFonts w:ascii="BC Sans" w:hAnsi="BC Sans" w:cs="Arial"/>
          <w:b/>
          <w:bCs/>
          <w:sz w:val="22"/>
          <w:szCs w:val="22"/>
          <w:lang w:val="en-CA"/>
        </w:rPr>
        <w:t xml:space="preserve"> confirmation</w:t>
      </w:r>
      <w:r w:rsidR="00882F0B" w:rsidRPr="002E3844">
        <w:rPr>
          <w:rFonts w:ascii="BC Sans" w:hAnsi="BC Sans" w:cs="Arial"/>
          <w:b/>
          <w:bCs/>
          <w:sz w:val="22"/>
          <w:szCs w:val="22"/>
          <w:lang w:val="en-CA"/>
        </w:rPr>
        <w:t xml:space="preserve"> </w:t>
      </w:r>
      <w:r w:rsidRPr="002E3844">
        <w:rPr>
          <w:rFonts w:ascii="BC Sans" w:hAnsi="BC Sans" w:cs="Arial"/>
          <w:b/>
          <w:bCs/>
          <w:sz w:val="22"/>
          <w:szCs w:val="22"/>
          <w:lang w:val="en-CA"/>
        </w:rPr>
        <w:t>will be disqualified</w:t>
      </w:r>
      <w:r w:rsidR="00D7479B" w:rsidRPr="002E3844">
        <w:rPr>
          <w:rFonts w:ascii="BC Sans" w:hAnsi="BC Sans" w:cs="Arial"/>
          <w:b/>
          <w:bCs/>
          <w:sz w:val="22"/>
          <w:szCs w:val="22"/>
          <w:lang w:val="en-CA"/>
        </w:rPr>
        <w:t>.</w:t>
      </w:r>
    </w:p>
    <w:p w14:paraId="69868FB6" w14:textId="77777777" w:rsidR="009C1569" w:rsidRPr="002E3844" w:rsidRDefault="009C1569">
      <w:pPr>
        <w:jc w:val="center"/>
        <w:rPr>
          <w:rFonts w:ascii="BC Sans" w:hAnsi="BC Sans" w:cs="Arial"/>
          <w:b/>
          <w:bCs/>
          <w:lang w:val="en-CA"/>
        </w:rPr>
      </w:pPr>
    </w:p>
    <w:tbl>
      <w:tblPr>
        <w:tblStyle w:val="TableGrid"/>
        <w:tblW w:w="0" w:type="auto"/>
        <w:tblLook w:val="04A0" w:firstRow="1" w:lastRow="0" w:firstColumn="1" w:lastColumn="0" w:noHBand="0" w:noVBand="1"/>
      </w:tblPr>
      <w:tblGrid>
        <w:gridCol w:w="6091"/>
        <w:gridCol w:w="2539"/>
      </w:tblGrid>
      <w:tr w:rsidR="005F1174" w:rsidRPr="002E3844" w14:paraId="7E0F27D5" w14:textId="77777777" w:rsidTr="1C7EC0BE">
        <w:tc>
          <w:tcPr>
            <w:tcW w:w="6091" w:type="dxa"/>
          </w:tcPr>
          <w:p w14:paraId="39C271DB" w14:textId="183206D4" w:rsidR="005F1174" w:rsidRPr="002E3844" w:rsidRDefault="005F1174" w:rsidP="00882F0B">
            <w:pPr>
              <w:rPr>
                <w:rFonts w:ascii="BC Sans" w:hAnsi="BC Sans" w:cs="Arial"/>
                <w:b/>
                <w:bCs/>
                <w:color w:val="FF0000"/>
                <w:sz w:val="20"/>
                <w:szCs w:val="20"/>
                <w:lang w:val="en-CA"/>
              </w:rPr>
            </w:pPr>
            <w:r w:rsidRPr="002E3844">
              <w:rPr>
                <w:rFonts w:ascii="BC Sans" w:hAnsi="BC Sans" w:cs="Arial"/>
                <w:b/>
                <w:bCs/>
                <w:color w:val="FF0000"/>
                <w:sz w:val="20"/>
                <w:szCs w:val="20"/>
                <w:lang w:val="en-CA"/>
              </w:rPr>
              <w:t xml:space="preserve">I confirm that I have not made use of </w:t>
            </w:r>
            <w:r w:rsidR="7E484065" w:rsidRPr="002E3844">
              <w:rPr>
                <w:rFonts w:ascii="BC Sans" w:hAnsi="BC Sans" w:cs="Arial"/>
                <w:b/>
                <w:bCs/>
                <w:color w:val="FF0000"/>
                <w:sz w:val="20"/>
                <w:szCs w:val="20"/>
                <w:lang w:val="en-CA"/>
              </w:rPr>
              <w:t xml:space="preserve">any AI writing or design </w:t>
            </w:r>
            <w:r w:rsidRPr="002E3844">
              <w:rPr>
                <w:rFonts w:ascii="BC Sans" w:hAnsi="BC Sans" w:cs="Arial"/>
                <w:b/>
                <w:bCs/>
                <w:color w:val="FF0000"/>
                <w:sz w:val="20"/>
                <w:szCs w:val="20"/>
                <w:lang w:val="en-CA"/>
              </w:rPr>
              <w:t>t</w:t>
            </w:r>
            <w:r w:rsidR="455F3DB8" w:rsidRPr="002E3844">
              <w:rPr>
                <w:rFonts w:ascii="BC Sans" w:hAnsi="BC Sans" w:cs="Arial"/>
                <w:b/>
                <w:bCs/>
                <w:color w:val="FF0000"/>
                <w:sz w:val="20"/>
                <w:szCs w:val="20"/>
                <w:lang w:val="en-CA"/>
              </w:rPr>
              <w:t>ools</w:t>
            </w:r>
            <w:r w:rsidRPr="002E3844">
              <w:rPr>
                <w:rFonts w:ascii="BC Sans" w:hAnsi="BC Sans" w:cs="Arial"/>
                <w:b/>
                <w:bCs/>
                <w:color w:val="FF0000"/>
                <w:sz w:val="20"/>
                <w:szCs w:val="20"/>
                <w:lang w:val="en-CA"/>
              </w:rPr>
              <w:t xml:space="preserve"> to assist my test submission</w:t>
            </w:r>
            <w:r w:rsidR="00CC48E3" w:rsidRPr="002E3844">
              <w:rPr>
                <w:rFonts w:ascii="BC Sans" w:hAnsi="BC Sans" w:cs="Arial"/>
                <w:b/>
                <w:bCs/>
                <w:color w:val="FF0000"/>
                <w:sz w:val="20"/>
                <w:szCs w:val="20"/>
                <w:lang w:val="en-CA"/>
              </w:rPr>
              <w:t xml:space="preserve">, nor have I received assistance from other </w:t>
            </w:r>
            <w:r w:rsidR="429A7F08" w:rsidRPr="002E3844">
              <w:rPr>
                <w:rFonts w:ascii="BC Sans" w:hAnsi="BC Sans" w:cs="Arial"/>
                <w:b/>
                <w:bCs/>
                <w:color w:val="FF0000"/>
                <w:sz w:val="20"/>
                <w:szCs w:val="20"/>
                <w:lang w:val="en-CA"/>
              </w:rPr>
              <w:t>people</w:t>
            </w:r>
            <w:r w:rsidR="00CC48E3" w:rsidRPr="002E3844">
              <w:rPr>
                <w:rFonts w:ascii="BC Sans" w:hAnsi="BC Sans" w:cs="Arial"/>
                <w:b/>
                <w:bCs/>
                <w:color w:val="FF0000"/>
                <w:sz w:val="20"/>
                <w:szCs w:val="20"/>
                <w:lang w:val="en-CA"/>
              </w:rPr>
              <w:t>.</w:t>
            </w:r>
          </w:p>
          <w:p w14:paraId="2C42E482" w14:textId="77777777" w:rsidR="005F1174" w:rsidRPr="002E3844" w:rsidRDefault="005F1174" w:rsidP="00882F0B">
            <w:pPr>
              <w:rPr>
                <w:rFonts w:ascii="BC Sans" w:hAnsi="BC Sans" w:cs="Arial"/>
                <w:b/>
                <w:bCs/>
                <w:color w:val="FF0000"/>
                <w:sz w:val="20"/>
                <w:szCs w:val="20"/>
                <w:lang w:val="en-CA"/>
              </w:rPr>
            </w:pPr>
          </w:p>
        </w:tc>
        <w:tc>
          <w:tcPr>
            <w:tcW w:w="2539" w:type="dxa"/>
          </w:tcPr>
          <w:p w14:paraId="0D003A79" w14:textId="77C65D97" w:rsidR="005F1174" w:rsidRPr="002E3844" w:rsidRDefault="005F1174" w:rsidP="00882F0B">
            <w:pPr>
              <w:rPr>
                <w:rFonts w:ascii="BC Sans" w:hAnsi="BC Sans" w:cs="Arial"/>
                <w:b/>
                <w:bCs/>
                <w:color w:val="FF0000"/>
                <w:sz w:val="20"/>
                <w:szCs w:val="20"/>
                <w:lang w:val="en-CA"/>
              </w:rPr>
            </w:pPr>
            <w:r w:rsidRPr="002E3844">
              <w:rPr>
                <w:rFonts w:ascii="BC Sans" w:hAnsi="BC Sans" w:cs="Arial"/>
                <w:b/>
                <w:bCs/>
                <w:color w:val="FF0000"/>
                <w:sz w:val="20"/>
                <w:szCs w:val="20"/>
                <w:lang w:val="en-CA"/>
              </w:rPr>
              <w:t>Please initial here:</w:t>
            </w:r>
          </w:p>
          <w:p w14:paraId="34824F29" w14:textId="77777777" w:rsidR="005F1174" w:rsidRPr="002E3844" w:rsidRDefault="005F1174" w:rsidP="1C7EC0BE">
            <w:pPr>
              <w:rPr>
                <w:rFonts w:ascii="BC Sans" w:hAnsi="BC Sans" w:cs="Arial"/>
                <w:b/>
                <w:bCs/>
                <w:sz w:val="20"/>
                <w:szCs w:val="20"/>
                <w:lang w:val="en-CA"/>
              </w:rPr>
            </w:pPr>
          </w:p>
          <w:p w14:paraId="116B35D6" w14:textId="7038343F" w:rsidR="005F1174" w:rsidRPr="002E3844" w:rsidRDefault="00A63E79" w:rsidP="1C7EC0BE">
            <w:pPr>
              <w:rPr>
                <w:rFonts w:ascii="BC Sans" w:hAnsi="BC Sans" w:cs="Arial"/>
                <w:b/>
                <w:bCs/>
                <w:sz w:val="20"/>
                <w:szCs w:val="20"/>
                <w:lang w:val="en-CA"/>
              </w:rPr>
            </w:pPr>
            <w:r>
              <w:rPr>
                <w:rFonts w:ascii="BC Sans" w:hAnsi="BC Sans" w:cs="Arial"/>
                <w:b/>
                <w:bCs/>
                <w:sz w:val="20"/>
                <w:szCs w:val="20"/>
                <w:lang w:val="en-CA"/>
              </w:rPr>
              <w:t>AZ</w:t>
            </w:r>
            <w:bookmarkStart w:id="0" w:name="_GoBack"/>
            <w:bookmarkEnd w:id="0"/>
          </w:p>
          <w:p w14:paraId="661BF9D5" w14:textId="77777777" w:rsidR="005F1174" w:rsidRPr="002E3844" w:rsidRDefault="005F1174" w:rsidP="1C7EC0BE">
            <w:pPr>
              <w:rPr>
                <w:rFonts w:ascii="BC Sans" w:hAnsi="BC Sans" w:cs="Arial"/>
                <w:b/>
                <w:bCs/>
                <w:sz w:val="20"/>
                <w:szCs w:val="20"/>
                <w:lang w:val="en-CA"/>
              </w:rPr>
            </w:pPr>
          </w:p>
          <w:p w14:paraId="1D4513A3" w14:textId="77777777" w:rsidR="005F1174" w:rsidRPr="002E3844" w:rsidRDefault="005F1174" w:rsidP="00882F0B">
            <w:pPr>
              <w:rPr>
                <w:rFonts w:ascii="BC Sans" w:hAnsi="BC Sans" w:cs="Arial"/>
                <w:b/>
                <w:bCs/>
                <w:color w:val="FF0000"/>
                <w:sz w:val="20"/>
                <w:szCs w:val="20"/>
                <w:lang w:val="en-CA"/>
              </w:rPr>
            </w:pPr>
          </w:p>
        </w:tc>
      </w:tr>
    </w:tbl>
    <w:p w14:paraId="433B257E" w14:textId="77777777" w:rsidR="005F1174" w:rsidRPr="002E3844" w:rsidRDefault="005F1174">
      <w:pPr>
        <w:jc w:val="center"/>
        <w:rPr>
          <w:rFonts w:ascii="BC Sans" w:hAnsi="BC Sans" w:cs="Arial"/>
          <w:b/>
          <w:bCs/>
          <w:lang w:val="en-CA"/>
        </w:rPr>
      </w:pPr>
    </w:p>
    <w:p w14:paraId="1ACACB4C" w14:textId="7D885BCF" w:rsidR="009C1569" w:rsidRPr="002E3844" w:rsidRDefault="009C1569" w:rsidP="008E587A">
      <w:pPr>
        <w:rPr>
          <w:rFonts w:ascii="BC Sans" w:hAnsi="BC Sans" w:cs="Arial"/>
          <w:b/>
          <w:bCs/>
          <w:lang w:val="en-CA"/>
        </w:rPr>
      </w:pPr>
    </w:p>
    <w:p w14:paraId="7219C92F" w14:textId="20F54A05" w:rsidR="00FE577E" w:rsidRPr="002E3844" w:rsidRDefault="00FE577E">
      <w:pPr>
        <w:pBdr>
          <w:top w:val="thinThickSmallGap" w:sz="18" w:space="1" w:color="auto"/>
          <w:left w:val="thinThickSmallGap" w:sz="18" w:space="4" w:color="auto"/>
          <w:bottom w:val="thickThinSmallGap" w:sz="18" w:space="1" w:color="auto"/>
          <w:right w:val="thickThinSmallGap" w:sz="18" w:space="4" w:color="auto"/>
        </w:pBdr>
        <w:shd w:val="clear" w:color="auto" w:fill="EAEAEA"/>
        <w:rPr>
          <w:rFonts w:ascii="BC Sans" w:hAnsi="BC Sans" w:cs="Arial"/>
          <w:b/>
          <w:bCs/>
          <w:i/>
          <w:iCs/>
          <w:sz w:val="20"/>
          <w:szCs w:val="20"/>
          <w:lang w:val="en-CA"/>
        </w:rPr>
      </w:pPr>
      <w:r w:rsidRPr="002E3844">
        <w:rPr>
          <w:rFonts w:ascii="BC Sans" w:eastAsia="Calibri" w:hAnsi="BC Sans" w:cs="Calibri"/>
          <w:b/>
          <w:bCs/>
          <w:iCs/>
          <w:sz w:val="20"/>
          <w:szCs w:val="20"/>
          <w:lang w:val="en-CA"/>
        </w:rPr>
        <w:t>Introduction</w:t>
      </w:r>
      <w:r w:rsidR="003F1EFF" w:rsidRPr="002E3844">
        <w:rPr>
          <w:rFonts w:ascii="BC Sans" w:hAnsi="BC Sans" w:cs="Arial"/>
          <w:b/>
          <w:bCs/>
          <w:iCs/>
          <w:sz w:val="20"/>
          <w:szCs w:val="20"/>
          <w:lang w:val="en-CA"/>
        </w:rPr>
        <w:t xml:space="preserve"> </w:t>
      </w:r>
      <w:r w:rsidR="003F1EFF" w:rsidRPr="002E3844">
        <w:rPr>
          <w:rFonts w:ascii="BC Sans" w:eastAsia="Calibri" w:hAnsi="BC Sans" w:cs="Calibri"/>
          <w:b/>
          <w:bCs/>
          <w:iCs/>
          <w:sz w:val="20"/>
          <w:szCs w:val="20"/>
          <w:lang w:val="en-CA"/>
        </w:rPr>
        <w:t>and</w:t>
      </w:r>
      <w:r w:rsidR="003F1EFF" w:rsidRPr="002E3844">
        <w:rPr>
          <w:rFonts w:ascii="BC Sans" w:hAnsi="BC Sans" w:cs="Arial"/>
          <w:b/>
          <w:bCs/>
          <w:iCs/>
          <w:sz w:val="20"/>
          <w:szCs w:val="20"/>
          <w:lang w:val="en-CA"/>
        </w:rPr>
        <w:t xml:space="preserve"> </w:t>
      </w:r>
      <w:r w:rsidR="003F1EFF" w:rsidRPr="002E3844">
        <w:rPr>
          <w:rFonts w:ascii="BC Sans" w:eastAsia="Calibri" w:hAnsi="BC Sans" w:cs="Calibri"/>
          <w:b/>
          <w:bCs/>
          <w:iCs/>
          <w:sz w:val="20"/>
          <w:szCs w:val="20"/>
          <w:lang w:val="en-CA"/>
        </w:rPr>
        <w:t>Overview</w:t>
      </w:r>
      <w:r w:rsidRPr="002E3844">
        <w:rPr>
          <w:rFonts w:ascii="BC Sans" w:hAnsi="BC Sans" w:cs="Arial"/>
          <w:b/>
          <w:bCs/>
          <w:iCs/>
          <w:sz w:val="20"/>
          <w:szCs w:val="20"/>
          <w:lang w:val="en-CA"/>
        </w:rPr>
        <w:t>:</w:t>
      </w:r>
    </w:p>
    <w:p w14:paraId="6247F1B4" w14:textId="09A88406" w:rsidR="00FE577E" w:rsidRPr="002E3844" w:rsidRDefault="00C45B97">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before="100"/>
        <w:rPr>
          <w:rFonts w:ascii="BC Sans" w:hAnsi="BC Sans" w:cs="Arial"/>
          <w:sz w:val="20"/>
          <w:szCs w:val="20"/>
          <w:lang w:val="en-CA"/>
        </w:rPr>
      </w:pPr>
      <w:r w:rsidRPr="002E3844">
        <w:rPr>
          <w:rFonts w:ascii="BC Sans" w:eastAsia="Calibri" w:hAnsi="BC Sans" w:cs="Calibri"/>
          <w:sz w:val="20"/>
          <w:szCs w:val="20"/>
          <w:lang w:val="en-CA"/>
        </w:rPr>
        <w:t>Welcome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and</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thank</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you</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for</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taking</w:t>
      </w:r>
      <w:r w:rsidRPr="002E3844">
        <w:rPr>
          <w:rFonts w:ascii="BC Sans" w:hAnsi="BC Sans" w:cs="Arial"/>
          <w:sz w:val="20"/>
          <w:szCs w:val="20"/>
          <w:lang w:val="en-CA"/>
        </w:rPr>
        <w:t xml:space="preserve"> </w:t>
      </w:r>
      <w:r w:rsidRPr="002E3844">
        <w:rPr>
          <w:rFonts w:ascii="BC Sans" w:eastAsia="Calibri" w:hAnsi="BC Sans" w:cs="Calibri"/>
          <w:sz w:val="20"/>
          <w:szCs w:val="20"/>
          <w:lang w:val="en-CA"/>
        </w:rPr>
        <w:t>the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time</w:t>
      </w:r>
      <w:r w:rsidR="00FE577E" w:rsidRPr="002E3844">
        <w:rPr>
          <w:rFonts w:ascii="BC Sans" w:hAnsi="BC Sans" w:cs="Arial"/>
          <w:sz w:val="20"/>
          <w:szCs w:val="20"/>
          <w:lang w:val="en-CA"/>
        </w:rPr>
        <w:t xml:space="preserve"> </w:t>
      </w:r>
      <w:r w:rsidR="00FE577E" w:rsidRPr="002E3844">
        <w:rPr>
          <w:rFonts w:ascii="BC Sans" w:eastAsia="Calibri" w:hAnsi="BC Sans" w:cs="Calibri"/>
          <w:sz w:val="20"/>
          <w:szCs w:val="20"/>
          <w:lang w:val="en-CA"/>
        </w:rPr>
        <w:t>to</w:t>
      </w:r>
      <w:r w:rsidR="00FE577E" w:rsidRPr="002E3844">
        <w:rPr>
          <w:rFonts w:ascii="BC Sans" w:hAnsi="BC Sans" w:cs="Arial"/>
          <w:sz w:val="20"/>
          <w:szCs w:val="20"/>
          <w:lang w:val="en-CA"/>
        </w:rPr>
        <w:t xml:space="preserve"> </w:t>
      </w:r>
      <w:r w:rsidRPr="002E3844">
        <w:rPr>
          <w:rFonts w:ascii="BC Sans" w:eastAsia="Calibri" w:hAnsi="BC Sans" w:cs="Calibri"/>
          <w:sz w:val="20"/>
          <w:szCs w:val="20"/>
          <w:lang w:val="en-CA"/>
        </w:rPr>
        <w:t>complete</w:t>
      </w:r>
      <w:r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Government</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Communications</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and</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Public</w:t>
      </w:r>
      <w:r w:rsidR="00A76FEA" w:rsidRPr="002E3844">
        <w:rPr>
          <w:rFonts w:ascii="BC Sans" w:hAnsi="BC Sans" w:cs="Arial"/>
          <w:sz w:val="20"/>
          <w:szCs w:val="20"/>
          <w:lang w:val="en-CA"/>
        </w:rPr>
        <w:t xml:space="preserve"> </w:t>
      </w:r>
      <w:r w:rsidR="00A76FEA" w:rsidRPr="002E3844">
        <w:rPr>
          <w:rFonts w:ascii="BC Sans" w:eastAsia="Calibri" w:hAnsi="BC Sans" w:cs="Calibri"/>
          <w:sz w:val="20"/>
          <w:szCs w:val="20"/>
          <w:lang w:val="en-CA"/>
        </w:rPr>
        <w:t>Engagement</w:t>
      </w:r>
      <w:r w:rsidR="00A76FEA" w:rsidRPr="002E3844">
        <w:rPr>
          <w:rFonts w:ascii="BC Sans" w:hAnsi="BC Sans" w:cs="Arial"/>
          <w:sz w:val="20"/>
          <w:szCs w:val="20"/>
          <w:lang w:val="en-CA"/>
        </w:rPr>
        <w:t>’</w:t>
      </w:r>
      <w:r w:rsidR="00A76FEA" w:rsidRPr="002E3844">
        <w:rPr>
          <w:rFonts w:ascii="BC Sans" w:eastAsia="Calibri" w:hAnsi="BC Sans" w:cs="Calibri"/>
          <w:sz w:val="20"/>
          <w:szCs w:val="20"/>
          <w:lang w:val="en-CA"/>
        </w:rPr>
        <w:t>s</w:t>
      </w:r>
      <w:r w:rsidRPr="002E3844">
        <w:rPr>
          <w:rFonts w:ascii="BC Sans" w:hAnsi="BC Sans" w:cs="Arial"/>
          <w:sz w:val="20"/>
          <w:szCs w:val="20"/>
          <w:lang w:val="en-CA"/>
        </w:rPr>
        <w:t xml:space="preserve"> </w:t>
      </w:r>
      <w:r w:rsidR="001E7DE4" w:rsidRPr="002E3844">
        <w:rPr>
          <w:rFonts w:ascii="BC Sans" w:eastAsia="Calibri" w:hAnsi="BC Sans" w:cs="Calibri"/>
          <w:sz w:val="20"/>
          <w:szCs w:val="20"/>
          <w:lang w:val="en-CA"/>
        </w:rPr>
        <w:t>Front End Developer</w:t>
      </w:r>
      <w:r w:rsidR="00547AAB" w:rsidRPr="002E3844">
        <w:rPr>
          <w:rFonts w:ascii="BC Sans" w:hAnsi="BC Sans" w:cs="Arial"/>
          <w:sz w:val="20"/>
          <w:szCs w:val="20"/>
          <w:lang w:val="en-CA"/>
        </w:rPr>
        <w:t xml:space="preserve"> </w:t>
      </w:r>
      <w:r w:rsidRPr="002E3844">
        <w:rPr>
          <w:rFonts w:ascii="BC Sans" w:eastAsia="Calibri" w:hAnsi="BC Sans" w:cs="Calibri"/>
          <w:sz w:val="20"/>
          <w:szCs w:val="20"/>
          <w:lang w:val="en-CA"/>
        </w:rPr>
        <w:t>test</w:t>
      </w:r>
      <w:r w:rsidR="00FE577E" w:rsidRPr="002E3844">
        <w:rPr>
          <w:rFonts w:ascii="BC Sans" w:hAnsi="BC Sans" w:cs="Arial"/>
          <w:sz w:val="20"/>
          <w:szCs w:val="20"/>
          <w:lang w:val="en-CA"/>
        </w:rPr>
        <w:t xml:space="preserve">. </w:t>
      </w:r>
    </w:p>
    <w:p w14:paraId="1942BC8B" w14:textId="4B18CE28" w:rsidR="005A6581" w:rsidRPr="005A6581" w:rsidRDefault="00FE577E" w:rsidP="00547AAB">
      <w:pPr>
        <w:pBdr>
          <w:top w:val="thinThickSmallGap" w:sz="18" w:space="1" w:color="auto"/>
          <w:left w:val="thinThickSmallGap" w:sz="18" w:space="4" w:color="auto"/>
          <w:bottom w:val="thickThinSmallGap" w:sz="18" w:space="1" w:color="auto"/>
          <w:right w:val="thickThinSmallGap" w:sz="18" w:space="4" w:color="auto"/>
        </w:pBdr>
        <w:shd w:val="clear" w:color="auto" w:fill="EAEAEA"/>
        <w:rPr>
          <w:rFonts w:ascii="BC Sans" w:hAnsi="BC Sans" w:cs="Arial"/>
          <w:b/>
          <w:bCs/>
          <w:iCs/>
          <w:sz w:val="20"/>
          <w:szCs w:val="20"/>
          <w:lang w:val="en-CA"/>
        </w:rPr>
      </w:pPr>
      <w:r w:rsidRPr="002E3844">
        <w:rPr>
          <w:rFonts w:ascii="BC Sans" w:hAnsi="BC Sans" w:cs="Arial"/>
          <w:sz w:val="20"/>
          <w:szCs w:val="20"/>
          <w:lang w:val="en-CA"/>
        </w:rPr>
        <w:br/>
      </w:r>
      <w:r w:rsidRPr="002E3844">
        <w:rPr>
          <w:rFonts w:ascii="BC Sans" w:eastAsia="Calibri" w:hAnsi="BC Sans" w:cs="Calibri"/>
          <w:b/>
          <w:bCs/>
          <w:iCs/>
          <w:sz w:val="20"/>
          <w:szCs w:val="20"/>
          <w:lang w:val="en-CA"/>
        </w:rPr>
        <w:t>Testing</w:t>
      </w:r>
      <w:r w:rsidRPr="002E3844">
        <w:rPr>
          <w:rFonts w:ascii="BC Sans" w:hAnsi="BC Sans" w:cs="Arial"/>
          <w:b/>
          <w:bCs/>
          <w:iCs/>
          <w:sz w:val="20"/>
          <w:szCs w:val="20"/>
          <w:lang w:val="en-CA"/>
        </w:rPr>
        <w:t xml:space="preserve"> </w:t>
      </w:r>
      <w:r w:rsidRPr="002E3844">
        <w:rPr>
          <w:rFonts w:ascii="BC Sans" w:eastAsia="Calibri" w:hAnsi="BC Sans" w:cs="Calibri"/>
          <w:b/>
          <w:bCs/>
          <w:iCs/>
          <w:sz w:val="20"/>
          <w:szCs w:val="20"/>
          <w:lang w:val="en-CA"/>
        </w:rPr>
        <w:t>Components</w:t>
      </w:r>
      <w:r w:rsidRPr="002E3844">
        <w:rPr>
          <w:rFonts w:ascii="BC Sans" w:hAnsi="BC Sans" w:cs="Arial"/>
          <w:b/>
          <w:bCs/>
          <w:iCs/>
          <w:sz w:val="20"/>
          <w:szCs w:val="20"/>
          <w:lang w:val="en-CA"/>
        </w:rPr>
        <w:t>:</w:t>
      </w:r>
    </w:p>
    <w:p w14:paraId="79789C4C" w14:textId="33AEFD11" w:rsidR="008462B4" w:rsidRPr="00634AC3" w:rsidRDefault="00EB09FA" w:rsidP="008462B4">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hAnsi="BC Sans" w:cs="Arial"/>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8462B4" w:rsidRPr="00634AC3">
        <w:rPr>
          <w:rFonts w:ascii="BC Sans" w:hAnsi="BC Sans" w:cs="Arial"/>
          <w:color w:val="000000"/>
          <w:sz w:val="20"/>
          <w:szCs w:val="20"/>
        </w:rPr>
        <w:t xml:space="preserve">2 </w:t>
      </w:r>
      <w:r w:rsidR="008462B4" w:rsidRPr="00634AC3">
        <w:rPr>
          <w:rFonts w:ascii="BC Sans" w:hAnsi="BC Sans" w:cs="Arial"/>
          <w:color w:val="000000"/>
          <w:sz w:val="20"/>
          <w:szCs w:val="20"/>
          <w:lang w:val="en-CA"/>
        </w:rPr>
        <w:t>–</w:t>
      </w:r>
      <w:r w:rsidR="00A14687" w:rsidRPr="00634AC3">
        <w:rPr>
          <w:rFonts w:ascii="BC Sans" w:hAnsi="BC Sans" w:cs="Arial"/>
          <w:color w:val="000000"/>
          <w:sz w:val="20"/>
          <w:szCs w:val="20"/>
          <w:lang w:val="en-CA"/>
        </w:rPr>
        <w:t xml:space="preserve"> </w:t>
      </w:r>
      <w:r w:rsidR="00634AC3" w:rsidRPr="00634AC3">
        <w:rPr>
          <w:rFonts w:ascii="BC Sans" w:eastAsia="Calibri" w:hAnsi="BC Sans" w:cs="Calibri"/>
          <w:sz w:val="20"/>
          <w:szCs w:val="20"/>
        </w:rPr>
        <w:t>Wireframing and website design management</w:t>
      </w:r>
    </w:p>
    <w:p w14:paraId="6F2F3D3B" w14:textId="3DF4C0C9" w:rsidR="00FE577E" w:rsidRPr="00634AC3" w:rsidRDefault="00EB09FA" w:rsidP="008E587A">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eastAsia="Calibri" w:hAnsi="BC Sans" w:cs="Calibri"/>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8462B4" w:rsidRPr="00634AC3">
        <w:rPr>
          <w:rFonts w:ascii="BC Sans" w:hAnsi="BC Sans" w:cs="Arial"/>
          <w:color w:val="000000"/>
          <w:sz w:val="20"/>
          <w:szCs w:val="20"/>
        </w:rPr>
        <w:t xml:space="preserve">3 </w:t>
      </w:r>
      <w:r w:rsidR="008462B4" w:rsidRPr="00634AC3">
        <w:rPr>
          <w:rFonts w:ascii="BC Sans" w:hAnsi="BC Sans" w:cs="Arial"/>
          <w:sz w:val="20"/>
          <w:szCs w:val="20"/>
        </w:rPr>
        <w:t>–</w:t>
      </w:r>
      <w:r w:rsidR="00A14687" w:rsidRPr="00634AC3">
        <w:rPr>
          <w:rFonts w:ascii="BC Sans" w:eastAsia="Calibri" w:hAnsi="BC Sans" w:cs="Calibri"/>
          <w:sz w:val="20"/>
          <w:szCs w:val="20"/>
        </w:rPr>
        <w:t xml:space="preserve"> </w:t>
      </w:r>
      <w:r w:rsidR="00634AC3" w:rsidRPr="00634AC3">
        <w:rPr>
          <w:rFonts w:ascii="BC Sans" w:eastAsia="Calibri" w:hAnsi="BC Sans" w:cs="Calibri"/>
          <w:sz w:val="20"/>
          <w:szCs w:val="20"/>
        </w:rPr>
        <w:t>Website development</w:t>
      </w:r>
    </w:p>
    <w:p w14:paraId="2A5A0C1B" w14:textId="703CF056" w:rsidR="00A14687" w:rsidRPr="00634AC3" w:rsidRDefault="00EB09FA" w:rsidP="00A14687">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line="276" w:lineRule="auto"/>
        <w:ind w:left="360" w:hanging="360"/>
        <w:rPr>
          <w:rFonts w:ascii="BC Sans" w:eastAsia="Calibri" w:hAnsi="BC Sans" w:cs="Calibri"/>
          <w:sz w:val="20"/>
          <w:szCs w:val="20"/>
        </w:rPr>
      </w:pPr>
      <w:r>
        <w:rPr>
          <w:rFonts w:ascii="BC Sans" w:eastAsia="Calibri" w:hAnsi="BC Sans" w:cs="Calibri"/>
          <w:color w:val="000000"/>
          <w:sz w:val="20"/>
          <w:szCs w:val="20"/>
          <w:lang w:val="en-CA"/>
        </w:rPr>
        <w:t>Section</w:t>
      </w:r>
      <w:r w:rsidRPr="00634AC3">
        <w:rPr>
          <w:rFonts w:ascii="BC Sans" w:hAnsi="BC Sans" w:cs="Arial"/>
          <w:color w:val="000000"/>
          <w:sz w:val="20"/>
          <w:szCs w:val="20"/>
          <w:lang w:val="en-CA"/>
        </w:rPr>
        <w:t xml:space="preserve"> </w:t>
      </w:r>
      <w:r w:rsidR="00A14687" w:rsidRPr="00634AC3">
        <w:rPr>
          <w:rFonts w:ascii="BC Sans" w:hAnsi="BC Sans" w:cs="Arial"/>
          <w:color w:val="000000"/>
          <w:sz w:val="20"/>
          <w:szCs w:val="20"/>
        </w:rPr>
        <w:t xml:space="preserve">4 </w:t>
      </w:r>
      <w:r w:rsidR="00A14687" w:rsidRPr="00634AC3">
        <w:rPr>
          <w:rFonts w:ascii="BC Sans" w:hAnsi="BC Sans" w:cs="Arial"/>
          <w:sz w:val="20"/>
          <w:szCs w:val="20"/>
        </w:rPr>
        <w:t xml:space="preserve">– </w:t>
      </w:r>
      <w:r w:rsidR="00634AC3" w:rsidRPr="00634AC3">
        <w:rPr>
          <w:rFonts w:ascii="BC Sans" w:eastAsia="Calibri" w:hAnsi="BC Sans" w:cs="Calibri"/>
          <w:sz w:val="20"/>
          <w:szCs w:val="20"/>
        </w:rPr>
        <w:t>Website audit part 2</w:t>
      </w:r>
    </w:p>
    <w:p w14:paraId="024CFC98" w14:textId="77777777" w:rsidR="00FE577E" w:rsidRPr="002E3844" w:rsidRDefault="00284771">
      <w:pPr>
        <w:pBdr>
          <w:top w:val="thinThickSmallGap" w:sz="18" w:space="1" w:color="auto"/>
          <w:left w:val="thinThickSmallGap" w:sz="18" w:space="4" w:color="auto"/>
          <w:bottom w:val="thickThinSmallGap" w:sz="18" w:space="1" w:color="auto"/>
          <w:right w:val="thickThinSmallGap" w:sz="18" w:space="4" w:color="auto"/>
        </w:pBdr>
        <w:shd w:val="clear" w:color="auto" w:fill="EAEAEA"/>
        <w:spacing w:before="120"/>
        <w:ind w:left="360" w:hanging="360"/>
        <w:rPr>
          <w:rFonts w:ascii="BC Sans" w:hAnsi="BC Sans" w:cs="Arial"/>
          <w:b/>
          <w:bCs/>
          <w:iCs/>
          <w:color w:val="000000"/>
          <w:sz w:val="20"/>
          <w:szCs w:val="20"/>
          <w:lang w:val="en-CA"/>
        </w:rPr>
      </w:pPr>
      <w:r w:rsidRPr="002E3844">
        <w:rPr>
          <w:rFonts w:ascii="BC Sans" w:eastAsia="Calibri" w:hAnsi="BC Sans" w:cs="Calibri"/>
          <w:b/>
          <w:bCs/>
          <w:iCs/>
          <w:sz w:val="20"/>
          <w:szCs w:val="20"/>
          <w:lang w:val="en-CA"/>
        </w:rPr>
        <w:t>Contact</w:t>
      </w:r>
      <w:r w:rsidRPr="002E3844">
        <w:rPr>
          <w:rFonts w:ascii="BC Sans" w:hAnsi="BC Sans" w:cs="Arial"/>
          <w:b/>
          <w:bCs/>
          <w:iCs/>
          <w:sz w:val="20"/>
          <w:szCs w:val="20"/>
          <w:lang w:val="en-CA"/>
        </w:rPr>
        <w:t xml:space="preserve"> </w:t>
      </w:r>
      <w:r w:rsidRPr="002E3844">
        <w:rPr>
          <w:rFonts w:ascii="BC Sans" w:eastAsia="Calibri" w:hAnsi="BC Sans" w:cs="Calibri"/>
          <w:b/>
          <w:bCs/>
          <w:iCs/>
          <w:sz w:val="20"/>
          <w:szCs w:val="20"/>
          <w:lang w:val="en-CA"/>
        </w:rPr>
        <w:t>Information</w:t>
      </w:r>
      <w:r w:rsidR="00FE577E" w:rsidRPr="002E3844">
        <w:rPr>
          <w:rFonts w:ascii="BC Sans" w:hAnsi="BC Sans" w:cs="Arial"/>
          <w:b/>
          <w:bCs/>
          <w:iCs/>
          <w:sz w:val="20"/>
          <w:szCs w:val="20"/>
          <w:lang w:val="en-CA"/>
        </w:rPr>
        <w:t>:</w:t>
      </w:r>
    </w:p>
    <w:p w14:paraId="7E81537F" w14:textId="4A584876" w:rsidR="008E587A" w:rsidRPr="002E3844" w:rsidRDefault="008E587A" w:rsidP="00A76FEA">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hAnsi="BC Sans" w:cs="Arial"/>
          <w:color w:val="000000"/>
          <w:sz w:val="20"/>
          <w:szCs w:val="20"/>
        </w:rPr>
      </w:pPr>
      <w:r w:rsidRPr="002E3844">
        <w:rPr>
          <w:rFonts w:ascii="BC Sans" w:hAnsi="BC Sans" w:cs="Arial"/>
          <w:color w:val="000000"/>
          <w:sz w:val="20"/>
          <w:szCs w:val="20"/>
        </w:rPr>
        <w:t xml:space="preserve">Name: </w:t>
      </w:r>
      <w:r w:rsidR="001E7DE4" w:rsidRPr="002E3844">
        <w:rPr>
          <w:rFonts w:ascii="BC Sans" w:hAnsi="BC Sans" w:cs="Arial"/>
          <w:color w:val="000000"/>
          <w:sz w:val="20"/>
          <w:szCs w:val="20"/>
        </w:rPr>
        <w:t>Ashlea Stone</w:t>
      </w:r>
    </w:p>
    <w:p w14:paraId="5C15796E" w14:textId="7D25639A" w:rsidR="00173D1A" w:rsidRDefault="008E587A" w:rsidP="00053DB0">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eastAsia="Calibri" w:hAnsi="BC Sans" w:cs="Calibri"/>
          <w:b/>
          <w:color w:val="000000"/>
          <w:sz w:val="20"/>
          <w:szCs w:val="20"/>
        </w:rPr>
      </w:pPr>
      <w:r w:rsidRPr="002E3844">
        <w:rPr>
          <w:rFonts w:ascii="BC Sans" w:hAnsi="BC Sans" w:cs="Arial"/>
          <w:color w:val="000000"/>
          <w:sz w:val="20"/>
          <w:szCs w:val="20"/>
        </w:rPr>
        <w:t xml:space="preserve">Email: </w:t>
      </w:r>
      <w:r w:rsidR="001E7DE4" w:rsidRPr="002E3844">
        <w:rPr>
          <w:rFonts w:ascii="BC Sans" w:hAnsi="BC Sans" w:cs="Arial"/>
          <w:color w:val="000000"/>
          <w:sz w:val="20"/>
          <w:szCs w:val="20"/>
        </w:rPr>
        <w:t>Ashlea.Stone</w:t>
      </w:r>
      <w:r w:rsidRPr="002E3844">
        <w:rPr>
          <w:rFonts w:ascii="BC Sans" w:hAnsi="BC Sans" w:cs="Arial"/>
          <w:color w:val="000000"/>
          <w:sz w:val="20"/>
          <w:szCs w:val="20"/>
        </w:rPr>
        <w:t>@gov.bc.ca</w:t>
      </w:r>
      <w:r w:rsidR="003B71B3" w:rsidRPr="002E3844">
        <w:rPr>
          <w:rFonts w:ascii="BC Sans" w:hAnsi="BC Sans" w:cs="Arial"/>
          <w:color w:val="000000"/>
          <w:sz w:val="20"/>
          <w:szCs w:val="20"/>
        </w:rPr>
        <w:tab/>
      </w:r>
      <w:r w:rsidR="00FE577E" w:rsidRPr="002E3844">
        <w:rPr>
          <w:rFonts w:ascii="BC Sans" w:hAnsi="BC Sans" w:cs="Arial"/>
          <w:color w:val="000000"/>
          <w:sz w:val="20"/>
          <w:szCs w:val="20"/>
        </w:rPr>
        <w:t xml:space="preserve"> </w:t>
      </w:r>
      <w:r w:rsidR="00FE577E" w:rsidRPr="002E3844">
        <w:rPr>
          <w:rFonts w:ascii="BC Sans" w:hAnsi="BC Sans" w:cs="Arial"/>
          <w:color w:val="000000"/>
          <w:sz w:val="20"/>
          <w:szCs w:val="20"/>
        </w:rPr>
        <w:br/>
      </w:r>
      <w:r w:rsidRPr="002E3844">
        <w:rPr>
          <w:rFonts w:ascii="BC Sans" w:eastAsia="Calibri" w:hAnsi="BC Sans" w:cs="Calibri"/>
          <w:bCs/>
          <w:color w:val="000000"/>
          <w:sz w:val="20"/>
          <w:szCs w:val="20"/>
        </w:rPr>
        <w:t>Phone: 250.</w:t>
      </w:r>
      <w:r w:rsidR="001E7DE4" w:rsidRPr="002E3844">
        <w:rPr>
          <w:rFonts w:ascii="BC Sans" w:eastAsia="Calibri" w:hAnsi="BC Sans" w:cs="Calibri"/>
          <w:bCs/>
          <w:color w:val="000000"/>
          <w:sz w:val="20"/>
          <w:szCs w:val="20"/>
        </w:rPr>
        <w:t>216.7945</w:t>
      </w:r>
    </w:p>
    <w:p w14:paraId="089AE4F5" w14:textId="77777777" w:rsidR="00053DB0" w:rsidRPr="00053DB0" w:rsidRDefault="00053DB0" w:rsidP="00053DB0">
      <w:pPr>
        <w:pBdr>
          <w:top w:val="thinThickSmallGap" w:sz="18" w:space="1" w:color="auto"/>
          <w:left w:val="thinThickSmallGap" w:sz="18" w:space="4" w:color="auto"/>
          <w:bottom w:val="thickThinSmallGap" w:sz="18" w:space="1" w:color="auto"/>
          <w:right w:val="thickThinSmallGap" w:sz="18" w:space="4" w:color="auto"/>
        </w:pBdr>
        <w:shd w:val="clear" w:color="auto" w:fill="EAEAEA"/>
        <w:tabs>
          <w:tab w:val="right" w:pos="8640"/>
        </w:tabs>
        <w:rPr>
          <w:rFonts w:ascii="BC Sans" w:eastAsia="Calibri" w:hAnsi="BC Sans" w:cs="Calibri"/>
          <w:b/>
          <w:color w:val="000000"/>
          <w:sz w:val="20"/>
          <w:szCs w:val="20"/>
        </w:rPr>
      </w:pPr>
    </w:p>
    <w:p w14:paraId="06B626F4" w14:textId="77777777" w:rsidR="005A13DF" w:rsidRDefault="005A13DF" w:rsidP="00173D1A">
      <w:pPr>
        <w:rPr>
          <w:rFonts w:ascii="BC Sans" w:hAnsi="BC Sans" w:cs="Arial"/>
          <w:sz w:val="21"/>
          <w:lang w:val="en-CA"/>
        </w:rPr>
      </w:pPr>
    </w:p>
    <w:p w14:paraId="76023BFE" w14:textId="12614A28" w:rsidR="002E4188" w:rsidRPr="005A13DF" w:rsidRDefault="005A6581" w:rsidP="00173D1A">
      <w:pPr>
        <w:rPr>
          <w:rFonts w:ascii="BC Sans" w:hAnsi="BC Sans" w:cs="Calibri"/>
          <w:b/>
          <w:bCs/>
          <w:color w:val="FF0000"/>
          <w:sz w:val="20"/>
          <w:szCs w:val="20"/>
          <w:lang w:val="en-GB"/>
        </w:rPr>
      </w:pPr>
      <w:r>
        <w:rPr>
          <w:rFonts w:ascii="BC Sans" w:hAnsi="BC Sans" w:cs="Arial"/>
          <w:sz w:val="21"/>
          <w:lang w:val="en-CA"/>
        </w:rPr>
        <w:br w:type="page"/>
      </w:r>
    </w:p>
    <w:p w14:paraId="4DBEC127" w14:textId="77777777" w:rsidR="00DC0F56" w:rsidRDefault="00DC0F56" w:rsidP="00173D1A">
      <w:pPr>
        <w:rPr>
          <w:rFonts w:ascii="BC Sans" w:hAnsi="BC Sans" w:cs="Segoe UI"/>
          <w:color w:val="000000"/>
          <w:sz w:val="20"/>
          <w:szCs w:val="20"/>
          <w:shd w:val="clear" w:color="auto" w:fill="FFFFFF"/>
        </w:rPr>
      </w:pPr>
    </w:p>
    <w:p w14:paraId="66789767" w14:textId="7249ECAC"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sidRPr="002E3844">
        <w:rPr>
          <w:rFonts w:ascii="BC Sans" w:hAnsi="BC Sans" w:cs="Arial"/>
          <w:b/>
          <w:sz w:val="16"/>
          <w:szCs w:val="16"/>
        </w:rPr>
        <w:br/>
      </w:r>
      <w:r w:rsidR="00EB09FA">
        <w:rPr>
          <w:rFonts w:ascii="BC Sans" w:eastAsia="Calibri" w:hAnsi="BC Sans" w:cs="Calibri"/>
          <w:b/>
          <w:sz w:val="22"/>
          <w:szCs w:val="22"/>
        </w:rPr>
        <w:t>SECTION</w:t>
      </w:r>
      <w:r w:rsidR="00EB09FA" w:rsidRPr="00DC0F56">
        <w:rPr>
          <w:rFonts w:ascii="BC Sans" w:hAnsi="BC Sans" w:cs="Arial"/>
          <w:b/>
          <w:sz w:val="22"/>
          <w:szCs w:val="22"/>
        </w:rPr>
        <w:t xml:space="preserve"> </w:t>
      </w:r>
      <w:r>
        <w:rPr>
          <w:rFonts w:ascii="BC Sans" w:hAnsi="BC Sans" w:cs="Arial"/>
          <w:b/>
          <w:sz w:val="22"/>
          <w:szCs w:val="22"/>
        </w:rPr>
        <w:t>2</w:t>
      </w:r>
      <w:r w:rsidRPr="002E3844">
        <w:rPr>
          <w:rFonts w:ascii="BC Sans" w:hAnsi="BC Sans" w:cs="Arial"/>
          <w:b/>
          <w:sz w:val="22"/>
          <w:szCs w:val="22"/>
        </w:rPr>
        <w:t xml:space="preserve"> –</w:t>
      </w:r>
      <w:r w:rsidRPr="002E3844">
        <w:rPr>
          <w:rFonts w:ascii="BC Sans" w:eastAsia="Calibri" w:hAnsi="BC Sans" w:cs="Calibri"/>
          <w:b/>
          <w:sz w:val="22"/>
          <w:szCs w:val="22"/>
        </w:rPr>
        <w:t xml:space="preserve"> </w:t>
      </w:r>
      <w:r w:rsidR="00B052ED">
        <w:rPr>
          <w:rFonts w:ascii="BC Sans" w:eastAsia="Calibri" w:hAnsi="BC Sans" w:cs="Calibri"/>
          <w:b/>
          <w:sz w:val="22"/>
          <w:szCs w:val="22"/>
        </w:rPr>
        <w:t>Wireframing and w</w:t>
      </w:r>
      <w:r w:rsidRPr="002E3844">
        <w:rPr>
          <w:rFonts w:ascii="BC Sans" w:eastAsia="Calibri" w:hAnsi="BC Sans" w:cs="Calibri"/>
          <w:b/>
          <w:sz w:val="22"/>
          <w:szCs w:val="22"/>
        </w:rPr>
        <w:t xml:space="preserve">ebsite </w:t>
      </w:r>
      <w:r w:rsidR="00B052ED">
        <w:rPr>
          <w:rFonts w:ascii="BC Sans" w:eastAsia="Calibri" w:hAnsi="BC Sans" w:cs="Calibri"/>
          <w:b/>
          <w:sz w:val="22"/>
          <w:szCs w:val="22"/>
        </w:rPr>
        <w:t>d</w:t>
      </w:r>
      <w:r w:rsidRPr="002E3844">
        <w:rPr>
          <w:rFonts w:ascii="BC Sans" w:eastAsia="Calibri" w:hAnsi="BC Sans" w:cs="Calibri"/>
          <w:b/>
          <w:sz w:val="22"/>
          <w:szCs w:val="22"/>
        </w:rPr>
        <w:t>esign</w:t>
      </w:r>
      <w:r w:rsidR="00B052ED">
        <w:rPr>
          <w:rFonts w:ascii="BC Sans" w:eastAsia="Calibri" w:hAnsi="BC Sans" w:cs="Calibri"/>
          <w:b/>
          <w:sz w:val="22"/>
          <w:szCs w:val="22"/>
        </w:rPr>
        <w:t xml:space="preserve"> management</w:t>
      </w:r>
      <w:r w:rsidR="00450C91">
        <w:rPr>
          <w:rFonts w:ascii="BC Sans" w:eastAsia="Calibri" w:hAnsi="BC Sans" w:cs="Calibri"/>
          <w:b/>
          <w:sz w:val="22"/>
          <w:szCs w:val="22"/>
        </w:rPr>
        <w:t xml:space="preserve"> (20%)</w:t>
      </w:r>
      <w:r w:rsidRPr="002E3844">
        <w:rPr>
          <w:rFonts w:ascii="BC Sans" w:hAnsi="BC Sans" w:cs="Arial"/>
          <w:b/>
          <w:color w:val="003366"/>
          <w:sz w:val="22"/>
          <w:szCs w:val="22"/>
        </w:rPr>
        <w:br/>
      </w:r>
    </w:p>
    <w:p w14:paraId="3B55278E" w14:textId="77777777" w:rsidR="00DC0F56" w:rsidRPr="002E3844" w:rsidRDefault="00DC0F56" w:rsidP="00DC0F56">
      <w:pPr>
        <w:rPr>
          <w:rFonts w:ascii="BC Sans" w:hAnsi="BC Sans" w:cs="Arial"/>
          <w:sz w:val="22"/>
          <w:szCs w:val="22"/>
          <w:lang w:val="en-CA"/>
        </w:rPr>
      </w:pPr>
    </w:p>
    <w:p w14:paraId="4CDB5258"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14F2D90E" w14:textId="095D7DB0" w:rsidR="00DC0F56" w:rsidRPr="002E4188" w:rsidRDefault="00DC0F56" w:rsidP="00DC0F56">
      <w:pPr>
        <w:spacing w:before="120"/>
        <w:rPr>
          <w:rFonts w:ascii="BC Sans" w:hAnsi="BC Sans" w:cs="Calibri"/>
          <w:color w:val="000000"/>
          <w:sz w:val="20"/>
          <w:szCs w:val="20"/>
        </w:rPr>
      </w:pPr>
      <w:r w:rsidRPr="002E4188">
        <w:rPr>
          <w:rFonts w:ascii="BC Sans" w:eastAsia="Calibri" w:hAnsi="BC Sans" w:cs="Calibri"/>
          <w:sz w:val="20"/>
          <w:szCs w:val="20"/>
        </w:rPr>
        <w:t>This position should</w:t>
      </w:r>
      <w:r w:rsidRPr="002E4188">
        <w:rPr>
          <w:rFonts w:ascii="BC Sans" w:eastAsia="Calibri" w:hAnsi="BC Sans" w:cs="Calibri"/>
          <w:b/>
          <w:bCs/>
          <w:sz w:val="20"/>
          <w:szCs w:val="20"/>
        </w:rPr>
        <w:t xml:space="preserve"> </w:t>
      </w:r>
      <w:r w:rsidRPr="002E4188">
        <w:rPr>
          <w:rFonts w:ascii="BC Sans" w:hAnsi="BC Sans" w:cs="Calibri"/>
          <w:color w:val="000000"/>
          <w:sz w:val="20"/>
          <w:szCs w:val="20"/>
        </w:rPr>
        <w:t xml:space="preserve">have basic graphic </w:t>
      </w:r>
      <w:r w:rsidR="00B052ED">
        <w:rPr>
          <w:rFonts w:ascii="BC Sans" w:hAnsi="BC Sans" w:cs="Calibri"/>
          <w:color w:val="000000"/>
          <w:sz w:val="20"/>
          <w:szCs w:val="20"/>
        </w:rPr>
        <w:t>management</w:t>
      </w:r>
      <w:r w:rsidRPr="002E4188">
        <w:rPr>
          <w:rFonts w:ascii="BC Sans" w:hAnsi="BC Sans" w:cs="Calibri"/>
          <w:color w:val="000000"/>
          <w:sz w:val="20"/>
          <w:szCs w:val="20"/>
        </w:rPr>
        <w:t xml:space="preserve"> skills</w:t>
      </w:r>
      <w:r w:rsidR="00F05618">
        <w:rPr>
          <w:rFonts w:ascii="BC Sans" w:hAnsi="BC Sans" w:cs="Calibri"/>
          <w:color w:val="000000"/>
          <w:sz w:val="20"/>
          <w:szCs w:val="20"/>
        </w:rPr>
        <w:t>. T</w:t>
      </w:r>
      <w:r w:rsidR="00B052ED">
        <w:rPr>
          <w:rFonts w:ascii="BC Sans" w:hAnsi="BC Sans" w:cs="Calibri"/>
          <w:color w:val="000000"/>
          <w:sz w:val="20"/>
          <w:szCs w:val="20"/>
        </w:rPr>
        <w:t xml:space="preserve">he proponent should be able </w:t>
      </w:r>
      <w:r w:rsidRPr="002E4188">
        <w:rPr>
          <w:rFonts w:ascii="BC Sans" w:hAnsi="BC Sans" w:cs="Calibri"/>
          <w:color w:val="000000"/>
          <w:sz w:val="20"/>
          <w:szCs w:val="20"/>
        </w:rPr>
        <w:t xml:space="preserve">to create </w:t>
      </w:r>
      <w:r w:rsidR="00B052ED">
        <w:rPr>
          <w:rFonts w:ascii="BC Sans" w:hAnsi="BC Sans" w:cs="Calibri"/>
          <w:color w:val="000000"/>
          <w:sz w:val="20"/>
          <w:szCs w:val="20"/>
        </w:rPr>
        <w:t xml:space="preserve">(non-design) </w:t>
      </w:r>
      <w:r>
        <w:rPr>
          <w:rFonts w:ascii="BC Sans" w:hAnsi="BC Sans" w:cs="Calibri"/>
          <w:color w:val="000000"/>
          <w:sz w:val="20"/>
          <w:szCs w:val="20"/>
        </w:rPr>
        <w:t>wireframes</w:t>
      </w:r>
      <w:r w:rsidR="00B052ED">
        <w:rPr>
          <w:rFonts w:ascii="BC Sans" w:hAnsi="BC Sans" w:cs="Calibri"/>
          <w:color w:val="000000"/>
          <w:sz w:val="20"/>
          <w:szCs w:val="20"/>
        </w:rPr>
        <w:t xml:space="preserve"> </w:t>
      </w:r>
      <w:r>
        <w:rPr>
          <w:rFonts w:ascii="BC Sans" w:hAnsi="BC Sans" w:cs="Calibri"/>
          <w:color w:val="000000"/>
          <w:sz w:val="20"/>
          <w:szCs w:val="20"/>
        </w:rPr>
        <w:t xml:space="preserve">and </w:t>
      </w:r>
      <w:r w:rsidR="00B052ED">
        <w:rPr>
          <w:rFonts w:ascii="BC Sans" w:hAnsi="BC Sans" w:cs="Calibri"/>
          <w:color w:val="000000"/>
          <w:sz w:val="20"/>
          <w:szCs w:val="20"/>
        </w:rPr>
        <w:t xml:space="preserve">edit and manage </w:t>
      </w:r>
      <w:r w:rsidR="00FE2588">
        <w:rPr>
          <w:rFonts w:ascii="BC Sans" w:hAnsi="BC Sans" w:cs="Calibri"/>
          <w:color w:val="000000"/>
          <w:sz w:val="20"/>
          <w:szCs w:val="20"/>
        </w:rPr>
        <w:t xml:space="preserve">quality </w:t>
      </w:r>
      <w:r w:rsidRPr="002E4188">
        <w:rPr>
          <w:rFonts w:ascii="BC Sans" w:hAnsi="BC Sans" w:cs="Calibri"/>
          <w:color w:val="000000"/>
          <w:sz w:val="20"/>
          <w:szCs w:val="20"/>
        </w:rPr>
        <w:t xml:space="preserve">visual assets for marketing </w:t>
      </w:r>
      <w:r w:rsidRPr="002E4188">
        <w:rPr>
          <w:rFonts w:ascii="BC Sans" w:hAnsi="BC Sans"/>
          <w:color w:val="000000"/>
          <w:sz w:val="20"/>
          <w:szCs w:val="20"/>
        </w:rPr>
        <w:t>campaign websites</w:t>
      </w:r>
      <w:r w:rsidRPr="002E4188">
        <w:rPr>
          <w:rFonts w:ascii="BC Sans" w:hAnsi="BC Sans" w:cs="Calibri"/>
          <w:color w:val="000000"/>
          <w:sz w:val="20"/>
          <w:szCs w:val="20"/>
        </w:rPr>
        <w:t>.</w:t>
      </w:r>
      <w:r w:rsidRPr="002E4188">
        <w:rPr>
          <w:rFonts w:ascii="BC Sans" w:hAnsi="BC Sans" w:cs="Calibri"/>
          <w:color w:val="000000"/>
          <w:sz w:val="20"/>
          <w:szCs w:val="20"/>
        </w:rPr>
        <w:br/>
      </w:r>
    </w:p>
    <w:p w14:paraId="437DB4D2"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488EA1BF" w14:textId="54067F12" w:rsidR="00DC0F56" w:rsidRPr="00F05618" w:rsidRDefault="00DC0F56" w:rsidP="00DC0F56">
      <w:pPr>
        <w:rPr>
          <w:rFonts w:ascii="BC Sans" w:hAnsi="BC Sans"/>
          <w:color w:val="000000"/>
          <w:sz w:val="20"/>
          <w:szCs w:val="20"/>
          <w:lang w:eastAsia="en-CA"/>
        </w:rPr>
      </w:pPr>
      <w:r w:rsidRPr="00F05618">
        <w:rPr>
          <w:rFonts w:ascii="BC Sans" w:hAnsi="BC Sans" w:cs="Arial"/>
          <w:sz w:val="20"/>
          <w:szCs w:val="20"/>
          <w:lang w:val="en-CA"/>
        </w:rPr>
        <w:t xml:space="preserve">Please develop a website </w:t>
      </w:r>
      <w:r w:rsidR="0095798F" w:rsidRPr="00F05618">
        <w:rPr>
          <w:rFonts w:ascii="BC Sans" w:hAnsi="BC Sans" w:cs="Arial"/>
          <w:sz w:val="20"/>
          <w:szCs w:val="20"/>
          <w:lang w:val="en-CA"/>
        </w:rPr>
        <w:t xml:space="preserve">layout </w:t>
      </w:r>
      <w:r w:rsidRPr="00F05618">
        <w:rPr>
          <w:rFonts w:ascii="BC Sans" w:hAnsi="BC Sans" w:cs="Arial"/>
          <w:sz w:val="20"/>
          <w:szCs w:val="20"/>
          <w:lang w:val="en-CA"/>
        </w:rPr>
        <w:t xml:space="preserve">wireframe for the </w:t>
      </w:r>
      <w:r w:rsidR="00C26DEE" w:rsidRPr="00F05618">
        <w:rPr>
          <w:rFonts w:ascii="BC Sans" w:hAnsi="BC Sans" w:cs="Arial"/>
          <w:sz w:val="20"/>
          <w:szCs w:val="20"/>
          <w:lang w:val="en-CA"/>
        </w:rPr>
        <w:t>homepage</w:t>
      </w:r>
      <w:r w:rsidR="0095798F" w:rsidRPr="00F05618">
        <w:rPr>
          <w:rFonts w:ascii="BC Sans" w:hAnsi="BC Sans" w:cs="Arial"/>
          <w:sz w:val="20"/>
          <w:szCs w:val="20"/>
          <w:lang w:val="en-CA"/>
        </w:rPr>
        <w:t xml:space="preserve"> audited</w:t>
      </w:r>
      <w:r w:rsidR="00C26DEE" w:rsidRPr="00F05618">
        <w:rPr>
          <w:rFonts w:ascii="BC Sans" w:hAnsi="BC Sans" w:cs="Arial"/>
          <w:sz w:val="20"/>
          <w:szCs w:val="20"/>
          <w:lang w:val="en-CA"/>
        </w:rPr>
        <w:t xml:space="preserve"> </w:t>
      </w:r>
      <w:r w:rsidRPr="00F05618">
        <w:rPr>
          <w:rFonts w:ascii="BC Sans" w:hAnsi="BC Sans" w:cs="Arial"/>
          <w:sz w:val="20"/>
          <w:szCs w:val="20"/>
          <w:lang w:val="en-CA"/>
        </w:rPr>
        <w:t xml:space="preserve">in </w:t>
      </w:r>
      <w:r w:rsidR="0095798F" w:rsidRPr="00F05618">
        <w:rPr>
          <w:rFonts w:ascii="BC Sans" w:hAnsi="BC Sans"/>
          <w:sz w:val="20"/>
          <w:szCs w:val="20"/>
        </w:rPr>
        <w:t>SECTION</w:t>
      </w:r>
      <w:r w:rsidRPr="00F05618">
        <w:rPr>
          <w:rFonts w:ascii="BC Sans" w:hAnsi="BC Sans"/>
          <w:sz w:val="20"/>
          <w:szCs w:val="20"/>
        </w:rPr>
        <w:t xml:space="preserve"> 1 </w:t>
      </w:r>
      <w:r w:rsidR="00931ACF">
        <w:rPr>
          <w:rFonts w:ascii="BC Sans" w:hAnsi="BC Sans"/>
          <w:sz w:val="20"/>
          <w:szCs w:val="20"/>
        </w:rPr>
        <w:t xml:space="preserve">(previously submitted) </w:t>
      </w:r>
      <w:r w:rsidRPr="00F05618">
        <w:rPr>
          <w:rFonts w:ascii="BC Sans" w:hAnsi="BC Sans" w:cs="Arial"/>
          <w:sz w:val="20"/>
          <w:szCs w:val="20"/>
          <w:lang w:val="en-CA"/>
        </w:rPr>
        <w:t xml:space="preserve">to describe the optimum user experience, using </w:t>
      </w:r>
      <w:r w:rsidR="00C26DEE" w:rsidRPr="00F05618">
        <w:rPr>
          <w:rFonts w:ascii="BC Sans" w:hAnsi="BC Sans" w:cs="Calibri"/>
          <w:color w:val="000000"/>
          <w:sz w:val="20"/>
          <w:szCs w:val="20"/>
          <w:lang w:val="en-GB"/>
        </w:rPr>
        <w:t>Gutenberg Block development</w:t>
      </w:r>
      <w:r w:rsidRPr="00F05618">
        <w:rPr>
          <w:rFonts w:ascii="BC Sans" w:hAnsi="BC Sans"/>
          <w:color w:val="000000"/>
          <w:sz w:val="20"/>
          <w:szCs w:val="20"/>
          <w:lang w:eastAsia="en-CA"/>
        </w:rPr>
        <w:t>.</w:t>
      </w:r>
      <w:r w:rsidR="0095798F" w:rsidRPr="00F05618">
        <w:rPr>
          <w:rFonts w:ascii="BC Sans" w:hAnsi="BC Sans"/>
          <w:color w:val="000000"/>
          <w:sz w:val="20"/>
          <w:szCs w:val="20"/>
          <w:lang w:eastAsia="en-CA"/>
        </w:rPr>
        <w:t xml:space="preserve"> While you do not need to revise the site’s information architecture as part of the review, you may choose to offer new or different ways to access information from the existing site as part of your revised page. Please provide relevant notes on your choices, should your update change the page context or content.</w:t>
      </w:r>
    </w:p>
    <w:p w14:paraId="22E004D7" w14:textId="77777777" w:rsidR="00DC0F56" w:rsidRPr="002E4188" w:rsidRDefault="00DC0F56" w:rsidP="00DC0F56">
      <w:pPr>
        <w:rPr>
          <w:rFonts w:ascii="BC Sans" w:hAnsi="BC Sans" w:cs="Arial"/>
          <w:sz w:val="20"/>
          <w:szCs w:val="20"/>
          <w:lang w:val="en-CA"/>
        </w:rPr>
      </w:pPr>
    </w:p>
    <w:p w14:paraId="07266787"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Notes: </w:t>
      </w:r>
    </w:p>
    <w:p w14:paraId="675E5B17" w14:textId="26AEF0FC" w:rsidR="00DC0F56" w:rsidRDefault="00DC0F56" w:rsidP="00DC0F56">
      <w:pPr>
        <w:rPr>
          <w:rFonts w:ascii="BC Sans" w:hAnsi="BC Sans" w:cs="Arial"/>
          <w:sz w:val="20"/>
          <w:szCs w:val="20"/>
          <w:lang w:val="en-CA"/>
        </w:rPr>
      </w:pPr>
      <w:r w:rsidRPr="002E4188">
        <w:rPr>
          <w:rFonts w:ascii="BC Sans" w:hAnsi="BC Sans" w:cs="Arial"/>
          <w:sz w:val="20"/>
          <w:szCs w:val="20"/>
          <w:lang w:val="en-CA"/>
        </w:rPr>
        <w:t xml:space="preserve">You’re welcome to use design </w:t>
      </w:r>
      <w:r w:rsidR="00B052ED">
        <w:rPr>
          <w:rFonts w:ascii="BC Sans" w:hAnsi="BC Sans" w:cs="Arial"/>
          <w:sz w:val="20"/>
          <w:szCs w:val="20"/>
          <w:lang w:val="en-CA"/>
        </w:rPr>
        <w:t>t</w:t>
      </w:r>
      <w:r w:rsidRPr="002E4188">
        <w:rPr>
          <w:rFonts w:ascii="BC Sans" w:hAnsi="BC Sans" w:cs="Arial"/>
          <w:sz w:val="20"/>
          <w:szCs w:val="20"/>
          <w:lang w:val="en-CA"/>
        </w:rPr>
        <w:t xml:space="preserve">ools such as Adobe </w:t>
      </w:r>
      <w:r w:rsidR="00B052ED">
        <w:rPr>
          <w:rFonts w:ascii="BC Sans" w:hAnsi="BC Sans" w:cs="Arial"/>
          <w:sz w:val="20"/>
          <w:szCs w:val="20"/>
          <w:lang w:val="en-CA"/>
        </w:rPr>
        <w:t xml:space="preserve">XD, Figma, Canva, etc. or even image creation tools such as Adobe </w:t>
      </w:r>
      <w:r w:rsidRPr="002E4188">
        <w:rPr>
          <w:rFonts w:ascii="BC Sans" w:hAnsi="BC Sans" w:cs="Arial"/>
          <w:sz w:val="20"/>
          <w:szCs w:val="20"/>
          <w:lang w:val="en-CA"/>
        </w:rPr>
        <w:t>Photoshop</w:t>
      </w:r>
      <w:r w:rsidR="00B052ED">
        <w:rPr>
          <w:rFonts w:ascii="BC Sans" w:hAnsi="BC Sans" w:cs="Arial"/>
          <w:sz w:val="20"/>
          <w:szCs w:val="20"/>
          <w:lang w:val="en-CA"/>
        </w:rPr>
        <w:t xml:space="preserve">, </w:t>
      </w:r>
      <w:r w:rsidRPr="002E4188">
        <w:rPr>
          <w:rFonts w:ascii="BC Sans" w:hAnsi="BC Sans" w:cs="Arial"/>
          <w:sz w:val="20"/>
          <w:szCs w:val="20"/>
          <w:lang w:val="en-CA"/>
        </w:rPr>
        <w:t>Illustrator</w:t>
      </w:r>
      <w:r w:rsidR="00B052ED">
        <w:rPr>
          <w:rFonts w:ascii="BC Sans" w:hAnsi="BC Sans" w:cs="Arial"/>
          <w:sz w:val="20"/>
          <w:szCs w:val="20"/>
          <w:lang w:val="en-CA"/>
        </w:rPr>
        <w:t xml:space="preserve"> or similar raster or vector image creators.</w:t>
      </w:r>
      <w:r w:rsidRPr="002E4188">
        <w:rPr>
          <w:rFonts w:ascii="BC Sans" w:hAnsi="BC Sans" w:cs="Arial"/>
          <w:sz w:val="20"/>
          <w:szCs w:val="20"/>
          <w:lang w:val="en-CA"/>
        </w:rPr>
        <w:t xml:space="preserve"> </w:t>
      </w:r>
      <w:r w:rsidR="00B052ED">
        <w:rPr>
          <w:rFonts w:ascii="BC Sans" w:hAnsi="BC Sans" w:cs="Arial"/>
          <w:sz w:val="20"/>
          <w:szCs w:val="20"/>
          <w:lang w:val="en-CA"/>
        </w:rPr>
        <w:t>S</w:t>
      </w:r>
      <w:r w:rsidRPr="002E4188">
        <w:rPr>
          <w:rFonts w:ascii="BC Sans" w:hAnsi="BC Sans" w:cs="Arial"/>
          <w:sz w:val="20"/>
          <w:szCs w:val="20"/>
          <w:lang w:val="en-CA"/>
        </w:rPr>
        <w:t xml:space="preserve">tock image providers such as </w:t>
      </w:r>
      <w:hyperlink r:id="rId8">
        <w:proofErr w:type="spellStart"/>
        <w:r w:rsidRPr="002E4188">
          <w:rPr>
            <w:rStyle w:val="Hyperlink"/>
            <w:rFonts w:ascii="BC Sans" w:hAnsi="BC Sans" w:cs="Arial"/>
            <w:sz w:val="20"/>
            <w:szCs w:val="20"/>
            <w:lang w:val="en-CA"/>
          </w:rPr>
          <w:t>Pixabay</w:t>
        </w:r>
        <w:proofErr w:type="spellEnd"/>
      </w:hyperlink>
      <w:r w:rsidRPr="002E4188">
        <w:rPr>
          <w:rFonts w:ascii="BC Sans" w:hAnsi="BC Sans" w:cs="Arial"/>
          <w:sz w:val="20"/>
          <w:szCs w:val="20"/>
          <w:lang w:val="en-CA"/>
        </w:rPr>
        <w:t xml:space="preserve">, </w:t>
      </w:r>
      <w:hyperlink r:id="rId9">
        <w:proofErr w:type="spellStart"/>
        <w:r w:rsidRPr="002E4188">
          <w:rPr>
            <w:rStyle w:val="Hyperlink"/>
            <w:rFonts w:ascii="BC Sans" w:hAnsi="BC Sans" w:cs="Arial"/>
            <w:sz w:val="20"/>
            <w:szCs w:val="20"/>
            <w:lang w:val="en-CA"/>
          </w:rPr>
          <w:t>Freepik</w:t>
        </w:r>
        <w:proofErr w:type="spellEnd"/>
      </w:hyperlink>
      <w:r w:rsidRPr="002E4188">
        <w:rPr>
          <w:rFonts w:ascii="BC Sans" w:hAnsi="BC Sans" w:cs="Arial"/>
          <w:sz w:val="20"/>
          <w:szCs w:val="20"/>
          <w:lang w:val="en-CA"/>
        </w:rPr>
        <w:t xml:space="preserve">, </w:t>
      </w:r>
      <w:hyperlink r:id="rId10">
        <w:proofErr w:type="spellStart"/>
        <w:r w:rsidRPr="002E4188">
          <w:rPr>
            <w:rStyle w:val="Hyperlink"/>
            <w:rFonts w:ascii="BC Sans" w:hAnsi="BC Sans" w:cs="Arial"/>
            <w:sz w:val="20"/>
            <w:szCs w:val="20"/>
            <w:lang w:val="en-CA"/>
          </w:rPr>
          <w:t>Unsplash</w:t>
        </w:r>
        <w:proofErr w:type="spellEnd"/>
      </w:hyperlink>
      <w:r w:rsidRPr="002E4188">
        <w:rPr>
          <w:rFonts w:ascii="BC Sans" w:hAnsi="BC Sans" w:cs="Arial"/>
          <w:sz w:val="20"/>
          <w:szCs w:val="20"/>
          <w:lang w:val="en-CA"/>
        </w:rPr>
        <w:t xml:space="preserve">, and </w:t>
      </w:r>
      <w:hyperlink r:id="rId11" w:history="1">
        <w:proofErr w:type="spellStart"/>
        <w:r w:rsidRPr="00B052ED">
          <w:rPr>
            <w:rStyle w:val="Hyperlink"/>
            <w:rFonts w:ascii="BC Sans" w:hAnsi="BC Sans" w:cs="Arial"/>
            <w:sz w:val="20"/>
            <w:szCs w:val="20"/>
            <w:lang w:val="en-CA"/>
          </w:rPr>
          <w:t>Pexel</w:t>
        </w:r>
        <w:r w:rsidR="00B052ED" w:rsidRPr="00B052ED">
          <w:rPr>
            <w:rStyle w:val="Hyperlink"/>
            <w:rFonts w:ascii="BC Sans" w:hAnsi="BC Sans" w:cs="Arial"/>
            <w:sz w:val="20"/>
            <w:szCs w:val="20"/>
            <w:lang w:val="en-CA"/>
          </w:rPr>
          <w:t>s</w:t>
        </w:r>
        <w:proofErr w:type="spellEnd"/>
      </w:hyperlink>
      <w:r w:rsidR="00B052ED">
        <w:rPr>
          <w:rFonts w:ascii="BC Sans" w:hAnsi="BC Sans" w:cs="Arial"/>
          <w:sz w:val="20"/>
          <w:szCs w:val="20"/>
          <w:lang w:val="en-CA"/>
        </w:rPr>
        <w:t xml:space="preserve"> are also ok for use</w:t>
      </w:r>
      <w:r w:rsidR="00B052ED">
        <w:rPr>
          <w:rStyle w:val="Hyperlink"/>
          <w:rFonts w:ascii="BC Sans" w:hAnsi="BC Sans" w:cs="Arial"/>
          <w:sz w:val="20"/>
          <w:szCs w:val="20"/>
          <w:lang w:val="en-CA"/>
        </w:rPr>
        <w:t>.</w:t>
      </w:r>
      <w:r w:rsidRPr="002E4188">
        <w:rPr>
          <w:rFonts w:ascii="BC Sans" w:hAnsi="BC Sans" w:cs="Arial"/>
          <w:sz w:val="20"/>
          <w:szCs w:val="20"/>
          <w:lang w:val="en-CA"/>
        </w:rPr>
        <w:t xml:space="preserve"> We recommend </w:t>
      </w:r>
      <w:hyperlink r:id="rId12">
        <w:r w:rsidRPr="002E4188">
          <w:rPr>
            <w:rStyle w:val="Hyperlink"/>
            <w:rFonts w:ascii="BC Sans" w:hAnsi="BC Sans" w:cs="Arial"/>
            <w:sz w:val="20"/>
            <w:szCs w:val="20"/>
            <w:lang w:val="en-CA"/>
          </w:rPr>
          <w:t>Canva</w:t>
        </w:r>
      </w:hyperlink>
      <w:r w:rsidRPr="002E4188">
        <w:rPr>
          <w:rFonts w:ascii="BC Sans" w:hAnsi="BC Sans" w:cs="Arial"/>
          <w:sz w:val="20"/>
          <w:szCs w:val="20"/>
          <w:lang w:val="en-CA"/>
        </w:rPr>
        <w:t xml:space="preserve"> because it is free and features design tools and stock imagery. Please note that you </w:t>
      </w:r>
      <w:r w:rsidR="00F05618">
        <w:rPr>
          <w:rFonts w:ascii="BC Sans" w:hAnsi="BC Sans" w:cs="Arial"/>
          <w:sz w:val="20"/>
          <w:szCs w:val="20"/>
          <w:lang w:val="en-CA"/>
        </w:rPr>
        <w:t>do</w:t>
      </w:r>
      <w:r w:rsidR="00FE2588">
        <w:rPr>
          <w:rFonts w:ascii="BC Sans" w:hAnsi="BC Sans" w:cs="Arial"/>
          <w:sz w:val="20"/>
          <w:szCs w:val="20"/>
          <w:lang w:val="en-CA"/>
        </w:rPr>
        <w:t xml:space="preserve"> not</w:t>
      </w:r>
      <w:r w:rsidRPr="002E4188">
        <w:rPr>
          <w:rFonts w:ascii="BC Sans" w:hAnsi="BC Sans" w:cs="Arial"/>
          <w:sz w:val="20"/>
          <w:szCs w:val="20"/>
          <w:lang w:val="en-CA"/>
        </w:rPr>
        <w:t xml:space="preserve"> </w:t>
      </w:r>
      <w:r w:rsidR="00F05618">
        <w:rPr>
          <w:rFonts w:ascii="BC Sans" w:hAnsi="BC Sans" w:cs="Arial"/>
          <w:sz w:val="20"/>
          <w:szCs w:val="20"/>
          <w:lang w:val="en-CA"/>
        </w:rPr>
        <w:t xml:space="preserve">need to </w:t>
      </w:r>
      <w:r w:rsidRPr="002E4188">
        <w:rPr>
          <w:rFonts w:ascii="BC Sans" w:hAnsi="BC Sans" w:cs="Arial"/>
          <w:sz w:val="20"/>
          <w:szCs w:val="20"/>
          <w:lang w:val="en-CA"/>
        </w:rPr>
        <w:t xml:space="preserve">buy </w:t>
      </w:r>
      <w:r w:rsidR="00FE2588">
        <w:rPr>
          <w:rFonts w:ascii="BC Sans" w:hAnsi="BC Sans" w:cs="Arial"/>
          <w:sz w:val="20"/>
          <w:szCs w:val="20"/>
          <w:lang w:val="en-CA"/>
        </w:rPr>
        <w:t xml:space="preserve">tools or purchase </w:t>
      </w:r>
      <w:r w:rsidRPr="002E4188">
        <w:rPr>
          <w:rFonts w:ascii="BC Sans" w:hAnsi="BC Sans" w:cs="Arial"/>
          <w:sz w:val="20"/>
          <w:szCs w:val="20"/>
          <w:lang w:val="en-CA"/>
        </w:rPr>
        <w:t>assets for this assignment. You are welcome to submit designs that include watermarks on them.</w:t>
      </w:r>
    </w:p>
    <w:p w14:paraId="5D99B800" w14:textId="77777777" w:rsidR="00B052ED" w:rsidRDefault="00B052ED" w:rsidP="00DC0F56">
      <w:pPr>
        <w:rPr>
          <w:rFonts w:ascii="BC Sans" w:hAnsi="BC Sans" w:cs="Arial"/>
          <w:sz w:val="20"/>
          <w:szCs w:val="20"/>
          <w:lang w:val="en-CA"/>
        </w:rPr>
      </w:pPr>
    </w:p>
    <w:p w14:paraId="63BCB30E" w14:textId="77777777" w:rsidR="00B052ED" w:rsidRPr="00B052ED" w:rsidRDefault="00B052ED" w:rsidP="00B052ED">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B31FC33" w14:textId="0AE54F9C" w:rsidR="00B052ED" w:rsidRPr="002E4188" w:rsidRDefault="00FE2588" w:rsidP="00DC0F56">
      <w:pPr>
        <w:rPr>
          <w:rFonts w:ascii="BC Sans" w:hAnsi="BC Sans" w:cs="Arial"/>
          <w:sz w:val="20"/>
          <w:szCs w:val="20"/>
          <w:lang w:val="en-CA"/>
        </w:rPr>
      </w:pPr>
      <w:r>
        <w:rPr>
          <w:rFonts w:ascii="BC Sans" w:hAnsi="BC Sans" w:cs="Arial"/>
          <w:sz w:val="20"/>
          <w:szCs w:val="20"/>
          <w:lang w:val="en-CA"/>
        </w:rPr>
        <w:t xml:space="preserve">Visual wireframe – design is secondary – showing content layout and format with emphasis on WordPress block usage and positioning. Output should be in the form of a PDF </w:t>
      </w:r>
      <w:r w:rsidR="0095798F">
        <w:rPr>
          <w:rFonts w:ascii="BC Sans" w:hAnsi="BC Sans" w:cs="Arial"/>
          <w:sz w:val="20"/>
          <w:szCs w:val="20"/>
          <w:lang w:val="en-CA"/>
        </w:rPr>
        <w:t>(</w:t>
      </w:r>
      <w:r>
        <w:rPr>
          <w:rFonts w:ascii="BC Sans" w:hAnsi="BC Sans" w:cs="Arial"/>
          <w:sz w:val="20"/>
          <w:szCs w:val="20"/>
          <w:lang w:val="en-CA"/>
        </w:rPr>
        <w:t>or image</w:t>
      </w:r>
      <w:r w:rsidR="0095798F">
        <w:rPr>
          <w:rFonts w:ascii="BC Sans" w:hAnsi="BC Sans" w:cs="Arial"/>
          <w:sz w:val="20"/>
          <w:szCs w:val="20"/>
          <w:lang w:val="en-CA"/>
        </w:rPr>
        <w:t xml:space="preserve"> if more appropriate)</w:t>
      </w:r>
      <w:r>
        <w:rPr>
          <w:rFonts w:ascii="BC Sans" w:hAnsi="BC Sans" w:cs="Arial"/>
          <w:sz w:val="20"/>
          <w:szCs w:val="20"/>
          <w:lang w:val="en-CA"/>
        </w:rPr>
        <w:t>.</w:t>
      </w:r>
    </w:p>
    <w:p w14:paraId="17523CB6" w14:textId="4EC474D6" w:rsidR="00093AE4" w:rsidRDefault="00093AE4">
      <w:pPr>
        <w:rPr>
          <w:rFonts w:ascii="BC Sans" w:hAnsi="BC Sans"/>
          <w:sz w:val="20"/>
          <w:szCs w:val="20"/>
        </w:rPr>
      </w:pPr>
      <w:r>
        <w:rPr>
          <w:rFonts w:ascii="BC Sans" w:hAnsi="BC Sans"/>
          <w:sz w:val="20"/>
          <w:szCs w:val="20"/>
        </w:rPr>
        <w:br w:type="page"/>
      </w:r>
    </w:p>
    <w:p w14:paraId="61C30F6E" w14:textId="77777777" w:rsidR="00DC0F56" w:rsidRDefault="00DC0F56" w:rsidP="00173D1A">
      <w:pPr>
        <w:rPr>
          <w:rFonts w:ascii="BC Sans" w:hAnsi="BC Sans"/>
          <w:sz w:val="20"/>
          <w:szCs w:val="20"/>
        </w:rPr>
      </w:pPr>
    </w:p>
    <w:p w14:paraId="70B19207" w14:textId="77777777" w:rsidR="00DC0F56" w:rsidRDefault="00DC0F56" w:rsidP="00173D1A">
      <w:pPr>
        <w:rPr>
          <w:rFonts w:ascii="BC Sans" w:hAnsi="BC Sans"/>
          <w:sz w:val="20"/>
          <w:szCs w:val="20"/>
        </w:rPr>
      </w:pPr>
    </w:p>
    <w:p w14:paraId="4A9F4CD3" w14:textId="3EC77ECA"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eastAsia="Calibri" w:hAnsi="BC Sans" w:cs="Calibri"/>
          <w:b/>
          <w:sz w:val="22"/>
          <w:szCs w:val="22"/>
        </w:rPr>
      </w:pPr>
      <w:r w:rsidRPr="002E3844">
        <w:rPr>
          <w:rFonts w:ascii="BC Sans" w:hAnsi="BC Sans" w:cs="Arial"/>
          <w:b/>
          <w:sz w:val="22"/>
          <w:szCs w:val="22"/>
        </w:rPr>
        <w:br/>
      </w:r>
      <w:r w:rsidR="00EB09FA">
        <w:rPr>
          <w:rFonts w:ascii="BC Sans" w:eastAsia="Calibri" w:hAnsi="BC Sans" w:cs="Calibri"/>
          <w:b/>
          <w:sz w:val="22"/>
          <w:szCs w:val="22"/>
        </w:rPr>
        <w:t>SECTION</w:t>
      </w:r>
      <w:r w:rsidR="00EB09FA" w:rsidRPr="00DC0F56">
        <w:rPr>
          <w:rFonts w:ascii="BC Sans" w:hAnsi="BC Sans" w:cs="Arial"/>
          <w:b/>
          <w:sz w:val="22"/>
          <w:szCs w:val="22"/>
        </w:rPr>
        <w:t xml:space="preserve"> </w:t>
      </w:r>
      <w:r>
        <w:rPr>
          <w:rFonts w:ascii="BC Sans" w:hAnsi="BC Sans" w:cs="Arial"/>
          <w:b/>
          <w:sz w:val="22"/>
          <w:szCs w:val="22"/>
        </w:rPr>
        <w:t>3</w:t>
      </w:r>
      <w:r w:rsidRPr="002E3844">
        <w:rPr>
          <w:rFonts w:ascii="BC Sans" w:hAnsi="BC Sans" w:cs="Arial"/>
          <w:b/>
          <w:sz w:val="22"/>
          <w:szCs w:val="22"/>
        </w:rPr>
        <w:t xml:space="preserve"> – </w:t>
      </w:r>
      <w:r w:rsidRPr="002E3844">
        <w:rPr>
          <w:rFonts w:ascii="BC Sans" w:eastAsia="Calibri" w:hAnsi="BC Sans" w:cs="Calibri"/>
          <w:b/>
          <w:sz w:val="22"/>
          <w:szCs w:val="22"/>
        </w:rPr>
        <w:t xml:space="preserve">Website </w:t>
      </w:r>
      <w:r w:rsidR="00634AC3">
        <w:rPr>
          <w:rFonts w:ascii="BC Sans" w:eastAsia="Calibri" w:hAnsi="BC Sans" w:cs="Calibri"/>
          <w:b/>
          <w:sz w:val="22"/>
          <w:szCs w:val="22"/>
        </w:rPr>
        <w:t>d</w:t>
      </w:r>
      <w:r w:rsidRPr="002E3844">
        <w:rPr>
          <w:rFonts w:ascii="BC Sans" w:eastAsia="Calibri" w:hAnsi="BC Sans" w:cs="Calibri"/>
          <w:b/>
          <w:sz w:val="22"/>
          <w:szCs w:val="22"/>
        </w:rPr>
        <w:t>evelopment</w:t>
      </w:r>
      <w:r w:rsidR="00450C91">
        <w:rPr>
          <w:rFonts w:ascii="BC Sans" w:eastAsia="Calibri" w:hAnsi="BC Sans" w:cs="Calibri"/>
          <w:b/>
          <w:sz w:val="22"/>
          <w:szCs w:val="22"/>
        </w:rPr>
        <w:t xml:space="preserve"> (50%)</w:t>
      </w:r>
    </w:p>
    <w:p w14:paraId="5C5325F3" w14:textId="77777777" w:rsidR="00DC0F56" w:rsidRPr="002E3844" w:rsidRDefault="00DC0F56" w:rsidP="00DC0F56">
      <w:pPr>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p>
    <w:p w14:paraId="7CE3B94F" w14:textId="77777777" w:rsidR="00DC0F56" w:rsidRPr="002E3844" w:rsidRDefault="00DC0F56" w:rsidP="00DC0F56">
      <w:pPr>
        <w:rPr>
          <w:rFonts w:ascii="BC Sans" w:hAnsi="BC Sans" w:cs="Arial"/>
          <w:sz w:val="22"/>
          <w:szCs w:val="22"/>
        </w:rPr>
      </w:pPr>
    </w:p>
    <w:p w14:paraId="47490A54" w14:textId="77777777" w:rsidR="00DC0F56" w:rsidRPr="002E4188" w:rsidRDefault="00DC0F56" w:rsidP="00DC0F56">
      <w:pPr>
        <w:pStyle w:val="Heading1"/>
        <w:shd w:val="clear" w:color="auto" w:fill="FFFFFF" w:themeFill="background1"/>
        <w:spacing w:before="0" w:after="225"/>
        <w:rPr>
          <w:rFonts w:ascii="BC Sans" w:eastAsia="Calibri" w:hAnsi="BC Sans" w:cs="Calibri"/>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581E114E" w14:textId="412E03AC" w:rsidR="00DC0F56" w:rsidRPr="00F05618" w:rsidRDefault="00DC0F56" w:rsidP="00DC0F56">
      <w:pPr>
        <w:rPr>
          <w:rFonts w:ascii="BC Sans" w:hAnsi="BC Sans"/>
          <w:color w:val="000000"/>
          <w:sz w:val="20"/>
          <w:szCs w:val="20"/>
          <w:lang w:eastAsia="en-CA"/>
        </w:rPr>
      </w:pPr>
      <w:r w:rsidRPr="00F05618">
        <w:rPr>
          <w:rFonts w:ascii="BC Sans" w:eastAsia="Calibri" w:hAnsi="BC Sans"/>
          <w:sz w:val="20"/>
          <w:szCs w:val="20"/>
        </w:rPr>
        <w:t>This position requires</w:t>
      </w:r>
      <w:r w:rsidRPr="00F05618">
        <w:rPr>
          <w:rFonts w:ascii="BC Sans" w:hAnsi="BC Sans"/>
          <w:color w:val="000000"/>
          <w:sz w:val="20"/>
          <w:szCs w:val="20"/>
          <w:lang w:eastAsia="en-CA"/>
        </w:rPr>
        <w:t xml:space="preserve"> front-end development on WordPress using </w:t>
      </w:r>
      <w:r w:rsidR="00C26DEE" w:rsidRPr="00F05618">
        <w:rPr>
          <w:rFonts w:ascii="BC Sans" w:hAnsi="BC Sans" w:cs="Calibri"/>
          <w:color w:val="000000"/>
          <w:sz w:val="20"/>
          <w:szCs w:val="20"/>
          <w:lang w:val="en-GB"/>
        </w:rPr>
        <w:t>Gutenberg Bloc</w:t>
      </w:r>
      <w:r w:rsidR="00D806AD" w:rsidRPr="00F05618">
        <w:rPr>
          <w:rFonts w:ascii="BC Sans" w:hAnsi="BC Sans" w:cs="Calibri"/>
          <w:color w:val="000000"/>
          <w:sz w:val="20"/>
          <w:szCs w:val="20"/>
          <w:lang w:val="en-GB"/>
        </w:rPr>
        <w:t>ks</w:t>
      </w:r>
      <w:r w:rsidRPr="00F05618">
        <w:rPr>
          <w:rFonts w:ascii="BC Sans" w:hAnsi="BC Sans"/>
          <w:color w:val="000000"/>
          <w:sz w:val="20"/>
          <w:szCs w:val="20"/>
          <w:lang w:eastAsia="en-CA"/>
        </w:rPr>
        <w:t xml:space="preserve">. </w:t>
      </w:r>
    </w:p>
    <w:p w14:paraId="148AC08B" w14:textId="77777777" w:rsidR="00DC0F56" w:rsidRPr="002E4188" w:rsidRDefault="00DC0F56" w:rsidP="00DC0F56">
      <w:pPr>
        <w:rPr>
          <w:rFonts w:ascii="BC Sans" w:hAnsi="BC Sans"/>
          <w:sz w:val="20"/>
          <w:szCs w:val="20"/>
        </w:rPr>
      </w:pPr>
    </w:p>
    <w:p w14:paraId="2A095ADB"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43EF4C8A" w14:textId="3C822698" w:rsidR="00DC0F56" w:rsidRPr="002E4188" w:rsidRDefault="00DC0F56" w:rsidP="00DC0F56">
      <w:pPr>
        <w:rPr>
          <w:rFonts w:ascii="BC Sans" w:hAnsi="BC Sans"/>
          <w:sz w:val="20"/>
          <w:szCs w:val="20"/>
        </w:rPr>
      </w:pPr>
      <w:r>
        <w:rPr>
          <w:rFonts w:ascii="BC Sans" w:hAnsi="BC Sans"/>
          <w:sz w:val="20"/>
          <w:szCs w:val="20"/>
        </w:rPr>
        <w:t xml:space="preserve">With the wireframe in </w:t>
      </w:r>
      <w:r w:rsidR="00077A08">
        <w:rPr>
          <w:rFonts w:ascii="BC Sans" w:hAnsi="BC Sans"/>
          <w:sz w:val="20"/>
          <w:szCs w:val="20"/>
        </w:rPr>
        <w:t>SECTION</w:t>
      </w:r>
      <w:r>
        <w:rPr>
          <w:rFonts w:ascii="BC Sans" w:hAnsi="BC Sans"/>
          <w:sz w:val="20"/>
          <w:szCs w:val="20"/>
        </w:rPr>
        <w:t xml:space="preserve"> 2, please</w:t>
      </w:r>
      <w:r w:rsidRPr="002E4188">
        <w:rPr>
          <w:rFonts w:ascii="BC Sans" w:hAnsi="BC Sans"/>
          <w:sz w:val="20"/>
          <w:szCs w:val="20"/>
        </w:rPr>
        <w:t xml:space="preserve"> </w:t>
      </w:r>
      <w:r w:rsidR="00055602">
        <w:rPr>
          <w:rFonts w:ascii="BC Sans" w:hAnsi="BC Sans"/>
          <w:sz w:val="20"/>
          <w:szCs w:val="20"/>
        </w:rPr>
        <w:t xml:space="preserve">use the </w:t>
      </w:r>
      <w:r w:rsidR="00055602">
        <w:rPr>
          <w:rFonts w:ascii="BC Sans" w:hAnsi="BC Sans" w:cs="Segoe UI"/>
          <w:color w:val="000000"/>
          <w:sz w:val="20"/>
          <w:szCs w:val="20"/>
          <w:shd w:val="clear" w:color="auto" w:fill="FFFFFF"/>
        </w:rPr>
        <w:t>Local-WP application</w:t>
      </w:r>
      <w:r w:rsidR="00055602" w:rsidRPr="002E4188">
        <w:rPr>
          <w:rFonts w:ascii="BC Sans" w:hAnsi="BC Sans"/>
          <w:sz w:val="20"/>
          <w:szCs w:val="20"/>
        </w:rPr>
        <w:t xml:space="preserve"> </w:t>
      </w:r>
      <w:r w:rsidR="00055602">
        <w:rPr>
          <w:rFonts w:ascii="BC Sans" w:hAnsi="BC Sans"/>
          <w:sz w:val="20"/>
          <w:szCs w:val="20"/>
        </w:rPr>
        <w:t xml:space="preserve">– which can be downloaded for free from </w:t>
      </w:r>
      <w:hyperlink r:id="rId13" w:history="1">
        <w:r w:rsidR="00055602" w:rsidRPr="004C23C2">
          <w:rPr>
            <w:rStyle w:val="Hyperlink"/>
            <w:rFonts w:ascii="BC Sans" w:hAnsi="BC Sans" w:cs="Segoe UI"/>
            <w:sz w:val="20"/>
            <w:szCs w:val="20"/>
            <w:shd w:val="clear" w:color="auto" w:fill="FFFFFF"/>
          </w:rPr>
          <w:t>https://localwp.com/</w:t>
        </w:r>
      </w:hyperlink>
      <w:r w:rsidR="00055602">
        <w:rPr>
          <w:rFonts w:ascii="BC Sans" w:hAnsi="BC Sans" w:cs="Segoe UI"/>
          <w:color w:val="000000"/>
          <w:sz w:val="20"/>
          <w:szCs w:val="20"/>
          <w:shd w:val="clear" w:color="auto" w:fill="FFFFFF"/>
        </w:rPr>
        <w:t xml:space="preserve"> – </w:t>
      </w:r>
      <w:r w:rsidR="00055602">
        <w:rPr>
          <w:rFonts w:ascii="BC Sans" w:hAnsi="BC Sans"/>
          <w:sz w:val="20"/>
          <w:szCs w:val="20"/>
        </w:rPr>
        <w:t xml:space="preserve">to </w:t>
      </w:r>
      <w:r w:rsidRPr="002E4188">
        <w:rPr>
          <w:rFonts w:ascii="BC Sans" w:hAnsi="BC Sans"/>
          <w:sz w:val="20"/>
          <w:szCs w:val="20"/>
        </w:rPr>
        <w:t xml:space="preserve">develop a one-page </w:t>
      </w:r>
      <w:r w:rsidRPr="002E4188">
        <w:rPr>
          <w:rFonts w:ascii="BC Sans" w:hAnsi="BC Sans"/>
          <w:color w:val="000000"/>
          <w:sz w:val="20"/>
          <w:szCs w:val="20"/>
          <w:lang w:eastAsia="en-CA"/>
        </w:rPr>
        <w:t xml:space="preserve">WordPress </w:t>
      </w:r>
      <w:r w:rsidR="00FE2588" w:rsidRPr="00F05618">
        <w:rPr>
          <w:rFonts w:ascii="BC Sans" w:hAnsi="BC Sans"/>
          <w:color w:val="000000"/>
          <w:sz w:val="20"/>
          <w:szCs w:val="20"/>
          <w:lang w:eastAsia="en-CA"/>
        </w:rPr>
        <w:t>homepage</w:t>
      </w:r>
      <w:r w:rsidRPr="00F05618">
        <w:rPr>
          <w:rFonts w:ascii="BC Sans" w:hAnsi="BC Sans"/>
          <w:color w:val="000000"/>
          <w:sz w:val="20"/>
          <w:szCs w:val="20"/>
          <w:lang w:eastAsia="en-CA"/>
        </w:rPr>
        <w:t xml:space="preserve"> </w:t>
      </w:r>
      <w:r w:rsidR="00FE2588" w:rsidRPr="00F05618">
        <w:rPr>
          <w:rFonts w:ascii="BC Sans" w:hAnsi="BC Sans"/>
          <w:color w:val="000000"/>
          <w:sz w:val="20"/>
          <w:szCs w:val="20"/>
          <w:lang w:eastAsia="en-CA"/>
        </w:rPr>
        <w:t xml:space="preserve">mockup </w:t>
      </w:r>
      <w:r w:rsidRPr="00F05618">
        <w:rPr>
          <w:rFonts w:ascii="BC Sans" w:hAnsi="BC Sans"/>
          <w:color w:val="000000"/>
          <w:sz w:val="20"/>
          <w:szCs w:val="20"/>
          <w:lang w:eastAsia="en-CA"/>
        </w:rPr>
        <w:t xml:space="preserve">using </w:t>
      </w:r>
      <w:r w:rsidR="00C26DEE" w:rsidRPr="00F05618">
        <w:rPr>
          <w:rFonts w:ascii="BC Sans" w:hAnsi="BC Sans" w:cs="Calibri"/>
          <w:color w:val="000000"/>
          <w:sz w:val="20"/>
          <w:szCs w:val="20"/>
          <w:lang w:val="en-GB"/>
        </w:rPr>
        <w:t>Gutenberg Block development</w:t>
      </w:r>
      <w:r w:rsidRPr="00F05618">
        <w:rPr>
          <w:rFonts w:ascii="BC Sans" w:hAnsi="BC Sans"/>
          <w:color w:val="000000"/>
          <w:sz w:val="20"/>
          <w:szCs w:val="20"/>
          <w:lang w:eastAsia="en-CA"/>
        </w:rPr>
        <w:t>:</w:t>
      </w:r>
      <w:r w:rsidRPr="002E4188">
        <w:rPr>
          <w:rFonts w:ascii="BC Sans" w:hAnsi="BC Sans"/>
          <w:color w:val="000000"/>
          <w:sz w:val="20"/>
          <w:szCs w:val="20"/>
          <w:lang w:eastAsia="en-CA"/>
        </w:rPr>
        <w:t xml:space="preserve"> </w:t>
      </w:r>
    </w:p>
    <w:p w14:paraId="4E5820D3" w14:textId="77777777" w:rsidR="00DC0F56" w:rsidRPr="002E4188" w:rsidRDefault="00DC0F56" w:rsidP="00DC0F56">
      <w:pPr>
        <w:rPr>
          <w:rFonts w:ascii="BC Sans" w:hAnsi="BC Sans"/>
          <w:sz w:val="20"/>
          <w:szCs w:val="20"/>
        </w:rPr>
      </w:pPr>
    </w:p>
    <w:p w14:paraId="25F01E90" w14:textId="1C75451B" w:rsidR="00DC0F56" w:rsidRPr="00FE2588" w:rsidRDefault="00DC0F56" w:rsidP="00DC0F56">
      <w:pPr>
        <w:pStyle w:val="ListParagraph"/>
        <w:numPr>
          <w:ilvl w:val="0"/>
          <w:numId w:val="38"/>
        </w:numPr>
        <w:rPr>
          <w:rFonts w:ascii="BC Sans" w:hAnsi="BC Sans"/>
          <w:sz w:val="20"/>
          <w:szCs w:val="20"/>
        </w:rPr>
      </w:pPr>
      <w:r w:rsidRPr="002E4188">
        <w:rPr>
          <w:rFonts w:ascii="BC Sans" w:hAnsi="BC Sans"/>
          <w:sz w:val="20"/>
          <w:szCs w:val="20"/>
        </w:rPr>
        <w:t xml:space="preserve">Ensure the </w:t>
      </w:r>
      <w:r w:rsidR="00FE2588">
        <w:rPr>
          <w:rFonts w:ascii="BC Sans" w:hAnsi="BC Sans"/>
          <w:sz w:val="20"/>
          <w:szCs w:val="20"/>
        </w:rPr>
        <w:t>page is responsive and</w:t>
      </w:r>
      <w:r w:rsidRPr="002E4188">
        <w:rPr>
          <w:rFonts w:ascii="BC Sans" w:hAnsi="BC Sans"/>
          <w:sz w:val="20"/>
          <w:szCs w:val="20"/>
        </w:rPr>
        <w:t xml:space="preserve"> is supported across different devices </w:t>
      </w:r>
      <w:r w:rsidRPr="002E4188">
        <w:rPr>
          <w:rFonts w:ascii="BC Sans" w:hAnsi="BC Sans" w:cs="Segoe UI"/>
          <w:color w:val="000000"/>
          <w:sz w:val="20"/>
          <w:szCs w:val="20"/>
          <w:shd w:val="clear" w:color="auto" w:fill="FFFFFF"/>
        </w:rPr>
        <w:t>(mobile, tablet, desktop)</w:t>
      </w:r>
      <w:r>
        <w:rPr>
          <w:rFonts w:ascii="BC Sans" w:hAnsi="BC Sans" w:cs="Segoe UI"/>
          <w:color w:val="000000"/>
          <w:sz w:val="20"/>
          <w:szCs w:val="20"/>
          <w:shd w:val="clear" w:color="auto" w:fill="FFFFFF"/>
        </w:rPr>
        <w:t>.</w:t>
      </w:r>
    </w:p>
    <w:p w14:paraId="4671D566" w14:textId="7181542B" w:rsidR="00F07EB1" w:rsidRPr="002E4188" w:rsidRDefault="00FE2588" w:rsidP="00F07EB1">
      <w:pPr>
        <w:pStyle w:val="ListParagraph"/>
        <w:numPr>
          <w:ilvl w:val="0"/>
          <w:numId w:val="38"/>
        </w:numPr>
        <w:rPr>
          <w:rFonts w:ascii="BC Sans" w:hAnsi="BC Sans"/>
          <w:sz w:val="20"/>
          <w:szCs w:val="20"/>
        </w:rPr>
      </w:pPr>
      <w:r>
        <w:rPr>
          <w:rFonts w:ascii="BC Sans" w:hAnsi="BC Sans" w:cs="Segoe UI"/>
          <w:color w:val="000000"/>
          <w:sz w:val="20"/>
          <w:szCs w:val="20"/>
          <w:shd w:val="clear" w:color="auto" w:fill="FFFFFF"/>
        </w:rPr>
        <w:t>Page should have visual consistency across Chrome, Fire</w:t>
      </w:r>
      <w:r w:rsidR="00F21B4C">
        <w:rPr>
          <w:rFonts w:ascii="BC Sans" w:hAnsi="BC Sans" w:cs="Segoe UI"/>
          <w:color w:val="000000"/>
          <w:sz w:val="20"/>
          <w:szCs w:val="20"/>
          <w:shd w:val="clear" w:color="auto" w:fill="FFFFFF"/>
        </w:rPr>
        <w:t>f</w:t>
      </w:r>
      <w:r>
        <w:rPr>
          <w:rFonts w:ascii="BC Sans" w:hAnsi="BC Sans" w:cs="Segoe UI"/>
          <w:color w:val="000000"/>
          <w:sz w:val="20"/>
          <w:szCs w:val="20"/>
          <w:shd w:val="clear" w:color="auto" w:fill="FFFFFF"/>
        </w:rPr>
        <w:t>ox and Safari (Mac) or Edge (Windows).</w:t>
      </w:r>
    </w:p>
    <w:p w14:paraId="07D140F9" w14:textId="77777777" w:rsidR="00DC0F56" w:rsidRPr="00FE2588" w:rsidRDefault="00DC0F56" w:rsidP="00DC0F56">
      <w:pPr>
        <w:pStyle w:val="ListParagraph"/>
        <w:numPr>
          <w:ilvl w:val="0"/>
          <w:numId w:val="38"/>
        </w:numPr>
        <w:spacing w:before="240" w:after="240"/>
        <w:rPr>
          <w:rFonts w:ascii="BC Sans" w:hAnsi="BC Sans" w:cs="Calibri"/>
          <w:color w:val="000000"/>
          <w:sz w:val="20"/>
          <w:szCs w:val="20"/>
          <w:lang w:val="en-GB"/>
        </w:rPr>
      </w:pPr>
      <w:r w:rsidRPr="002E4188">
        <w:rPr>
          <w:rFonts w:ascii="BC Sans" w:hAnsi="BC Sans" w:cs="Segoe UI"/>
          <w:color w:val="000000"/>
          <w:sz w:val="20"/>
          <w:szCs w:val="20"/>
          <w:shd w:val="clear" w:color="auto" w:fill="FFFFFF"/>
        </w:rPr>
        <w:t>Conduct quality assurance testing during development.</w:t>
      </w:r>
    </w:p>
    <w:p w14:paraId="3694A3A0" w14:textId="680F671D" w:rsidR="00FE2588" w:rsidRPr="00FE2588" w:rsidRDefault="00FE2588" w:rsidP="00DC0F56">
      <w:pPr>
        <w:pStyle w:val="ListParagraph"/>
        <w:numPr>
          <w:ilvl w:val="0"/>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Us</w:t>
      </w:r>
      <w:r w:rsidR="00055602">
        <w:rPr>
          <w:rFonts w:ascii="BC Sans" w:hAnsi="BC Sans" w:cs="Segoe UI"/>
          <w:color w:val="000000"/>
          <w:sz w:val="20"/>
          <w:szCs w:val="20"/>
          <w:shd w:val="clear" w:color="auto" w:fill="FFFFFF"/>
        </w:rPr>
        <w:t>ing</w:t>
      </w:r>
      <w:r>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Local-WP</w:t>
      </w:r>
      <w:r w:rsidR="00055602">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create a WordPress site on your local environment</w:t>
      </w:r>
      <w:r>
        <w:rPr>
          <w:rFonts w:ascii="BC Sans" w:hAnsi="BC Sans" w:cs="Segoe UI"/>
          <w:color w:val="000000"/>
          <w:sz w:val="20"/>
          <w:szCs w:val="20"/>
          <w:shd w:val="clear" w:color="auto" w:fill="FFFFFF"/>
        </w:rPr>
        <w:t>:</w:t>
      </w:r>
      <w:r w:rsidR="00055602">
        <w:rPr>
          <w:rFonts w:ascii="BC Sans" w:hAnsi="BC Sans" w:cs="Segoe UI"/>
          <w:color w:val="000000"/>
          <w:sz w:val="20"/>
          <w:szCs w:val="20"/>
          <w:shd w:val="clear" w:color="auto" w:fill="FFFFFF"/>
        </w:rPr>
        <w:t xml:space="preserve"> </w:t>
      </w:r>
    </w:p>
    <w:p w14:paraId="34711959" w14:textId="6BB7D445" w:rsidR="00FE2588" w:rsidRPr="007A2566" w:rsidRDefault="00FE2588" w:rsidP="00FE2588">
      <w:pPr>
        <w:pStyle w:val="ListParagraph"/>
        <w:numPr>
          <w:ilvl w:val="1"/>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 xml:space="preserve">Create </w:t>
      </w:r>
      <w:r w:rsidR="00D067D2">
        <w:rPr>
          <w:rFonts w:ascii="BC Sans" w:hAnsi="BC Sans" w:cs="Segoe UI"/>
          <w:color w:val="000000"/>
          <w:sz w:val="20"/>
          <w:szCs w:val="20"/>
          <w:shd w:val="clear" w:color="auto" w:fill="FFFFFF"/>
        </w:rPr>
        <w:t xml:space="preserve">a new </w:t>
      </w:r>
      <w:r>
        <w:rPr>
          <w:rFonts w:ascii="BC Sans" w:hAnsi="BC Sans" w:cs="Segoe UI"/>
          <w:color w:val="000000"/>
          <w:sz w:val="20"/>
          <w:szCs w:val="20"/>
          <w:shd w:val="clear" w:color="auto" w:fill="FFFFFF"/>
        </w:rPr>
        <w:t xml:space="preserve">site </w:t>
      </w:r>
      <w:r w:rsidR="00D067D2">
        <w:rPr>
          <w:rFonts w:ascii="BC Sans" w:hAnsi="BC Sans" w:cs="Segoe UI"/>
          <w:color w:val="000000"/>
          <w:sz w:val="20"/>
          <w:szCs w:val="20"/>
          <w:shd w:val="clear" w:color="auto" w:fill="FFFFFF"/>
        </w:rPr>
        <w:t>named “</w:t>
      </w:r>
      <w:proofErr w:type="spellStart"/>
      <w:r w:rsidR="007A2566">
        <w:rPr>
          <w:rFonts w:ascii="BC Sans" w:hAnsi="BC Sans" w:cs="Segoe UI"/>
          <w:color w:val="000000"/>
          <w:sz w:val="20"/>
          <w:szCs w:val="20"/>
          <w:shd w:val="clear" w:color="auto" w:fill="FFFFFF"/>
        </w:rPr>
        <w:t>gcpe</w:t>
      </w:r>
      <w:proofErr w:type="spellEnd"/>
      <w:r w:rsidR="007A2566">
        <w:rPr>
          <w:rFonts w:ascii="BC Sans" w:hAnsi="BC Sans" w:cs="Segoe UI"/>
          <w:color w:val="000000"/>
          <w:sz w:val="20"/>
          <w:szCs w:val="20"/>
          <w:shd w:val="clear" w:color="auto" w:fill="FFFFFF"/>
        </w:rPr>
        <w:t>-</w:t>
      </w:r>
      <w:proofErr w:type="spellStart"/>
      <w:r w:rsidR="00D067D2">
        <w:rPr>
          <w:rFonts w:ascii="BC Sans" w:hAnsi="BC Sans" w:cs="Segoe UI"/>
          <w:color w:val="000000"/>
          <w:sz w:val="20"/>
          <w:szCs w:val="20"/>
          <w:shd w:val="clear" w:color="auto" w:fill="FFFFFF"/>
        </w:rPr>
        <w:t>wp</w:t>
      </w:r>
      <w:proofErr w:type="spellEnd"/>
      <w:r w:rsidR="00D067D2">
        <w:rPr>
          <w:rFonts w:ascii="BC Sans" w:hAnsi="BC Sans" w:cs="Segoe UI"/>
          <w:color w:val="000000"/>
          <w:sz w:val="20"/>
          <w:szCs w:val="20"/>
          <w:shd w:val="clear" w:color="auto" w:fill="FFFFFF"/>
        </w:rPr>
        <w:t xml:space="preserve">-test” </w:t>
      </w:r>
      <w:r>
        <w:rPr>
          <w:rFonts w:ascii="BC Sans" w:hAnsi="BC Sans" w:cs="Segoe UI"/>
          <w:color w:val="000000"/>
          <w:sz w:val="20"/>
          <w:szCs w:val="20"/>
          <w:shd w:val="clear" w:color="auto" w:fill="FFFFFF"/>
        </w:rPr>
        <w:t xml:space="preserve">using </w:t>
      </w:r>
      <w:r w:rsidR="00D067D2">
        <w:rPr>
          <w:rFonts w:ascii="BC Sans" w:hAnsi="BC Sans" w:cs="Segoe UI"/>
          <w:color w:val="000000"/>
          <w:sz w:val="20"/>
          <w:szCs w:val="20"/>
          <w:shd w:val="clear" w:color="auto" w:fill="FFFFFF"/>
        </w:rPr>
        <w:t xml:space="preserve">custom settings and set it up to use </w:t>
      </w:r>
      <w:r>
        <w:rPr>
          <w:rFonts w:ascii="BC Sans" w:hAnsi="BC Sans" w:cs="Segoe UI"/>
          <w:color w:val="000000"/>
          <w:sz w:val="20"/>
          <w:szCs w:val="20"/>
          <w:shd w:val="clear" w:color="auto" w:fill="FFFFFF"/>
        </w:rPr>
        <w:t xml:space="preserve">PHP </w:t>
      </w:r>
      <w:r w:rsidR="00D067D2">
        <w:rPr>
          <w:rFonts w:ascii="BC Sans" w:hAnsi="BC Sans" w:cs="Segoe UI"/>
          <w:color w:val="000000"/>
          <w:sz w:val="20"/>
          <w:szCs w:val="20"/>
          <w:shd w:val="clear" w:color="auto" w:fill="FFFFFF"/>
        </w:rPr>
        <w:t xml:space="preserve">version </w:t>
      </w:r>
      <w:r>
        <w:rPr>
          <w:rFonts w:ascii="BC Sans" w:hAnsi="BC Sans" w:cs="Segoe UI"/>
          <w:color w:val="000000"/>
          <w:sz w:val="20"/>
          <w:szCs w:val="20"/>
          <w:shd w:val="clear" w:color="auto" w:fill="FFFFFF"/>
        </w:rPr>
        <w:t>8.</w:t>
      </w:r>
      <w:r w:rsidR="00D067D2">
        <w:rPr>
          <w:rFonts w:ascii="BC Sans" w:hAnsi="BC Sans" w:cs="Segoe UI"/>
          <w:color w:val="000000"/>
          <w:sz w:val="20"/>
          <w:szCs w:val="20"/>
          <w:shd w:val="clear" w:color="auto" w:fill="FFFFFF"/>
        </w:rPr>
        <w:t>3</w:t>
      </w:r>
      <w:r w:rsidR="005C0B13">
        <w:rPr>
          <w:rFonts w:ascii="BC Sans" w:hAnsi="BC Sans" w:cs="Segoe UI"/>
          <w:color w:val="000000"/>
          <w:sz w:val="20"/>
          <w:szCs w:val="20"/>
          <w:shd w:val="clear" w:color="auto" w:fill="FFFFFF"/>
        </w:rPr>
        <w:t>,</w:t>
      </w:r>
      <w:r>
        <w:rPr>
          <w:rFonts w:ascii="BC Sans" w:hAnsi="BC Sans" w:cs="Segoe UI"/>
          <w:color w:val="000000"/>
          <w:sz w:val="20"/>
          <w:szCs w:val="20"/>
          <w:shd w:val="clear" w:color="auto" w:fill="FFFFFF"/>
        </w:rPr>
        <w:t xml:space="preserve"> </w:t>
      </w:r>
      <w:r w:rsidR="00D067D2">
        <w:rPr>
          <w:rFonts w:ascii="BC Sans" w:hAnsi="BC Sans" w:cs="Segoe UI"/>
          <w:color w:val="000000"/>
          <w:sz w:val="20"/>
          <w:szCs w:val="20"/>
          <w:shd w:val="clear" w:color="auto" w:fill="FFFFFF"/>
        </w:rPr>
        <w:t>nginx</w:t>
      </w:r>
      <w:r>
        <w:rPr>
          <w:rFonts w:ascii="BC Sans" w:hAnsi="BC Sans" w:cs="Segoe UI"/>
          <w:color w:val="000000"/>
          <w:sz w:val="20"/>
          <w:szCs w:val="20"/>
          <w:shd w:val="clear" w:color="auto" w:fill="FFFFFF"/>
        </w:rPr>
        <w:t xml:space="preserve">, </w:t>
      </w:r>
      <w:r w:rsidR="005C0B13">
        <w:rPr>
          <w:rFonts w:ascii="BC Sans" w:hAnsi="BC Sans" w:cs="Segoe UI"/>
          <w:color w:val="000000"/>
          <w:sz w:val="20"/>
          <w:szCs w:val="20"/>
          <w:shd w:val="clear" w:color="auto" w:fill="FFFFFF"/>
        </w:rPr>
        <w:t>and</w:t>
      </w:r>
      <w:r w:rsidR="00D067D2">
        <w:rPr>
          <w:rFonts w:ascii="BC Sans" w:hAnsi="BC Sans" w:cs="Segoe UI"/>
          <w:color w:val="000000"/>
          <w:sz w:val="20"/>
          <w:szCs w:val="20"/>
          <w:shd w:val="clear" w:color="auto" w:fill="FFFFFF"/>
        </w:rPr>
        <w:t xml:space="preserve"> MySQL:</w:t>
      </w:r>
      <w:r w:rsidR="00D067D2">
        <w:rPr>
          <w:rFonts w:ascii="BC Sans" w:hAnsi="BC Sans" w:cs="Segoe UI"/>
          <w:color w:val="000000"/>
          <w:sz w:val="20"/>
          <w:szCs w:val="20"/>
          <w:shd w:val="clear" w:color="auto" w:fill="FFFFFF"/>
        </w:rPr>
        <w:br/>
      </w:r>
      <w:r w:rsidR="00D067D2">
        <w:rPr>
          <w:rFonts w:ascii="BC Sans" w:hAnsi="BC Sans" w:cs="Segoe UI"/>
          <w:color w:val="000000"/>
          <w:sz w:val="20"/>
          <w:szCs w:val="20"/>
          <w:shd w:val="clear" w:color="auto" w:fill="FFFFFF"/>
        </w:rPr>
        <w:br/>
      </w:r>
      <w:r w:rsidR="00D067D2">
        <w:rPr>
          <w:rFonts w:ascii="BC Sans" w:hAnsi="BC Sans" w:cs="Calibri"/>
          <w:noProof/>
          <w:color w:val="000000"/>
          <w:sz w:val="20"/>
          <w:szCs w:val="20"/>
          <w:lang w:eastAsia="zh-CN"/>
        </w:rPr>
        <w:drawing>
          <wp:inline distT="0" distB="0" distL="0" distR="0" wp14:anchorId="33A655AB" wp14:editId="71250761">
            <wp:extent cx="4471884" cy="2016488"/>
            <wp:effectExtent l="0" t="0" r="0" b="3175"/>
            <wp:docPr id="2006157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57458"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5088" cy="2044988"/>
                    </a:xfrm>
                    <a:prstGeom prst="rect">
                      <a:avLst/>
                    </a:prstGeom>
                  </pic:spPr>
                </pic:pic>
              </a:graphicData>
            </a:graphic>
          </wp:inline>
        </w:drawing>
      </w:r>
    </w:p>
    <w:p w14:paraId="582D4E0F" w14:textId="77777777" w:rsidR="007A2566" w:rsidRPr="00D067D2" w:rsidRDefault="007A2566" w:rsidP="007A2566">
      <w:pPr>
        <w:pStyle w:val="ListParagraph"/>
        <w:spacing w:before="240" w:after="240"/>
        <w:ind w:left="1440"/>
        <w:rPr>
          <w:rFonts w:ascii="BC Sans" w:hAnsi="BC Sans" w:cs="Calibri"/>
          <w:color w:val="000000"/>
          <w:sz w:val="20"/>
          <w:szCs w:val="20"/>
          <w:lang w:val="en-GB"/>
        </w:rPr>
      </w:pPr>
    </w:p>
    <w:p w14:paraId="27158B09" w14:textId="77777777" w:rsidR="00D067D2" w:rsidRPr="00D067D2" w:rsidRDefault="00D067D2" w:rsidP="00D067D2">
      <w:pPr>
        <w:pStyle w:val="ListParagraph"/>
        <w:numPr>
          <w:ilvl w:val="2"/>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 xml:space="preserve">Set the </w:t>
      </w:r>
      <w:proofErr w:type="spellStart"/>
      <w:r>
        <w:rPr>
          <w:rFonts w:ascii="BC Sans" w:hAnsi="BC Sans" w:cs="Segoe UI"/>
          <w:color w:val="000000"/>
          <w:sz w:val="20"/>
          <w:szCs w:val="20"/>
          <w:shd w:val="clear" w:color="auto" w:fill="FFFFFF"/>
        </w:rPr>
        <w:t>Wordpress</w:t>
      </w:r>
      <w:proofErr w:type="spellEnd"/>
      <w:r>
        <w:rPr>
          <w:rFonts w:ascii="BC Sans" w:hAnsi="BC Sans" w:cs="Segoe UI"/>
          <w:color w:val="000000"/>
          <w:sz w:val="20"/>
          <w:szCs w:val="20"/>
          <w:shd w:val="clear" w:color="auto" w:fill="FFFFFF"/>
        </w:rPr>
        <w:t xml:space="preserve"> username to ‘admin’ and the password to ‘password’.</w:t>
      </w:r>
    </w:p>
    <w:p w14:paraId="5B395295" w14:textId="10667FAD" w:rsidR="007A2566" w:rsidRPr="007A2566" w:rsidRDefault="00D067D2" w:rsidP="007A2566">
      <w:pPr>
        <w:pStyle w:val="ListParagraph"/>
        <w:numPr>
          <w:ilvl w:val="2"/>
          <w:numId w:val="38"/>
        </w:numPr>
        <w:spacing w:before="240" w:after="240"/>
        <w:rPr>
          <w:rFonts w:ascii="BC Sans" w:hAnsi="BC Sans" w:cs="Calibri"/>
          <w:color w:val="000000"/>
          <w:sz w:val="20"/>
          <w:szCs w:val="20"/>
          <w:lang w:val="en-GB"/>
        </w:rPr>
      </w:pPr>
      <w:r>
        <w:rPr>
          <w:rFonts w:ascii="BC Sans" w:hAnsi="BC Sans" w:cs="Segoe UI"/>
          <w:color w:val="000000"/>
          <w:sz w:val="20"/>
          <w:szCs w:val="20"/>
          <w:shd w:val="clear" w:color="auto" w:fill="FFFFFF"/>
        </w:rPr>
        <w:t>If you are not familiar with the Local-WP application, it is a fast and easy way to deploy a local WordPress instance for development purposes. Once you have completed the task as outlined below you will export the site to a zip archive which you will provide for evaluation.</w:t>
      </w:r>
      <w:r w:rsidR="00093AE4">
        <w:rPr>
          <w:rFonts w:ascii="BC Sans" w:hAnsi="BC Sans" w:cs="Segoe UI"/>
          <w:color w:val="000000"/>
          <w:sz w:val="20"/>
          <w:szCs w:val="20"/>
          <w:shd w:val="clear" w:color="auto" w:fill="FFFFFF"/>
        </w:rPr>
        <w:br/>
      </w:r>
    </w:p>
    <w:p w14:paraId="15CF9C6D" w14:textId="77777777" w:rsidR="007A2566" w:rsidRPr="007A2566" w:rsidRDefault="007A2566" w:rsidP="007A2566">
      <w:pPr>
        <w:pStyle w:val="ListParagraph"/>
        <w:spacing w:before="240" w:after="240"/>
        <w:ind w:left="2160"/>
        <w:rPr>
          <w:rFonts w:ascii="BC Sans" w:hAnsi="BC Sans" w:cs="Calibri"/>
          <w:color w:val="000000"/>
          <w:sz w:val="20"/>
          <w:szCs w:val="20"/>
          <w:lang w:val="en-GB"/>
        </w:rPr>
      </w:pPr>
    </w:p>
    <w:p w14:paraId="34AC3530" w14:textId="50E42D02" w:rsidR="00F07EB1" w:rsidRPr="005C0B13" w:rsidRDefault="00FE2588" w:rsidP="005C0B13">
      <w:pPr>
        <w:pStyle w:val="ListParagraph"/>
        <w:numPr>
          <w:ilvl w:val="1"/>
          <w:numId w:val="38"/>
        </w:numPr>
        <w:rPr>
          <w:rFonts w:ascii="BC Sans" w:hAnsi="BC Sans"/>
          <w:sz w:val="20"/>
          <w:szCs w:val="20"/>
        </w:rPr>
      </w:pPr>
      <w:r>
        <w:rPr>
          <w:rFonts w:ascii="BC Sans" w:hAnsi="BC Sans" w:cs="Segoe UI"/>
          <w:color w:val="000000"/>
          <w:sz w:val="20"/>
          <w:szCs w:val="20"/>
          <w:shd w:val="clear" w:color="auto" w:fill="FFFFFF"/>
        </w:rPr>
        <w:t xml:space="preserve">The page must use the </w:t>
      </w:r>
      <w:r w:rsidR="003E45AE">
        <w:rPr>
          <w:rFonts w:ascii="BC Sans" w:hAnsi="BC Sans" w:cs="Segoe UI"/>
          <w:color w:val="000000"/>
          <w:sz w:val="20"/>
          <w:szCs w:val="20"/>
          <w:shd w:val="clear" w:color="auto" w:fill="FFFFFF"/>
        </w:rPr>
        <w:t>“</w:t>
      </w:r>
      <w:proofErr w:type="spellStart"/>
      <w:r>
        <w:rPr>
          <w:rFonts w:ascii="BC Sans" w:hAnsi="BC Sans" w:cs="Segoe UI"/>
          <w:color w:val="000000"/>
          <w:sz w:val="20"/>
          <w:szCs w:val="20"/>
          <w:shd w:val="clear" w:color="auto" w:fill="FFFFFF"/>
        </w:rPr>
        <w:t>BCGov</w:t>
      </w:r>
      <w:proofErr w:type="spellEnd"/>
      <w:r>
        <w:rPr>
          <w:rFonts w:ascii="BC Sans" w:hAnsi="BC Sans" w:cs="Segoe UI"/>
          <w:color w:val="000000"/>
          <w:sz w:val="20"/>
          <w:szCs w:val="20"/>
          <w:shd w:val="clear" w:color="auto" w:fill="FFFFFF"/>
        </w:rPr>
        <w:t xml:space="preserve"> Block </w:t>
      </w:r>
      <w:r w:rsidR="003E45AE">
        <w:rPr>
          <w:rFonts w:ascii="BC Sans" w:hAnsi="BC Sans" w:cs="Segoe UI"/>
          <w:color w:val="000000"/>
          <w:sz w:val="20"/>
          <w:szCs w:val="20"/>
          <w:shd w:val="clear" w:color="auto" w:fill="FFFFFF"/>
        </w:rPr>
        <w:t>T</w:t>
      </w:r>
      <w:r>
        <w:rPr>
          <w:rFonts w:ascii="BC Sans" w:hAnsi="BC Sans" w:cs="Segoe UI"/>
          <w:color w:val="000000"/>
          <w:sz w:val="20"/>
          <w:szCs w:val="20"/>
          <w:shd w:val="clear" w:color="auto" w:fill="FFFFFF"/>
        </w:rPr>
        <w:t>heme</w:t>
      </w:r>
      <w:r w:rsidR="003E45AE">
        <w:rPr>
          <w:rFonts w:ascii="BC Sans" w:hAnsi="BC Sans" w:cs="Segoe UI"/>
          <w:color w:val="000000"/>
          <w:sz w:val="20"/>
          <w:szCs w:val="20"/>
          <w:shd w:val="clear" w:color="auto" w:fill="FFFFFF"/>
        </w:rPr>
        <w:t>” WordPress</w:t>
      </w:r>
      <w:r>
        <w:rPr>
          <w:rFonts w:ascii="BC Sans" w:hAnsi="BC Sans" w:cs="Segoe UI"/>
          <w:color w:val="000000"/>
          <w:sz w:val="20"/>
          <w:szCs w:val="20"/>
          <w:shd w:val="clear" w:color="auto" w:fill="FFFFFF"/>
        </w:rPr>
        <w:t xml:space="preserve"> </w:t>
      </w:r>
      <w:r w:rsidR="003E45AE">
        <w:rPr>
          <w:rFonts w:ascii="BC Sans" w:hAnsi="BC Sans" w:cs="Segoe UI"/>
          <w:color w:val="000000"/>
          <w:sz w:val="20"/>
          <w:szCs w:val="20"/>
          <w:shd w:val="clear" w:color="auto" w:fill="FFFFFF"/>
        </w:rPr>
        <w:t xml:space="preserve">theme found at </w:t>
      </w:r>
      <w:hyperlink r:id="rId15" w:history="1">
        <w:r w:rsidR="00F07EB1" w:rsidRPr="00814CFE">
          <w:rPr>
            <w:rStyle w:val="Hyperlink"/>
            <w:rFonts w:ascii="BC Sans" w:hAnsi="BC Sans" w:cs="Segoe UI"/>
            <w:sz w:val="20"/>
            <w:szCs w:val="20"/>
            <w:shd w:val="clear" w:color="auto" w:fill="FFFFFF"/>
          </w:rPr>
          <w:t>https://github.com/bcgov/bcgov-wordpress-block-theme</w:t>
        </w:r>
      </w:hyperlink>
      <w:r w:rsidR="005C0B13">
        <w:rPr>
          <w:rFonts w:ascii="BC Sans" w:hAnsi="BC Sans" w:cs="Segoe UI"/>
          <w:color w:val="000000"/>
          <w:sz w:val="20"/>
          <w:szCs w:val="20"/>
          <w:shd w:val="clear" w:color="auto" w:fill="FFFFFF"/>
        </w:rPr>
        <w:t xml:space="preserve"> – </w:t>
      </w:r>
      <w:r w:rsidR="005C0B13">
        <w:rPr>
          <w:rStyle w:val="ui-provider"/>
          <w:rFonts w:ascii="BC Sans" w:hAnsi="BC Sans"/>
          <w:sz w:val="20"/>
          <w:szCs w:val="20"/>
        </w:rPr>
        <w:t>Note: t</w:t>
      </w:r>
      <w:r w:rsidR="005C0B13" w:rsidRPr="00654D6B">
        <w:rPr>
          <w:rStyle w:val="ui-provider"/>
          <w:rFonts w:ascii="BC Sans" w:hAnsi="BC Sans"/>
          <w:sz w:val="20"/>
          <w:szCs w:val="20"/>
        </w:rPr>
        <w:t xml:space="preserve">he </w:t>
      </w:r>
      <w:proofErr w:type="spellStart"/>
      <w:r w:rsidR="005C0B13" w:rsidRPr="00654D6B">
        <w:rPr>
          <w:rStyle w:val="ui-provider"/>
          <w:rFonts w:ascii="BC Sans" w:hAnsi="BC Sans"/>
          <w:sz w:val="20"/>
          <w:szCs w:val="20"/>
        </w:rPr>
        <w:t>BCGov</w:t>
      </w:r>
      <w:proofErr w:type="spellEnd"/>
      <w:r w:rsidR="005C0B13" w:rsidRPr="00654D6B">
        <w:rPr>
          <w:rStyle w:val="ui-provider"/>
          <w:rFonts w:ascii="BC Sans" w:hAnsi="BC Sans"/>
          <w:sz w:val="20"/>
          <w:szCs w:val="20"/>
        </w:rPr>
        <w:t xml:space="preserve"> Block Theme </w:t>
      </w:r>
      <w:r w:rsidR="005C0B13">
        <w:rPr>
          <w:rStyle w:val="ui-provider"/>
          <w:rFonts w:ascii="BC Sans" w:hAnsi="BC Sans"/>
          <w:sz w:val="20"/>
          <w:szCs w:val="20"/>
        </w:rPr>
        <w:t xml:space="preserve">codebase </w:t>
      </w:r>
      <w:r w:rsidR="005C0B13" w:rsidRPr="00654D6B">
        <w:rPr>
          <w:rStyle w:val="ui-provider"/>
          <w:rFonts w:ascii="BC Sans" w:hAnsi="BC Sans"/>
          <w:sz w:val="20"/>
          <w:szCs w:val="20"/>
        </w:rPr>
        <w:t>must not be altered in any way</w:t>
      </w:r>
      <w:r w:rsidR="003B51E5">
        <w:rPr>
          <w:rStyle w:val="ui-provider"/>
          <w:rFonts w:ascii="BC Sans" w:hAnsi="BC Sans"/>
          <w:sz w:val="20"/>
          <w:szCs w:val="20"/>
        </w:rPr>
        <w:t xml:space="preserve"> and should be consider</w:t>
      </w:r>
      <w:r w:rsidR="006006ED">
        <w:rPr>
          <w:rStyle w:val="ui-provider"/>
          <w:rFonts w:ascii="BC Sans" w:hAnsi="BC Sans"/>
          <w:sz w:val="20"/>
          <w:szCs w:val="20"/>
        </w:rPr>
        <w:t>ed</w:t>
      </w:r>
      <w:r w:rsidR="003B51E5">
        <w:rPr>
          <w:rStyle w:val="ui-provider"/>
          <w:rFonts w:ascii="BC Sans" w:hAnsi="BC Sans"/>
          <w:sz w:val="20"/>
          <w:szCs w:val="20"/>
        </w:rPr>
        <w:t xml:space="preserve"> read-only</w:t>
      </w:r>
      <w:r w:rsidR="003E45AE">
        <w:rPr>
          <w:rStyle w:val="ui-provider"/>
          <w:rFonts w:ascii="BC Sans" w:hAnsi="BC Sans"/>
          <w:sz w:val="20"/>
          <w:szCs w:val="20"/>
        </w:rPr>
        <w:t xml:space="preserve"> for the purposes of this test</w:t>
      </w:r>
      <w:r w:rsidR="005C0B13" w:rsidRPr="00654D6B">
        <w:rPr>
          <w:rStyle w:val="ui-provider"/>
          <w:rFonts w:ascii="BC Sans" w:hAnsi="BC Sans"/>
          <w:sz w:val="20"/>
          <w:szCs w:val="20"/>
        </w:rPr>
        <w:t xml:space="preserve">. All design or enhancements to </w:t>
      </w:r>
      <w:r w:rsidR="003B51E5">
        <w:rPr>
          <w:rStyle w:val="ui-provider"/>
          <w:rFonts w:ascii="BC Sans" w:hAnsi="BC Sans"/>
          <w:sz w:val="20"/>
          <w:szCs w:val="20"/>
        </w:rPr>
        <w:t>your</w:t>
      </w:r>
      <w:r w:rsidR="005C0B13" w:rsidRPr="00654D6B">
        <w:rPr>
          <w:rStyle w:val="ui-provider"/>
          <w:rFonts w:ascii="BC Sans" w:hAnsi="BC Sans"/>
          <w:sz w:val="20"/>
          <w:szCs w:val="20"/>
        </w:rPr>
        <w:t xml:space="preserve"> page must be made using built-in WordPress blocks, </w:t>
      </w:r>
      <w:r w:rsidR="003E45AE">
        <w:rPr>
          <w:rStyle w:val="ui-provider"/>
          <w:rFonts w:ascii="BC Sans" w:hAnsi="BC Sans"/>
          <w:sz w:val="20"/>
          <w:szCs w:val="20"/>
        </w:rPr>
        <w:t xml:space="preserve">site editor and styling </w:t>
      </w:r>
      <w:r w:rsidR="005C0B13" w:rsidRPr="00654D6B">
        <w:rPr>
          <w:rStyle w:val="ui-provider"/>
          <w:rFonts w:ascii="BC Sans" w:hAnsi="BC Sans"/>
          <w:sz w:val="20"/>
          <w:szCs w:val="20"/>
        </w:rPr>
        <w:t>tools</w:t>
      </w:r>
      <w:r w:rsidR="003E45AE">
        <w:rPr>
          <w:rStyle w:val="ui-provider"/>
          <w:rFonts w:ascii="BC Sans" w:hAnsi="BC Sans"/>
          <w:sz w:val="20"/>
          <w:szCs w:val="20"/>
        </w:rPr>
        <w:t>,</w:t>
      </w:r>
      <w:r w:rsidR="005C0B13" w:rsidRPr="00654D6B">
        <w:rPr>
          <w:rStyle w:val="ui-provider"/>
          <w:rFonts w:ascii="BC Sans" w:hAnsi="BC Sans"/>
          <w:sz w:val="20"/>
          <w:szCs w:val="20"/>
        </w:rPr>
        <w:t xml:space="preserve"> or features made available through the </w:t>
      </w:r>
      <w:proofErr w:type="spellStart"/>
      <w:r w:rsidR="005C0B13" w:rsidRPr="00654D6B">
        <w:rPr>
          <w:rStyle w:val="ui-provider"/>
          <w:rFonts w:ascii="BC Sans" w:hAnsi="BC Sans"/>
          <w:sz w:val="20"/>
          <w:szCs w:val="20"/>
        </w:rPr>
        <w:t>BCGov</w:t>
      </w:r>
      <w:proofErr w:type="spellEnd"/>
      <w:r w:rsidR="005C0B13" w:rsidRPr="00654D6B">
        <w:rPr>
          <w:rStyle w:val="ui-provider"/>
          <w:rFonts w:ascii="BC Sans" w:hAnsi="BC Sans"/>
          <w:sz w:val="20"/>
          <w:szCs w:val="20"/>
        </w:rPr>
        <w:t xml:space="preserve"> Block Theme.</w:t>
      </w:r>
    </w:p>
    <w:p w14:paraId="5E284C18" w14:textId="77777777" w:rsidR="007E06E8" w:rsidRDefault="005C0B13" w:rsidP="007E06E8">
      <w:pPr>
        <w:pStyle w:val="ListParagraph"/>
        <w:numPr>
          <w:ilvl w:val="1"/>
          <w:numId w:val="38"/>
        </w:numPr>
        <w:rPr>
          <w:rFonts w:ascii="BC Sans" w:hAnsi="BC Sans"/>
          <w:sz w:val="20"/>
          <w:szCs w:val="20"/>
        </w:rPr>
      </w:pPr>
      <w:r>
        <w:rPr>
          <w:rFonts w:ascii="BC Sans" w:hAnsi="BC Sans"/>
          <w:sz w:val="20"/>
          <w:szCs w:val="20"/>
        </w:rPr>
        <w:t>After cloning t</w:t>
      </w:r>
      <w:r w:rsidR="00F21B4C">
        <w:rPr>
          <w:rFonts w:ascii="BC Sans" w:hAnsi="BC Sans"/>
          <w:sz w:val="20"/>
          <w:szCs w:val="20"/>
        </w:rPr>
        <w:t>he theme</w:t>
      </w:r>
      <w:r>
        <w:rPr>
          <w:rFonts w:ascii="BC Sans" w:hAnsi="BC Sans"/>
          <w:sz w:val="20"/>
          <w:szCs w:val="20"/>
        </w:rPr>
        <w:t>, it</w:t>
      </w:r>
      <w:r w:rsidR="00F21B4C">
        <w:rPr>
          <w:rFonts w:ascii="BC Sans" w:hAnsi="BC Sans"/>
          <w:sz w:val="20"/>
          <w:szCs w:val="20"/>
        </w:rPr>
        <w:t xml:space="preserve"> </w:t>
      </w:r>
      <w:r w:rsidR="003E45AE">
        <w:rPr>
          <w:rFonts w:ascii="BC Sans" w:hAnsi="BC Sans"/>
          <w:sz w:val="20"/>
          <w:szCs w:val="20"/>
        </w:rPr>
        <w:t>should</w:t>
      </w:r>
      <w:r w:rsidR="00F21B4C">
        <w:rPr>
          <w:rFonts w:ascii="BC Sans" w:hAnsi="BC Sans"/>
          <w:sz w:val="20"/>
          <w:szCs w:val="20"/>
        </w:rPr>
        <w:t xml:space="preserve"> be built locally for deployment using Composer and N</w:t>
      </w:r>
      <w:r w:rsidR="003C6269">
        <w:rPr>
          <w:rFonts w:ascii="BC Sans" w:hAnsi="BC Sans"/>
          <w:sz w:val="20"/>
          <w:szCs w:val="20"/>
        </w:rPr>
        <w:t>ode</w:t>
      </w:r>
      <w:r w:rsidR="003E45AE">
        <w:rPr>
          <w:rFonts w:ascii="BC Sans" w:hAnsi="BC Sans"/>
          <w:sz w:val="20"/>
          <w:szCs w:val="20"/>
        </w:rPr>
        <w:t xml:space="preserve"> prior to deployment.</w:t>
      </w:r>
      <w:r w:rsidR="00F21B4C">
        <w:rPr>
          <w:rFonts w:ascii="BC Sans" w:hAnsi="BC Sans"/>
          <w:sz w:val="20"/>
          <w:szCs w:val="20"/>
        </w:rPr>
        <w:t xml:space="preserve"> </w:t>
      </w:r>
      <w:r w:rsidR="003E45AE">
        <w:rPr>
          <w:rFonts w:ascii="BC Sans" w:hAnsi="BC Sans"/>
          <w:sz w:val="20"/>
          <w:szCs w:val="20"/>
        </w:rPr>
        <w:t>I</w:t>
      </w:r>
      <w:r w:rsidR="00F21B4C">
        <w:rPr>
          <w:rFonts w:ascii="BC Sans" w:hAnsi="BC Sans"/>
          <w:sz w:val="20"/>
          <w:szCs w:val="20"/>
        </w:rPr>
        <w:t>f not t</w:t>
      </w:r>
      <w:r w:rsidR="00F07EB1">
        <w:rPr>
          <w:rFonts w:ascii="BC Sans" w:hAnsi="BC Sans"/>
          <w:sz w:val="20"/>
          <w:szCs w:val="20"/>
        </w:rPr>
        <w:t>here will be template</w:t>
      </w:r>
      <w:r>
        <w:rPr>
          <w:rFonts w:ascii="BC Sans" w:hAnsi="BC Sans"/>
          <w:sz w:val="20"/>
          <w:szCs w:val="20"/>
        </w:rPr>
        <w:t>/template</w:t>
      </w:r>
      <w:r w:rsidR="00F07EB1">
        <w:rPr>
          <w:rFonts w:ascii="BC Sans" w:hAnsi="BC Sans"/>
          <w:sz w:val="20"/>
          <w:szCs w:val="20"/>
        </w:rPr>
        <w:t xml:space="preserve"> </w:t>
      </w:r>
      <w:r w:rsidR="00F21B4C">
        <w:rPr>
          <w:rFonts w:ascii="BC Sans" w:hAnsi="BC Sans"/>
          <w:sz w:val="20"/>
          <w:szCs w:val="20"/>
        </w:rPr>
        <w:t xml:space="preserve">part </w:t>
      </w:r>
      <w:r w:rsidR="00F07EB1">
        <w:rPr>
          <w:rFonts w:ascii="BC Sans" w:hAnsi="BC Sans"/>
          <w:sz w:val="20"/>
          <w:szCs w:val="20"/>
        </w:rPr>
        <w:t>issues</w:t>
      </w:r>
      <w:r w:rsidR="00F21B4C">
        <w:rPr>
          <w:rFonts w:ascii="BC Sans" w:hAnsi="BC Sans"/>
          <w:sz w:val="20"/>
          <w:szCs w:val="20"/>
        </w:rPr>
        <w:t xml:space="preserve"> when using </w:t>
      </w:r>
      <w:r w:rsidR="00F21B4C">
        <w:rPr>
          <w:rFonts w:ascii="BC Sans" w:hAnsi="BC Sans"/>
          <w:sz w:val="20"/>
          <w:szCs w:val="20"/>
        </w:rPr>
        <w:lastRenderedPageBreak/>
        <w:t>the Full Site Editor.</w:t>
      </w:r>
      <w:r w:rsidR="00F07EB1">
        <w:rPr>
          <w:rFonts w:ascii="BC Sans" w:hAnsi="BC Sans"/>
          <w:sz w:val="20"/>
          <w:szCs w:val="20"/>
        </w:rPr>
        <w:t xml:space="preserve"> </w:t>
      </w:r>
      <w:r w:rsidR="00F21B4C">
        <w:rPr>
          <w:rFonts w:ascii="BC Sans" w:hAnsi="BC Sans"/>
          <w:sz w:val="20"/>
          <w:szCs w:val="20"/>
        </w:rPr>
        <w:t>If you choose not to do the build phase you may</w:t>
      </w:r>
      <w:r w:rsidR="00F07EB1">
        <w:rPr>
          <w:rFonts w:ascii="BC Sans" w:hAnsi="BC Sans"/>
          <w:sz w:val="20"/>
          <w:szCs w:val="20"/>
        </w:rPr>
        <w:t xml:space="preserve"> bypass </w:t>
      </w:r>
      <w:r w:rsidR="00F21B4C">
        <w:rPr>
          <w:rFonts w:ascii="BC Sans" w:hAnsi="BC Sans"/>
          <w:sz w:val="20"/>
          <w:szCs w:val="20"/>
        </w:rPr>
        <w:t xml:space="preserve">the templating issues </w:t>
      </w:r>
      <w:r w:rsidR="00F07EB1">
        <w:rPr>
          <w:rFonts w:ascii="BC Sans" w:hAnsi="BC Sans"/>
          <w:sz w:val="20"/>
          <w:szCs w:val="20"/>
        </w:rPr>
        <w:t xml:space="preserve">by creating your own template parts </w:t>
      </w:r>
      <w:r w:rsidR="00F21B4C">
        <w:rPr>
          <w:rFonts w:ascii="BC Sans" w:hAnsi="BC Sans"/>
          <w:sz w:val="20"/>
          <w:szCs w:val="20"/>
        </w:rPr>
        <w:t>or page templates in the</w:t>
      </w:r>
      <w:r w:rsidR="00F07EB1">
        <w:rPr>
          <w:rFonts w:ascii="BC Sans" w:hAnsi="BC Sans"/>
          <w:sz w:val="20"/>
          <w:szCs w:val="20"/>
        </w:rPr>
        <w:t xml:space="preserve"> theme.</w:t>
      </w:r>
      <w:r>
        <w:rPr>
          <w:rFonts w:ascii="BC Sans" w:hAnsi="BC Sans"/>
          <w:sz w:val="20"/>
          <w:szCs w:val="20"/>
        </w:rPr>
        <w:t xml:space="preserve"> Do not upload the theme to the sandbox with vendor or </w:t>
      </w:r>
      <w:proofErr w:type="spellStart"/>
      <w:r>
        <w:rPr>
          <w:rFonts w:ascii="BC Sans" w:hAnsi="BC Sans"/>
          <w:sz w:val="20"/>
          <w:szCs w:val="20"/>
        </w:rPr>
        <w:t>npm_modules</w:t>
      </w:r>
      <w:proofErr w:type="spellEnd"/>
      <w:r>
        <w:rPr>
          <w:rFonts w:ascii="BC Sans" w:hAnsi="BC Sans"/>
          <w:sz w:val="20"/>
          <w:szCs w:val="20"/>
        </w:rPr>
        <w:t xml:space="preserve"> directories.</w:t>
      </w:r>
    </w:p>
    <w:p w14:paraId="7C95C8A8" w14:textId="1FAC213B" w:rsidR="00F07EB1" w:rsidRPr="007E06E8" w:rsidRDefault="007E06E8" w:rsidP="007E06E8">
      <w:pPr>
        <w:pStyle w:val="ListParagraph"/>
        <w:numPr>
          <w:ilvl w:val="1"/>
          <w:numId w:val="38"/>
        </w:numPr>
        <w:rPr>
          <w:rFonts w:ascii="BC Sans" w:hAnsi="BC Sans"/>
          <w:sz w:val="20"/>
          <w:szCs w:val="20"/>
        </w:rPr>
      </w:pPr>
      <w:r w:rsidRPr="00654D6B">
        <w:rPr>
          <w:rStyle w:val="ui-provider"/>
          <w:rFonts w:ascii="BC Sans" w:hAnsi="BC Sans"/>
          <w:sz w:val="20"/>
          <w:szCs w:val="20"/>
        </w:rPr>
        <w:t>Do not add any plugins.</w:t>
      </w:r>
      <w:r>
        <w:rPr>
          <w:rStyle w:val="ui-provider"/>
          <w:rFonts w:ascii="BC Sans" w:hAnsi="BC Sans"/>
          <w:sz w:val="20"/>
          <w:szCs w:val="20"/>
        </w:rPr>
        <w:t xml:space="preserve"> You may safely ignore the three plugin warnings that show in the admin interface when the </w:t>
      </w:r>
      <w:proofErr w:type="spellStart"/>
      <w:r>
        <w:rPr>
          <w:rStyle w:val="ui-provider"/>
          <w:rFonts w:ascii="BC Sans" w:hAnsi="BC Sans"/>
          <w:sz w:val="20"/>
          <w:szCs w:val="20"/>
        </w:rPr>
        <w:t>BCGov</w:t>
      </w:r>
      <w:proofErr w:type="spellEnd"/>
      <w:r>
        <w:rPr>
          <w:rStyle w:val="ui-provider"/>
          <w:rFonts w:ascii="BC Sans" w:hAnsi="BC Sans"/>
          <w:sz w:val="20"/>
          <w:szCs w:val="20"/>
        </w:rPr>
        <w:t xml:space="preserve"> Block Theme is enabled.</w:t>
      </w:r>
    </w:p>
    <w:p w14:paraId="571DE6C7" w14:textId="0BBC9EE4" w:rsidR="005C0B13" w:rsidRDefault="00F21B4C" w:rsidP="007E06E8">
      <w:pPr>
        <w:pStyle w:val="ListParagraph"/>
        <w:numPr>
          <w:ilvl w:val="1"/>
          <w:numId w:val="38"/>
        </w:numPr>
        <w:rPr>
          <w:rFonts w:ascii="BC Sans" w:hAnsi="BC Sans"/>
          <w:sz w:val="20"/>
          <w:szCs w:val="20"/>
        </w:rPr>
      </w:pPr>
      <w:r>
        <w:rPr>
          <w:rFonts w:ascii="BC Sans" w:hAnsi="BC Sans"/>
          <w:sz w:val="20"/>
          <w:szCs w:val="20"/>
        </w:rPr>
        <w:t>The header should use the Alpha v3 header design template part</w:t>
      </w:r>
      <w:r w:rsidR="008D37F6">
        <w:rPr>
          <w:rFonts w:ascii="BC Sans" w:hAnsi="BC Sans"/>
          <w:sz w:val="20"/>
          <w:szCs w:val="20"/>
        </w:rPr>
        <w:t xml:space="preserve"> and </w:t>
      </w:r>
      <w:r w:rsidR="003E45AE">
        <w:rPr>
          <w:rFonts w:ascii="BC Sans" w:hAnsi="BC Sans"/>
          <w:sz w:val="20"/>
          <w:szCs w:val="20"/>
        </w:rPr>
        <w:t xml:space="preserve">Alpha v3 </w:t>
      </w:r>
      <w:r w:rsidR="008D37F6">
        <w:rPr>
          <w:rFonts w:ascii="BC Sans" w:hAnsi="BC Sans"/>
          <w:sz w:val="20"/>
          <w:szCs w:val="20"/>
        </w:rPr>
        <w:t>theme styles</w:t>
      </w:r>
      <w:r w:rsidR="003E45AE">
        <w:rPr>
          <w:rFonts w:ascii="BC Sans" w:hAnsi="BC Sans"/>
          <w:sz w:val="20"/>
          <w:szCs w:val="20"/>
        </w:rPr>
        <w:t xml:space="preserve"> should be set unless you are building your own design/templates and parts</w:t>
      </w:r>
      <w:r>
        <w:rPr>
          <w:rFonts w:ascii="BC Sans" w:hAnsi="BC Sans"/>
          <w:sz w:val="20"/>
          <w:szCs w:val="20"/>
        </w:rPr>
        <w:t>. If building your own template parts, it should approximate the header design</w:t>
      </w:r>
      <w:r w:rsidR="005C0B13">
        <w:rPr>
          <w:rFonts w:ascii="BC Sans" w:hAnsi="BC Sans"/>
          <w:sz w:val="20"/>
          <w:szCs w:val="20"/>
        </w:rPr>
        <w:t xml:space="preserve"> and functionality</w:t>
      </w:r>
      <w:r>
        <w:rPr>
          <w:rFonts w:ascii="BC Sans" w:hAnsi="BC Sans"/>
          <w:sz w:val="20"/>
          <w:szCs w:val="20"/>
        </w:rPr>
        <w:t xml:space="preserve"> of </w:t>
      </w:r>
      <w:hyperlink r:id="rId16" w:history="1">
        <w:r w:rsidRPr="00BD3654">
          <w:rPr>
            <w:rStyle w:val="Hyperlink"/>
            <w:rFonts w:ascii="BC Sans" w:hAnsi="BC Sans"/>
            <w:sz w:val="20"/>
            <w:szCs w:val="20"/>
          </w:rPr>
          <w:t>https://cleanbc.gov.bc.ca</w:t>
        </w:r>
      </w:hyperlink>
      <w:r w:rsidR="005C0B13">
        <w:rPr>
          <w:rFonts w:ascii="BC Sans" w:hAnsi="BC Sans"/>
          <w:sz w:val="20"/>
          <w:szCs w:val="20"/>
        </w:rPr>
        <w:t xml:space="preserve"> – the navigation should include the Home link and the search bar button and toggle feature should be available.</w:t>
      </w:r>
      <w:r w:rsidR="003E45AE">
        <w:rPr>
          <w:rFonts w:ascii="BC Sans" w:hAnsi="BC Sans"/>
          <w:sz w:val="20"/>
          <w:szCs w:val="20"/>
        </w:rPr>
        <w:t xml:space="preserve"> </w:t>
      </w:r>
    </w:p>
    <w:p w14:paraId="14ABB601" w14:textId="0EDFDDEE" w:rsidR="00F21B4C" w:rsidRDefault="00F21B4C" w:rsidP="00F07EB1">
      <w:pPr>
        <w:pStyle w:val="ListParagraph"/>
        <w:numPr>
          <w:ilvl w:val="1"/>
          <w:numId w:val="38"/>
        </w:numPr>
        <w:rPr>
          <w:rFonts w:ascii="BC Sans" w:hAnsi="BC Sans"/>
          <w:sz w:val="20"/>
          <w:szCs w:val="20"/>
        </w:rPr>
      </w:pPr>
      <w:r>
        <w:rPr>
          <w:rFonts w:ascii="BC Sans" w:hAnsi="BC Sans"/>
          <w:sz w:val="20"/>
          <w:szCs w:val="20"/>
        </w:rPr>
        <w:t xml:space="preserve">All other page elements can be based on your own effort. You may use patterns provided in the </w:t>
      </w:r>
      <w:proofErr w:type="spellStart"/>
      <w:r w:rsidR="005C0B13">
        <w:rPr>
          <w:rStyle w:val="ui-provider"/>
          <w:rFonts w:ascii="BC Sans" w:hAnsi="BC Sans"/>
          <w:sz w:val="20"/>
          <w:szCs w:val="20"/>
        </w:rPr>
        <w:t>BCGov</w:t>
      </w:r>
      <w:proofErr w:type="spellEnd"/>
      <w:r w:rsidR="005C0B13">
        <w:rPr>
          <w:rStyle w:val="ui-provider"/>
          <w:rFonts w:ascii="BC Sans" w:hAnsi="BC Sans"/>
          <w:sz w:val="20"/>
          <w:szCs w:val="20"/>
        </w:rPr>
        <w:t xml:space="preserve"> Block Theme </w:t>
      </w:r>
      <w:r>
        <w:rPr>
          <w:rFonts w:ascii="BC Sans" w:hAnsi="BC Sans"/>
          <w:sz w:val="20"/>
          <w:szCs w:val="20"/>
        </w:rPr>
        <w:t>as desired.</w:t>
      </w:r>
    </w:p>
    <w:p w14:paraId="4FC58C27" w14:textId="77777777" w:rsidR="005C0B13" w:rsidRDefault="005C0B13" w:rsidP="00F07EB1">
      <w:pPr>
        <w:pStyle w:val="Heading1"/>
        <w:shd w:val="clear" w:color="auto" w:fill="FFFFFF" w:themeFill="background1"/>
        <w:spacing w:before="0" w:after="225"/>
        <w:rPr>
          <w:rFonts w:ascii="BC Sans" w:eastAsia="Calibri" w:hAnsi="BC Sans" w:cs="Calibri"/>
          <w:color w:val="auto"/>
          <w:sz w:val="20"/>
          <w:szCs w:val="20"/>
          <w:lang w:val="en-US" w:eastAsia="en-US"/>
        </w:rPr>
      </w:pPr>
    </w:p>
    <w:p w14:paraId="6599D7F8" w14:textId="1CED1EDB" w:rsidR="00F07EB1" w:rsidRPr="00B052ED" w:rsidRDefault="00F07EB1" w:rsidP="00F07EB1">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2ADA6DA" w14:textId="77777777" w:rsidR="00093AE4" w:rsidRDefault="00F07EB1" w:rsidP="00DC0F56">
      <w:pPr>
        <w:spacing w:before="240" w:after="240"/>
        <w:rPr>
          <w:rFonts w:ascii="BC Sans" w:hAnsi="BC Sans" w:cs="Calibri"/>
          <w:color w:val="000000"/>
          <w:sz w:val="20"/>
          <w:szCs w:val="20"/>
          <w:lang w:val="en-GB"/>
        </w:rPr>
      </w:pPr>
      <w:r>
        <w:rPr>
          <w:rFonts w:ascii="BC Sans" w:hAnsi="BC Sans" w:cs="Calibri"/>
          <w:color w:val="000000"/>
          <w:sz w:val="20"/>
          <w:szCs w:val="20"/>
          <w:lang w:val="en-GB"/>
        </w:rPr>
        <w:t xml:space="preserve">The final site should be exported from the </w:t>
      </w:r>
      <w:r w:rsidR="00D067D2">
        <w:rPr>
          <w:rFonts w:ascii="BC Sans" w:hAnsi="BC Sans" w:cs="Calibri"/>
          <w:color w:val="000000"/>
          <w:sz w:val="20"/>
          <w:szCs w:val="20"/>
          <w:lang w:val="en-GB"/>
        </w:rPr>
        <w:t>Local-WP</w:t>
      </w:r>
      <w:r>
        <w:rPr>
          <w:rFonts w:ascii="BC Sans" w:hAnsi="BC Sans" w:cs="Calibri"/>
          <w:color w:val="000000"/>
          <w:sz w:val="20"/>
          <w:szCs w:val="20"/>
          <w:lang w:val="en-GB"/>
        </w:rPr>
        <w:t xml:space="preserve"> as a zip file. The final zip archive, along with the </w:t>
      </w:r>
      <w:r w:rsidR="0095798F">
        <w:rPr>
          <w:rFonts w:ascii="BC Sans" w:hAnsi="BC Sans" w:cs="Calibri"/>
          <w:color w:val="000000"/>
          <w:sz w:val="20"/>
          <w:szCs w:val="20"/>
          <w:lang w:val="en-GB"/>
        </w:rPr>
        <w:t>“</w:t>
      </w:r>
      <w:r w:rsidR="0095798F" w:rsidRPr="0095798F">
        <w:rPr>
          <w:rFonts w:ascii="BC Sans" w:hAnsi="BC Sans"/>
          <w:sz w:val="20"/>
          <w:szCs w:val="20"/>
        </w:rPr>
        <w:t xml:space="preserve">SECTION </w:t>
      </w:r>
      <w:r w:rsidR="00D9589E" w:rsidRPr="0095798F">
        <w:rPr>
          <w:rFonts w:ascii="BC Sans" w:hAnsi="BC Sans" w:cs="Calibri"/>
          <w:color w:val="000000"/>
          <w:sz w:val="20"/>
          <w:szCs w:val="20"/>
          <w:lang w:val="en-GB"/>
        </w:rPr>
        <w:t xml:space="preserve">2 </w:t>
      </w:r>
      <w:r w:rsidR="00EB09FA" w:rsidRPr="0095798F">
        <w:rPr>
          <w:rFonts w:ascii="BC Sans" w:hAnsi="BC Sans" w:cs="Calibri"/>
          <w:color w:val="000000"/>
          <w:sz w:val="20"/>
          <w:szCs w:val="20"/>
          <w:lang w:val="en-GB"/>
        </w:rPr>
        <w:t xml:space="preserve">– </w:t>
      </w:r>
      <w:r w:rsidR="00EB09FA" w:rsidRPr="0095798F">
        <w:rPr>
          <w:rFonts w:ascii="BC Sans" w:hAnsi="BC Sans" w:cs="Calibri"/>
          <w:color w:val="000000"/>
          <w:sz w:val="20"/>
          <w:szCs w:val="20"/>
        </w:rPr>
        <w:t>Wireframing and website design management</w:t>
      </w:r>
      <w:r w:rsidR="0095798F">
        <w:rPr>
          <w:rFonts w:ascii="BC Sans" w:hAnsi="BC Sans" w:cs="Calibri"/>
          <w:color w:val="000000"/>
          <w:sz w:val="20"/>
          <w:szCs w:val="20"/>
        </w:rPr>
        <w:t>”</w:t>
      </w:r>
      <w:r w:rsidR="00EB09FA" w:rsidRPr="00EB09FA">
        <w:rPr>
          <w:rFonts w:ascii="BC Sans" w:hAnsi="BC Sans" w:cs="Calibri"/>
          <w:b/>
          <w:color w:val="000000"/>
          <w:sz w:val="20"/>
          <w:szCs w:val="20"/>
        </w:rPr>
        <w:t xml:space="preserve"> </w:t>
      </w:r>
      <w:r w:rsidR="00D9589E">
        <w:rPr>
          <w:rFonts w:ascii="BC Sans" w:hAnsi="BC Sans" w:cs="Calibri"/>
          <w:color w:val="000000"/>
          <w:sz w:val="20"/>
          <w:szCs w:val="20"/>
          <w:lang w:val="en-GB"/>
        </w:rPr>
        <w:t xml:space="preserve">and </w:t>
      </w:r>
      <w:r w:rsidR="0095798F">
        <w:rPr>
          <w:rFonts w:ascii="BC Sans" w:hAnsi="BC Sans" w:cs="Calibri"/>
          <w:color w:val="000000"/>
          <w:sz w:val="20"/>
          <w:szCs w:val="20"/>
          <w:lang w:val="en-GB"/>
        </w:rPr>
        <w:t>“</w:t>
      </w:r>
      <w:r w:rsidR="0095798F" w:rsidRPr="0095798F">
        <w:rPr>
          <w:rFonts w:ascii="BC Sans" w:hAnsi="BC Sans"/>
          <w:sz w:val="20"/>
          <w:szCs w:val="20"/>
        </w:rPr>
        <w:t xml:space="preserve">SECTION </w:t>
      </w:r>
      <w:r w:rsidR="00D9589E" w:rsidRPr="0095798F">
        <w:rPr>
          <w:rFonts w:ascii="BC Sans" w:hAnsi="BC Sans" w:cs="Calibri"/>
          <w:color w:val="000000"/>
          <w:sz w:val="20"/>
          <w:szCs w:val="20"/>
          <w:lang w:val="en-GB"/>
        </w:rPr>
        <w:t xml:space="preserve">4 </w:t>
      </w:r>
      <w:r w:rsidR="00EB09FA" w:rsidRPr="0095798F">
        <w:rPr>
          <w:rFonts w:ascii="BC Sans" w:hAnsi="BC Sans" w:cs="Calibri"/>
          <w:color w:val="000000"/>
          <w:sz w:val="20"/>
          <w:szCs w:val="20"/>
          <w:lang w:val="en-GB"/>
        </w:rPr>
        <w:t xml:space="preserve">– </w:t>
      </w:r>
      <w:r w:rsidR="00EB09FA" w:rsidRPr="0095798F">
        <w:rPr>
          <w:rFonts w:ascii="BC Sans" w:hAnsi="BC Sans" w:cs="Calibri"/>
          <w:color w:val="000000"/>
          <w:sz w:val="20"/>
          <w:szCs w:val="20"/>
        </w:rPr>
        <w:t>Website audit part 2</w:t>
      </w:r>
      <w:r w:rsidR="0095798F">
        <w:rPr>
          <w:rFonts w:ascii="BC Sans" w:hAnsi="BC Sans" w:cs="Calibri"/>
          <w:color w:val="000000"/>
          <w:sz w:val="20"/>
          <w:szCs w:val="20"/>
        </w:rPr>
        <w:t>”</w:t>
      </w:r>
      <w:r w:rsidR="00EB09FA">
        <w:rPr>
          <w:rFonts w:ascii="BC Sans" w:hAnsi="BC Sans" w:cs="Calibri"/>
          <w:b/>
          <w:color w:val="000000"/>
          <w:sz w:val="20"/>
          <w:szCs w:val="20"/>
        </w:rPr>
        <w:t xml:space="preserve"> </w:t>
      </w:r>
      <w:r>
        <w:rPr>
          <w:rFonts w:ascii="BC Sans" w:hAnsi="BC Sans" w:cs="Calibri"/>
          <w:color w:val="000000"/>
          <w:sz w:val="20"/>
          <w:szCs w:val="20"/>
          <w:lang w:val="en-GB"/>
        </w:rPr>
        <w:t>document</w:t>
      </w:r>
      <w:r w:rsidR="0095798F">
        <w:rPr>
          <w:rFonts w:ascii="BC Sans" w:hAnsi="BC Sans" w:cs="Calibri"/>
          <w:color w:val="000000"/>
          <w:sz w:val="20"/>
          <w:szCs w:val="20"/>
          <w:lang w:val="en-GB"/>
        </w:rPr>
        <w:t>s</w:t>
      </w:r>
      <w:r w:rsidR="00D9589E">
        <w:rPr>
          <w:rFonts w:ascii="BC Sans" w:hAnsi="BC Sans" w:cs="Calibri"/>
          <w:color w:val="000000"/>
          <w:sz w:val="20"/>
          <w:szCs w:val="20"/>
          <w:lang w:val="en-GB"/>
        </w:rPr>
        <w:t xml:space="preserve"> </w:t>
      </w:r>
      <w:r>
        <w:rPr>
          <w:rFonts w:ascii="BC Sans" w:hAnsi="BC Sans" w:cs="Calibri"/>
          <w:color w:val="000000"/>
          <w:sz w:val="20"/>
          <w:szCs w:val="20"/>
          <w:lang w:val="en-GB"/>
        </w:rPr>
        <w:t xml:space="preserve">should be provided with your submission. </w:t>
      </w:r>
    </w:p>
    <w:p w14:paraId="471AF615" w14:textId="292218C2" w:rsidR="00561DA3" w:rsidRDefault="00F07EB1" w:rsidP="00561DA3">
      <w:pPr>
        <w:spacing w:before="240" w:after="240"/>
        <w:rPr>
          <w:rFonts w:ascii="BC Sans" w:hAnsi="BC Sans" w:cs="Calibri"/>
          <w:color w:val="000000"/>
          <w:sz w:val="20"/>
          <w:szCs w:val="20"/>
          <w:lang w:val="en-GB"/>
        </w:rPr>
      </w:pPr>
      <w:r>
        <w:rPr>
          <w:rFonts w:ascii="BC Sans" w:hAnsi="BC Sans" w:cs="Calibri"/>
          <w:color w:val="000000"/>
          <w:sz w:val="20"/>
          <w:szCs w:val="20"/>
          <w:lang w:val="en-GB"/>
        </w:rPr>
        <w:t xml:space="preserve">The zip </w:t>
      </w:r>
      <w:r w:rsidR="00093AE4">
        <w:rPr>
          <w:rFonts w:ascii="BC Sans" w:hAnsi="BC Sans" w:cs="Calibri"/>
          <w:color w:val="000000"/>
          <w:sz w:val="20"/>
          <w:szCs w:val="20"/>
          <w:lang w:val="en-GB"/>
        </w:rPr>
        <w:t xml:space="preserve">file alone </w:t>
      </w:r>
      <w:r>
        <w:rPr>
          <w:rFonts w:ascii="BC Sans" w:hAnsi="BC Sans" w:cs="Calibri"/>
          <w:color w:val="000000"/>
          <w:sz w:val="20"/>
          <w:szCs w:val="20"/>
          <w:lang w:val="en-GB"/>
        </w:rPr>
        <w:t xml:space="preserve">will be too large to email, so please provide all assets </w:t>
      </w:r>
      <w:r w:rsidR="006006ED">
        <w:rPr>
          <w:rFonts w:ascii="BC Sans" w:hAnsi="BC Sans" w:cs="Calibri"/>
          <w:color w:val="000000"/>
          <w:sz w:val="20"/>
          <w:szCs w:val="20"/>
          <w:lang w:val="en-GB"/>
        </w:rPr>
        <w:t xml:space="preserve">via GitHub </w:t>
      </w:r>
      <w:r>
        <w:rPr>
          <w:rFonts w:ascii="BC Sans" w:hAnsi="BC Sans" w:cs="Calibri"/>
          <w:color w:val="000000"/>
          <w:sz w:val="20"/>
          <w:szCs w:val="20"/>
          <w:lang w:val="en-GB"/>
        </w:rPr>
        <w:t xml:space="preserve">in </w:t>
      </w:r>
      <w:r w:rsidR="006006ED">
        <w:rPr>
          <w:rFonts w:ascii="BC Sans" w:hAnsi="BC Sans" w:cs="Calibri"/>
          <w:color w:val="000000"/>
          <w:sz w:val="20"/>
          <w:szCs w:val="20"/>
          <w:lang w:val="en-GB"/>
        </w:rPr>
        <w:t>the</w:t>
      </w:r>
      <w:r>
        <w:rPr>
          <w:rFonts w:ascii="BC Sans" w:hAnsi="BC Sans" w:cs="Calibri"/>
          <w:color w:val="000000"/>
          <w:sz w:val="20"/>
          <w:szCs w:val="20"/>
          <w:lang w:val="en-GB"/>
        </w:rPr>
        <w:t xml:space="preserve"> manner </w:t>
      </w:r>
      <w:r w:rsidR="006006ED">
        <w:rPr>
          <w:rFonts w:ascii="BC Sans" w:hAnsi="BC Sans" w:cs="Calibri"/>
          <w:color w:val="000000"/>
          <w:sz w:val="20"/>
          <w:szCs w:val="20"/>
          <w:lang w:val="en-GB"/>
        </w:rPr>
        <w:t>outlined below in</w:t>
      </w:r>
      <w:r w:rsidR="00093AE4">
        <w:rPr>
          <w:rFonts w:ascii="BC Sans" w:hAnsi="BC Sans" w:cs="Calibri"/>
          <w:color w:val="000000"/>
          <w:sz w:val="20"/>
          <w:szCs w:val="20"/>
          <w:lang w:val="en-GB"/>
        </w:rPr>
        <w:t>: “Providing your files”</w:t>
      </w:r>
      <w:r>
        <w:rPr>
          <w:rFonts w:ascii="BC Sans" w:hAnsi="BC Sans" w:cs="Calibri"/>
          <w:color w:val="000000"/>
          <w:sz w:val="20"/>
          <w:szCs w:val="20"/>
          <w:lang w:val="en-GB"/>
        </w:rPr>
        <w:t>.</w:t>
      </w:r>
      <w:r w:rsidR="00093AE4">
        <w:rPr>
          <w:rFonts w:ascii="BC Sans" w:hAnsi="BC Sans" w:cs="Calibri"/>
          <w:color w:val="000000"/>
          <w:sz w:val="20"/>
          <w:szCs w:val="20"/>
          <w:lang w:val="en-GB"/>
        </w:rPr>
        <w:t xml:space="preserve"> </w:t>
      </w:r>
    </w:p>
    <w:p w14:paraId="1C1C8D9D" w14:textId="77777777" w:rsidR="00561DA3" w:rsidRDefault="00561DA3">
      <w:pPr>
        <w:rPr>
          <w:rFonts w:ascii="BC Sans" w:hAnsi="BC Sans" w:cs="Calibri"/>
          <w:color w:val="000000"/>
          <w:sz w:val="20"/>
          <w:szCs w:val="20"/>
          <w:lang w:val="en-GB"/>
        </w:rPr>
      </w:pPr>
      <w:r>
        <w:rPr>
          <w:rFonts w:ascii="BC Sans" w:hAnsi="BC Sans" w:cs="Calibri"/>
          <w:color w:val="000000"/>
          <w:sz w:val="20"/>
          <w:szCs w:val="20"/>
          <w:lang w:val="en-GB"/>
        </w:rPr>
        <w:br w:type="page"/>
      </w:r>
    </w:p>
    <w:p w14:paraId="0BEBB818" w14:textId="3643A829" w:rsidR="00F07EB1" w:rsidRPr="00DC0F56" w:rsidRDefault="00561DA3" w:rsidP="00DC0F56">
      <w:pPr>
        <w:spacing w:before="240" w:after="240"/>
        <w:rPr>
          <w:rFonts w:ascii="BC Sans" w:hAnsi="BC Sans" w:cs="Calibri"/>
          <w:color w:val="000000"/>
          <w:sz w:val="20"/>
          <w:szCs w:val="20"/>
          <w:lang w:val="en-GB"/>
        </w:rPr>
      </w:pPr>
      <w:r>
        <w:rPr>
          <w:rFonts w:ascii="BC Sans" w:hAnsi="BC Sans" w:cs="Calibri"/>
          <w:color w:val="000000"/>
          <w:sz w:val="20"/>
          <w:szCs w:val="20"/>
          <w:lang w:val="en-GB"/>
        </w:rPr>
        <w:lastRenderedPageBreak/>
        <w:t xml:space="preserve">  </w:t>
      </w:r>
    </w:p>
    <w:p w14:paraId="0D987C87" w14:textId="77777777" w:rsidR="00F3502F" w:rsidRDefault="00F3502F" w:rsidP="00F3502F">
      <w:pPr>
        <w:pStyle w:val="ListParagraph"/>
        <w:pBdr>
          <w:top w:val="double" w:sz="4" w:space="1" w:color="auto"/>
          <w:left w:val="double" w:sz="4" w:space="4" w:color="auto"/>
          <w:bottom w:val="double" w:sz="4" w:space="1" w:color="auto"/>
          <w:right w:val="double" w:sz="4" w:space="4" w:color="auto"/>
        </w:pBdr>
        <w:shd w:val="clear" w:color="auto" w:fill="DDDDDD"/>
        <w:outlineLvl w:val="0"/>
        <w:rPr>
          <w:rFonts w:ascii="BC Sans" w:hAnsi="BC Sans" w:cs="Arial"/>
          <w:b/>
          <w:sz w:val="22"/>
          <w:szCs w:val="22"/>
        </w:rPr>
      </w:pPr>
    </w:p>
    <w:p w14:paraId="2FC52BBD" w14:textId="2C880F67" w:rsidR="00DC0F56" w:rsidRPr="00DC0F56" w:rsidRDefault="00EB09FA" w:rsidP="00F3502F">
      <w:pPr>
        <w:pStyle w:val="ListParagraph"/>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Pr>
          <w:rFonts w:ascii="BC Sans" w:eastAsia="Calibri" w:hAnsi="BC Sans" w:cs="Calibri"/>
          <w:b/>
          <w:sz w:val="22"/>
          <w:szCs w:val="22"/>
        </w:rPr>
        <w:t>SECTION</w:t>
      </w:r>
      <w:r w:rsidR="00DC0F56" w:rsidRPr="00DC0F56">
        <w:rPr>
          <w:rFonts w:ascii="BC Sans" w:hAnsi="BC Sans" w:cs="Arial"/>
          <w:b/>
          <w:sz w:val="22"/>
          <w:szCs w:val="22"/>
        </w:rPr>
        <w:t xml:space="preserve"> </w:t>
      </w:r>
      <w:r w:rsidR="00DC0F56">
        <w:rPr>
          <w:rFonts w:ascii="BC Sans" w:hAnsi="BC Sans" w:cs="Arial"/>
          <w:b/>
          <w:sz w:val="22"/>
          <w:szCs w:val="22"/>
        </w:rPr>
        <w:t>4</w:t>
      </w:r>
      <w:r w:rsidR="00DC0F56" w:rsidRPr="00DC0F56">
        <w:rPr>
          <w:rFonts w:ascii="BC Sans" w:hAnsi="BC Sans" w:cs="Arial"/>
          <w:b/>
          <w:sz w:val="22"/>
          <w:szCs w:val="22"/>
        </w:rPr>
        <w:t xml:space="preserve"> –</w:t>
      </w:r>
      <w:r w:rsidR="00450C91">
        <w:rPr>
          <w:rFonts w:ascii="BC Sans" w:hAnsi="BC Sans" w:cs="Arial"/>
          <w:b/>
          <w:sz w:val="22"/>
          <w:szCs w:val="22"/>
        </w:rPr>
        <w:t xml:space="preserve"> </w:t>
      </w:r>
      <w:r w:rsidR="00450C91" w:rsidRPr="002E3844">
        <w:rPr>
          <w:rFonts w:ascii="BC Sans" w:eastAsia="Calibri" w:hAnsi="BC Sans" w:cs="Calibri"/>
          <w:b/>
          <w:sz w:val="22"/>
          <w:szCs w:val="22"/>
        </w:rPr>
        <w:t xml:space="preserve">Website </w:t>
      </w:r>
      <w:r w:rsidR="00450C91">
        <w:rPr>
          <w:rFonts w:ascii="BC Sans" w:eastAsia="Calibri" w:hAnsi="BC Sans" w:cs="Calibri"/>
          <w:b/>
          <w:sz w:val="22"/>
          <w:szCs w:val="22"/>
        </w:rPr>
        <w:t>audit part 2 (10%)</w:t>
      </w:r>
      <w:r w:rsidR="00DC0F56" w:rsidRPr="00DC0F56">
        <w:rPr>
          <w:rFonts w:ascii="BC Sans" w:hAnsi="BC Sans" w:cs="Arial"/>
          <w:b/>
          <w:sz w:val="22"/>
          <w:szCs w:val="22"/>
        </w:rPr>
        <w:br/>
      </w:r>
    </w:p>
    <w:p w14:paraId="6772F40E" w14:textId="77777777" w:rsidR="00DC0F56" w:rsidRDefault="00DC0F56" w:rsidP="00DC0F56">
      <w:pPr>
        <w:pStyle w:val="Heading1"/>
        <w:shd w:val="clear" w:color="auto" w:fill="FFFFFF" w:themeFill="background1"/>
        <w:spacing w:before="0" w:after="225"/>
        <w:rPr>
          <w:rFonts w:ascii="BC Sans" w:eastAsia="Calibri" w:hAnsi="BC Sans" w:cs="Calibri"/>
          <w:color w:val="auto"/>
          <w:sz w:val="20"/>
          <w:szCs w:val="20"/>
          <w:lang w:val="en-US" w:eastAsia="en-US"/>
        </w:rPr>
      </w:pPr>
    </w:p>
    <w:p w14:paraId="3A2BAEF4" w14:textId="1D127082"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 xml:space="preserve">Intro: </w:t>
      </w:r>
    </w:p>
    <w:p w14:paraId="38E39072" w14:textId="68224721" w:rsidR="00DC0F56" w:rsidRPr="00DC0F56" w:rsidRDefault="00DC0F56" w:rsidP="00DC0F56">
      <w:pPr>
        <w:spacing w:before="120"/>
        <w:rPr>
          <w:rFonts w:ascii="BC Sans" w:hAnsi="BC Sans" w:cs="Calibri"/>
          <w:color w:val="000000"/>
          <w:sz w:val="20"/>
          <w:szCs w:val="20"/>
        </w:rPr>
      </w:pPr>
      <w:r w:rsidRPr="00DC0F56">
        <w:rPr>
          <w:rFonts w:ascii="BC Sans" w:hAnsi="BC Sans"/>
          <w:sz w:val="20"/>
          <w:szCs w:val="20"/>
        </w:rPr>
        <w:t xml:space="preserve">This position will develop </w:t>
      </w:r>
      <w:r w:rsidR="00C26DEE">
        <w:rPr>
          <w:rFonts w:ascii="BC Sans" w:hAnsi="BC Sans"/>
          <w:sz w:val="20"/>
          <w:szCs w:val="20"/>
        </w:rPr>
        <w:t xml:space="preserve">WordPress </w:t>
      </w:r>
      <w:r w:rsidRPr="00DC0F56">
        <w:rPr>
          <w:rFonts w:ascii="BC Sans" w:hAnsi="BC Sans"/>
          <w:sz w:val="20"/>
          <w:szCs w:val="20"/>
        </w:rPr>
        <w:t xml:space="preserve">websites following the </w:t>
      </w:r>
      <w:r w:rsidRPr="00DC0F56">
        <w:rPr>
          <w:rFonts w:ascii="BC Sans" w:hAnsi="BC Sans"/>
          <w:color w:val="000000"/>
          <w:sz w:val="20"/>
          <w:szCs w:val="20"/>
          <w:lang w:eastAsia="en-CA"/>
        </w:rPr>
        <w:t xml:space="preserve">Web Content Accessibility Guidelines (WCAG). </w:t>
      </w:r>
    </w:p>
    <w:p w14:paraId="0D293C09" w14:textId="77777777" w:rsidR="00DC0F56" w:rsidRPr="00DC0F56" w:rsidRDefault="00DC0F56" w:rsidP="00DC0F56">
      <w:pPr>
        <w:pStyle w:val="ListParagraph"/>
        <w:rPr>
          <w:rFonts w:ascii="BC Sans" w:hAnsi="BC Sans"/>
          <w:sz w:val="20"/>
          <w:szCs w:val="20"/>
        </w:rPr>
      </w:pPr>
    </w:p>
    <w:p w14:paraId="01F0D7DA" w14:textId="77777777" w:rsidR="00DC0F56" w:rsidRPr="002E4188" w:rsidRDefault="00DC0F56" w:rsidP="00DC0F56">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0F956A9D" w14:textId="74D5FEBE" w:rsidR="00DC0F56" w:rsidRPr="00DC0F56" w:rsidRDefault="00DC0F56" w:rsidP="00DC0F56">
      <w:pPr>
        <w:rPr>
          <w:rFonts w:ascii="BC Sans" w:hAnsi="BC Sans"/>
          <w:sz w:val="20"/>
          <w:szCs w:val="20"/>
        </w:rPr>
      </w:pPr>
      <w:r w:rsidRPr="00DC0F56">
        <w:rPr>
          <w:rFonts w:ascii="BC Sans" w:hAnsi="BC Sans"/>
          <w:sz w:val="20"/>
          <w:szCs w:val="20"/>
        </w:rPr>
        <w:t xml:space="preserve">Please explain how your website in </w:t>
      </w:r>
      <w:r w:rsidR="0095798F" w:rsidRPr="0095798F">
        <w:rPr>
          <w:rFonts w:ascii="BC Sans" w:hAnsi="BC Sans"/>
          <w:sz w:val="20"/>
          <w:szCs w:val="20"/>
        </w:rPr>
        <w:t>“SECTION 3 – Website development”</w:t>
      </w:r>
      <w:r w:rsidR="0095798F" w:rsidRPr="0095798F">
        <w:rPr>
          <w:rFonts w:ascii="BC Sans" w:hAnsi="BC Sans"/>
          <w:b/>
          <w:sz w:val="20"/>
          <w:szCs w:val="20"/>
        </w:rPr>
        <w:t xml:space="preserve"> </w:t>
      </w:r>
      <w:r w:rsidRPr="00DC0F56">
        <w:rPr>
          <w:rFonts w:ascii="BC Sans" w:hAnsi="BC Sans"/>
          <w:sz w:val="20"/>
          <w:szCs w:val="20"/>
        </w:rPr>
        <w:t>follows the four principles of WCAG, including accessible content, images, code, and markup.</w:t>
      </w:r>
    </w:p>
    <w:p w14:paraId="0392998E" w14:textId="77777777" w:rsidR="00DC0F56" w:rsidRDefault="00DC0F56" w:rsidP="00173D1A">
      <w:pPr>
        <w:rPr>
          <w:rFonts w:ascii="BC Sans" w:hAnsi="BC Sans"/>
          <w:sz w:val="20"/>
          <w:szCs w:val="20"/>
        </w:rPr>
      </w:pPr>
    </w:p>
    <w:p w14:paraId="13EE6082" w14:textId="77777777" w:rsidR="00450C91" w:rsidRPr="00B052ED" w:rsidRDefault="00450C91" w:rsidP="00450C91">
      <w:pPr>
        <w:pStyle w:val="Heading1"/>
        <w:shd w:val="clear" w:color="auto" w:fill="FFFFFF" w:themeFill="background1"/>
        <w:spacing w:before="0" w:after="225"/>
        <w:rPr>
          <w:rFonts w:ascii="BC Sans" w:hAnsi="BC Sans" w:cs="Arial"/>
          <w:b w:val="0"/>
          <w:bCs w:val="0"/>
          <w:color w:val="auto"/>
          <w:sz w:val="20"/>
          <w:szCs w:val="20"/>
          <w:lang w:val="en-US" w:eastAsia="en-US"/>
        </w:rPr>
      </w:pPr>
      <w:r>
        <w:rPr>
          <w:rFonts w:ascii="BC Sans" w:eastAsia="Calibri" w:hAnsi="BC Sans" w:cs="Calibri"/>
          <w:color w:val="auto"/>
          <w:sz w:val="20"/>
          <w:szCs w:val="20"/>
          <w:lang w:val="en-US" w:eastAsia="en-US"/>
        </w:rPr>
        <w:t>Format</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285A4CA4" w14:textId="16DBC7E2" w:rsidR="00F50261" w:rsidRPr="00A3568D" w:rsidRDefault="00450C91" w:rsidP="00A3568D">
      <w:pPr>
        <w:rPr>
          <w:rFonts w:ascii="BC Sans" w:hAnsi="BC Sans"/>
          <w:sz w:val="20"/>
          <w:szCs w:val="20"/>
        </w:rPr>
      </w:pPr>
      <w:r>
        <w:rPr>
          <w:rFonts w:ascii="BC Sans" w:hAnsi="BC Sans" w:cs="Segoe UI"/>
          <w:color w:val="000000"/>
          <w:sz w:val="20"/>
          <w:szCs w:val="20"/>
          <w:shd w:val="clear" w:color="auto" w:fill="FFFFFF"/>
        </w:rPr>
        <w:t xml:space="preserve">This should be in the form of a Word Doc. </w:t>
      </w:r>
    </w:p>
    <w:p w14:paraId="12CAFD5C" w14:textId="77777777" w:rsidR="00093AE4" w:rsidRPr="00DC0F56" w:rsidRDefault="00093AE4" w:rsidP="00F50261">
      <w:pPr>
        <w:spacing w:before="240" w:after="240"/>
        <w:rPr>
          <w:rFonts w:ascii="BC Sans" w:hAnsi="BC Sans" w:cs="Calibri"/>
          <w:color w:val="000000"/>
          <w:sz w:val="20"/>
          <w:szCs w:val="20"/>
          <w:lang w:val="en-GB"/>
        </w:rPr>
      </w:pPr>
    </w:p>
    <w:p w14:paraId="2B3AFCFB" w14:textId="77777777" w:rsidR="00F50261" w:rsidRDefault="00F50261" w:rsidP="00F50261">
      <w:pPr>
        <w:pStyle w:val="ListParagraph"/>
        <w:pBdr>
          <w:top w:val="double" w:sz="4" w:space="1" w:color="auto"/>
          <w:left w:val="double" w:sz="4" w:space="4" w:color="auto"/>
          <w:bottom w:val="double" w:sz="4" w:space="1" w:color="auto"/>
          <w:right w:val="double" w:sz="4" w:space="4" w:color="auto"/>
        </w:pBdr>
        <w:shd w:val="clear" w:color="auto" w:fill="DDDDDD"/>
        <w:outlineLvl w:val="0"/>
        <w:rPr>
          <w:rFonts w:ascii="BC Sans" w:hAnsi="BC Sans" w:cs="Arial"/>
          <w:b/>
          <w:sz w:val="22"/>
          <w:szCs w:val="22"/>
        </w:rPr>
      </w:pPr>
    </w:p>
    <w:p w14:paraId="1107F504" w14:textId="27867232" w:rsidR="00F50261" w:rsidRPr="00DC0F56" w:rsidRDefault="00FB545D" w:rsidP="00F50261">
      <w:pPr>
        <w:pStyle w:val="ListParagraph"/>
        <w:pBdr>
          <w:top w:val="double" w:sz="4" w:space="1" w:color="auto"/>
          <w:left w:val="double" w:sz="4" w:space="4" w:color="auto"/>
          <w:bottom w:val="double" w:sz="4" w:space="1" w:color="auto"/>
          <w:right w:val="double" w:sz="4" w:space="4" w:color="auto"/>
        </w:pBdr>
        <w:shd w:val="clear" w:color="auto" w:fill="DDDDDD"/>
        <w:jc w:val="center"/>
        <w:outlineLvl w:val="0"/>
        <w:rPr>
          <w:rFonts w:ascii="BC Sans" w:hAnsi="BC Sans" w:cs="Arial"/>
          <w:b/>
          <w:sz w:val="22"/>
          <w:szCs w:val="22"/>
        </w:rPr>
      </w:pPr>
      <w:r>
        <w:rPr>
          <w:rFonts w:ascii="BC Sans" w:eastAsia="Calibri" w:hAnsi="BC Sans" w:cs="Calibri"/>
          <w:b/>
          <w:sz w:val="22"/>
          <w:szCs w:val="22"/>
        </w:rPr>
        <w:t>Providing your files</w:t>
      </w:r>
      <w:r w:rsidR="00F50261" w:rsidRPr="00DC0F56">
        <w:rPr>
          <w:rFonts w:ascii="BC Sans" w:hAnsi="BC Sans" w:cs="Arial"/>
          <w:b/>
          <w:sz w:val="22"/>
          <w:szCs w:val="22"/>
        </w:rPr>
        <w:br/>
      </w:r>
    </w:p>
    <w:p w14:paraId="794F4708" w14:textId="77777777" w:rsidR="00F50261" w:rsidRDefault="00F50261" w:rsidP="00F50261">
      <w:pPr>
        <w:pStyle w:val="Heading1"/>
        <w:shd w:val="clear" w:color="auto" w:fill="FFFFFF" w:themeFill="background1"/>
        <w:spacing w:before="0" w:after="225"/>
        <w:rPr>
          <w:rFonts w:ascii="BC Sans" w:eastAsia="Calibri" w:hAnsi="BC Sans" w:cs="Calibri"/>
          <w:color w:val="auto"/>
          <w:sz w:val="20"/>
          <w:szCs w:val="20"/>
          <w:lang w:val="en-US" w:eastAsia="en-US"/>
        </w:rPr>
      </w:pPr>
    </w:p>
    <w:p w14:paraId="755AAAA9" w14:textId="77777777" w:rsidR="00FB545D" w:rsidRPr="002E4188" w:rsidRDefault="00FB545D" w:rsidP="00FB545D">
      <w:pPr>
        <w:pStyle w:val="Heading1"/>
        <w:shd w:val="clear" w:color="auto" w:fill="FFFFFF" w:themeFill="background1"/>
        <w:spacing w:before="0" w:after="225"/>
        <w:rPr>
          <w:rFonts w:ascii="BC Sans" w:hAnsi="BC Sans" w:cs="Arial"/>
          <w:b w:val="0"/>
          <w:bCs w:val="0"/>
          <w:color w:val="auto"/>
          <w:sz w:val="20"/>
          <w:szCs w:val="20"/>
          <w:lang w:val="en-US" w:eastAsia="en-US"/>
        </w:rPr>
      </w:pPr>
      <w:r w:rsidRPr="002E4188">
        <w:rPr>
          <w:rFonts w:ascii="BC Sans" w:eastAsia="Calibri" w:hAnsi="BC Sans" w:cs="Calibri"/>
          <w:color w:val="auto"/>
          <w:sz w:val="20"/>
          <w:szCs w:val="20"/>
          <w:lang w:val="en-US" w:eastAsia="en-US"/>
        </w:rPr>
        <w:t>Directions</w:t>
      </w:r>
      <w:r w:rsidRPr="002E4188">
        <w:rPr>
          <w:rFonts w:ascii="BC Sans" w:hAnsi="BC Sans" w:cs="Arial"/>
          <w:color w:val="auto"/>
          <w:sz w:val="20"/>
          <w:szCs w:val="20"/>
          <w:lang w:val="en-US" w:eastAsia="en-US"/>
        </w:rPr>
        <w:t>:</w:t>
      </w:r>
      <w:r w:rsidRPr="002E4188">
        <w:rPr>
          <w:rFonts w:ascii="BC Sans" w:hAnsi="BC Sans" w:cs="Arial"/>
          <w:b w:val="0"/>
          <w:bCs w:val="0"/>
          <w:color w:val="auto"/>
          <w:sz w:val="20"/>
          <w:szCs w:val="20"/>
          <w:lang w:val="en-US" w:eastAsia="en-US"/>
        </w:rPr>
        <w:t xml:space="preserve"> </w:t>
      </w:r>
    </w:p>
    <w:p w14:paraId="2238C397" w14:textId="77777777" w:rsidR="00975E26" w:rsidRDefault="00FB545D" w:rsidP="00FB545D">
      <w:pPr>
        <w:rPr>
          <w:rFonts w:ascii="BC Sans" w:hAnsi="BC Sans"/>
          <w:sz w:val="20"/>
          <w:szCs w:val="20"/>
        </w:rPr>
      </w:pPr>
      <w:r>
        <w:rPr>
          <w:rFonts w:ascii="BC Sans" w:hAnsi="BC Sans"/>
          <w:sz w:val="20"/>
          <w:szCs w:val="20"/>
        </w:rPr>
        <w:t>You will need to create a public GitHub repository and commit the SECTION 2 wireframe, SECTION 3 Local-WP export zip, and SECTION 4 website audit file to it.</w:t>
      </w:r>
    </w:p>
    <w:p w14:paraId="7E4B6827" w14:textId="77777777" w:rsidR="00093AE4" w:rsidRDefault="00093AE4" w:rsidP="00FB545D">
      <w:pPr>
        <w:rPr>
          <w:rFonts w:ascii="BC Sans" w:hAnsi="BC Sans"/>
          <w:sz w:val="20"/>
          <w:szCs w:val="20"/>
        </w:rPr>
      </w:pPr>
    </w:p>
    <w:p w14:paraId="4B1383E3" w14:textId="52285CD4" w:rsidR="00093AE4" w:rsidRDefault="00093AE4" w:rsidP="00093AE4">
      <w:pPr>
        <w:rPr>
          <w:rFonts w:ascii="BC Sans" w:hAnsi="BC Sans" w:cs="Calibri"/>
          <w:sz w:val="20"/>
          <w:szCs w:val="20"/>
        </w:rPr>
      </w:pPr>
      <w:r w:rsidRPr="00093AE4">
        <w:rPr>
          <w:rFonts w:ascii="BC Sans" w:hAnsi="BC Sans" w:cs="Calibri"/>
          <w:color w:val="000000"/>
          <w:sz w:val="20"/>
          <w:szCs w:val="20"/>
          <w:lang w:val="en-GB"/>
        </w:rPr>
        <w:t>If you do not have a GitHub account, they are free to create</w:t>
      </w:r>
      <w:r>
        <w:rPr>
          <w:rFonts w:ascii="BC Sans" w:hAnsi="BC Sans" w:cs="Calibri"/>
          <w:color w:val="000000"/>
          <w:sz w:val="20"/>
          <w:szCs w:val="20"/>
          <w:lang w:val="en-GB"/>
        </w:rPr>
        <w:t xml:space="preserve"> by visiting </w:t>
      </w:r>
      <w:r w:rsidRPr="00093AE4">
        <w:rPr>
          <w:rFonts w:ascii="BC Sans" w:hAnsi="BC Sans" w:cs="Calibri"/>
          <w:sz w:val="20"/>
          <w:szCs w:val="20"/>
          <w:lang w:val="en-GB"/>
        </w:rPr>
        <w:t xml:space="preserve">the website at </w:t>
      </w:r>
      <w:hyperlink r:id="rId17" w:tgtFrame="_new" w:history="1">
        <w:r w:rsidRPr="00093AE4">
          <w:rPr>
            <w:rStyle w:val="Hyperlink"/>
            <w:rFonts w:ascii="BC Sans" w:hAnsi="BC Sans" w:cs="Calibri"/>
            <w:sz w:val="20"/>
            <w:szCs w:val="20"/>
            <w:lang w:val="en-GB"/>
          </w:rPr>
          <w:t>github.com</w:t>
        </w:r>
      </w:hyperlink>
      <w:r w:rsidRPr="00093AE4">
        <w:rPr>
          <w:rFonts w:ascii="BC Sans" w:hAnsi="BC Sans" w:cs="Calibri"/>
          <w:sz w:val="20"/>
          <w:szCs w:val="20"/>
          <w:lang w:val="en-GB"/>
        </w:rPr>
        <w:t>.</w:t>
      </w:r>
      <w:r>
        <w:rPr>
          <w:rFonts w:ascii="BC Sans" w:hAnsi="BC Sans" w:cs="Calibri"/>
          <w:sz w:val="20"/>
          <w:szCs w:val="20"/>
          <w:lang w:val="en-GB"/>
        </w:rPr>
        <w:t xml:space="preserve"> </w:t>
      </w:r>
      <w:r w:rsidRPr="00093AE4">
        <w:rPr>
          <w:rFonts w:ascii="BC Sans" w:hAnsi="BC Sans" w:cs="Calibri"/>
          <w:sz w:val="20"/>
          <w:szCs w:val="20"/>
        </w:rPr>
        <w:t>On the GitHub homepage, you will see a "Sign up" button. Click on it to start the registration process.</w:t>
      </w:r>
      <w:r>
        <w:rPr>
          <w:rFonts w:ascii="BC Sans" w:hAnsi="BC Sans" w:cs="Calibri"/>
          <w:sz w:val="20"/>
          <w:szCs w:val="20"/>
        </w:rPr>
        <w:t xml:space="preserve"> </w:t>
      </w:r>
      <w:r w:rsidRPr="00093AE4">
        <w:rPr>
          <w:rFonts w:ascii="BC Sans" w:hAnsi="BC Sans" w:cs="Calibri"/>
          <w:sz w:val="20"/>
          <w:szCs w:val="20"/>
        </w:rPr>
        <w:t>Once your account is set up</w:t>
      </w:r>
      <w:r>
        <w:rPr>
          <w:rFonts w:ascii="BC Sans" w:hAnsi="BC Sans" w:cs="Calibri"/>
          <w:sz w:val="20"/>
          <w:szCs w:val="20"/>
        </w:rPr>
        <w:t xml:space="preserve"> you will be able to create a new repository on your account’s dashboard.</w:t>
      </w:r>
      <w:r w:rsidR="00A3568D">
        <w:rPr>
          <w:rFonts w:ascii="BC Sans" w:hAnsi="BC Sans" w:cs="Calibri"/>
          <w:sz w:val="20"/>
          <w:szCs w:val="20"/>
        </w:rPr>
        <w:t xml:space="preserve"> Look for the “</w:t>
      </w:r>
      <w:r w:rsidR="00A3568D" w:rsidRPr="00A3568D">
        <w:rPr>
          <w:rFonts w:ascii="BC Sans" w:hAnsi="BC Sans" w:cs="Calibri"/>
          <w:sz w:val="20"/>
          <w:szCs w:val="20"/>
        </w:rPr>
        <w:t>uploading an existing file</w:t>
      </w:r>
      <w:r w:rsidR="00A3568D">
        <w:rPr>
          <w:rFonts w:ascii="BC Sans" w:hAnsi="BC Sans" w:cs="Calibri"/>
          <w:sz w:val="20"/>
          <w:szCs w:val="20"/>
        </w:rPr>
        <w:t>” option in your empty repo to add and commit your test files.</w:t>
      </w:r>
    </w:p>
    <w:p w14:paraId="00EE51E7" w14:textId="77777777" w:rsidR="001F2DFC" w:rsidRDefault="001F2DFC" w:rsidP="00093AE4">
      <w:pPr>
        <w:rPr>
          <w:rFonts w:ascii="BC Sans" w:hAnsi="BC Sans" w:cs="Calibri"/>
          <w:sz w:val="20"/>
          <w:szCs w:val="20"/>
        </w:rPr>
      </w:pPr>
    </w:p>
    <w:p w14:paraId="1AFB345D" w14:textId="5621F6DE" w:rsidR="001F2DFC" w:rsidRDefault="001F2DFC" w:rsidP="00093AE4">
      <w:pPr>
        <w:rPr>
          <w:rFonts w:ascii="BC Sans" w:hAnsi="BC Sans"/>
          <w:b/>
          <w:bCs/>
          <w:color w:val="FF0000"/>
          <w:sz w:val="20"/>
          <w:szCs w:val="20"/>
        </w:rPr>
      </w:pPr>
      <w:r w:rsidRPr="001F2DFC">
        <w:rPr>
          <w:rFonts w:ascii="BC Sans" w:hAnsi="BC Sans"/>
          <w:b/>
          <w:bCs/>
          <w:color w:val="FF0000"/>
          <w:sz w:val="20"/>
          <w:szCs w:val="20"/>
        </w:rPr>
        <w:t>Please email the URL to the repository</w:t>
      </w:r>
      <w:r w:rsidR="00DA3153">
        <w:rPr>
          <w:rFonts w:ascii="BC Sans" w:hAnsi="BC Sans"/>
          <w:b/>
          <w:bCs/>
          <w:color w:val="FF0000"/>
          <w:sz w:val="20"/>
          <w:szCs w:val="20"/>
        </w:rPr>
        <w:t xml:space="preserve"> to </w:t>
      </w:r>
      <w:hyperlink r:id="rId18" w:history="1">
        <w:r w:rsidR="00DA3153" w:rsidRPr="0040776B">
          <w:rPr>
            <w:rStyle w:val="Hyperlink"/>
            <w:rFonts w:ascii="BC Sans" w:hAnsi="BC Sans"/>
            <w:b/>
            <w:bCs/>
            <w:sz w:val="20"/>
            <w:szCs w:val="20"/>
          </w:rPr>
          <w:t>GCPE.Recruitment@gov.bc.ca</w:t>
        </w:r>
      </w:hyperlink>
      <w:r w:rsidR="00DA3153">
        <w:rPr>
          <w:rFonts w:ascii="BC Sans" w:hAnsi="BC Sans"/>
          <w:b/>
          <w:bCs/>
          <w:color w:val="FF0000"/>
          <w:sz w:val="20"/>
          <w:szCs w:val="20"/>
        </w:rPr>
        <w:t>.</w:t>
      </w:r>
      <w:r w:rsidRPr="001F2DFC">
        <w:rPr>
          <w:rFonts w:ascii="BC Sans" w:hAnsi="BC Sans"/>
          <w:b/>
          <w:bCs/>
          <w:color w:val="FF0000"/>
          <w:sz w:val="20"/>
          <w:szCs w:val="20"/>
        </w:rPr>
        <w:t xml:space="preserve"> This email will be used to timestamp your submission.</w:t>
      </w:r>
    </w:p>
    <w:p w14:paraId="27D84717" w14:textId="46B768CA" w:rsidR="00093AE4" w:rsidRPr="00FB545D" w:rsidRDefault="00093AE4" w:rsidP="00FB545D">
      <w:r>
        <w:rPr>
          <w:rFonts w:ascii="BC Sans" w:hAnsi="BC Sans" w:cs="Calibri"/>
          <w:color w:val="000000"/>
          <w:sz w:val="20"/>
          <w:szCs w:val="20"/>
          <w:lang w:val="en-GB"/>
        </w:rPr>
        <w:br/>
      </w:r>
    </w:p>
    <w:p w14:paraId="17F7AE82" w14:textId="77777777" w:rsidR="00450C91" w:rsidRPr="002E4188" w:rsidRDefault="00450C91" w:rsidP="00173D1A">
      <w:pPr>
        <w:rPr>
          <w:rFonts w:ascii="BC Sans" w:hAnsi="BC Sans"/>
          <w:sz w:val="20"/>
          <w:szCs w:val="20"/>
        </w:rPr>
      </w:pPr>
    </w:p>
    <w:sectPr w:rsidR="00450C91" w:rsidRPr="002E4188" w:rsidSect="002B0117">
      <w:headerReference w:type="even" r:id="rId19"/>
      <w:headerReference w:type="default" r:id="rId20"/>
      <w:footerReference w:type="default" r:id="rId21"/>
      <w:headerReference w:type="first" r:id="rId22"/>
      <w:footerReference w:type="first" r:id="rId23"/>
      <w:pgSz w:w="12240" w:h="15840" w:code="1"/>
      <w:pgMar w:top="2091" w:right="1800" w:bottom="426"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E8D2D" w14:textId="77777777" w:rsidR="00517A7C" w:rsidRDefault="00517A7C">
      <w:r>
        <w:separator/>
      </w:r>
    </w:p>
  </w:endnote>
  <w:endnote w:type="continuationSeparator" w:id="0">
    <w:p w14:paraId="7946A67B" w14:textId="77777777" w:rsidR="00517A7C" w:rsidRDefault="0051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C Sans">
    <w:altName w:val="Times New Roman"/>
    <w:charset w:val="00"/>
    <w:family w:val="auto"/>
    <w:pitch w:val="variable"/>
    <w:sig w:usb0="E00002FF" w:usb1="4000001B" w:usb2="08002021"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CD706" w14:textId="77777777" w:rsidR="00BD1B36" w:rsidRDefault="00BD1B36">
    <w:pPr>
      <w:pStyle w:val="Footer"/>
      <w:jc w:val="center"/>
      <w:rPr>
        <w:i/>
        <w:iCs/>
        <w:color w:val="808080"/>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2B395" w14:textId="77777777" w:rsidR="00BD1B36" w:rsidRDefault="00BD1B36">
    <w:pPr>
      <w:pStyle w:val="Footer"/>
      <w:jc w:val="center"/>
      <w:rPr>
        <w:rFonts w:ascii="Arial" w:hAnsi="Arial" w:cs="Arial"/>
        <w:color w:val="333333"/>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0825F" w14:textId="77777777" w:rsidR="00517A7C" w:rsidRDefault="00517A7C">
      <w:r>
        <w:separator/>
      </w:r>
    </w:p>
  </w:footnote>
  <w:footnote w:type="continuationSeparator" w:id="0">
    <w:p w14:paraId="78493D25" w14:textId="77777777" w:rsidR="00517A7C" w:rsidRDefault="00517A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A3E9F" w14:textId="77777777" w:rsidR="00BD1B36" w:rsidRDefault="00BD1B36">
    <w:pPr>
      <w:pStyle w:val="Header"/>
      <w:spacing w:before="40"/>
      <w:jc w:val="right"/>
      <w:rPr>
        <w:i/>
        <w:iCs/>
        <w:color w:val="808080"/>
        <w:sz w:val="22"/>
      </w:rPr>
    </w:pPr>
    <w:r>
      <w:rPr>
        <w:i/>
        <w:iCs/>
        <w:color w:val="808080"/>
        <w:sz w:val="22"/>
      </w:rPr>
      <w:t>Public Affairs Bureau</w:t>
    </w:r>
  </w:p>
  <w:p w14:paraId="1331448A" w14:textId="77777777" w:rsidR="00BD1B36" w:rsidRDefault="00BD1B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11DF4" w14:textId="64C48AD5" w:rsidR="00BD1B36" w:rsidRDefault="00012CF6">
    <w:pPr>
      <w:pStyle w:val="Header"/>
    </w:pPr>
    <w:r>
      <w:rPr>
        <w:b/>
        <w:noProof/>
        <w:lang w:eastAsia="zh-CN"/>
      </w:rPr>
      <w:drawing>
        <wp:inline distT="0" distB="0" distL="0" distR="0" wp14:anchorId="630EE86A" wp14:editId="65891F2F">
          <wp:extent cx="5486400" cy="7291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917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81818" w14:textId="77777777" w:rsidR="00BD1B36" w:rsidRDefault="00BD1B36">
    <w:pPr>
      <w:pStyle w:val="Header"/>
      <w:jc w:val="right"/>
      <w:rPr>
        <w:i/>
        <w:iCs/>
        <w:color w:val="808080"/>
        <w:sz w:val="22"/>
      </w:rPr>
    </w:pPr>
    <w:r w:rsidRPr="00FA2E08">
      <w:rPr>
        <w:rFonts w:cs="Arial"/>
        <w:color w:val="000080"/>
      </w:rPr>
      <w:fldChar w:fldCharType="begin"/>
    </w:r>
    <w:r w:rsidRPr="00FA2E08">
      <w:rPr>
        <w:rFonts w:cs="Arial"/>
        <w:color w:val="000080"/>
      </w:rPr>
      <w:instrText xml:space="preserve"> INCLUDEPICTURE  "cid:image001.jpg@01C85212.4A72DDF0" \* MERGEFORMATINET </w:instrText>
    </w:r>
    <w:r w:rsidRPr="00FA2E08">
      <w:rPr>
        <w:rFonts w:cs="Arial"/>
        <w:color w:val="000080"/>
      </w:rPr>
      <w:fldChar w:fldCharType="separate"/>
    </w:r>
    <w:r w:rsidR="00A358F5" w:rsidRPr="00FA2E08">
      <w:rPr>
        <w:rFonts w:cs="Arial"/>
        <w:noProof/>
        <w:color w:val="000080"/>
        <w:lang w:eastAsia="zh-CN"/>
      </w:rPr>
      <w:drawing>
        <wp:inline distT="0" distB="0" distL="0" distR="0" wp14:anchorId="597B0068" wp14:editId="5ECB89D8">
          <wp:extent cx="5486400" cy="852805"/>
          <wp:effectExtent l="0" t="0" r="0" b="0"/>
          <wp:docPr id="37" name="Picture 37"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mage00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52805"/>
                  </a:xfrm>
                  <a:prstGeom prst="rect">
                    <a:avLst/>
                  </a:prstGeom>
                  <a:noFill/>
                  <a:ln>
                    <a:noFill/>
                  </a:ln>
                </pic:spPr>
              </pic:pic>
            </a:graphicData>
          </a:graphic>
        </wp:inline>
      </w:drawing>
    </w:r>
    <w:r w:rsidRPr="00FA2E08">
      <w:rPr>
        <w:rFonts w:cs="Arial"/>
        <w:color w:val="00008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6611"/>
    <w:multiLevelType w:val="hybridMultilevel"/>
    <w:tmpl w:val="3076A5BC"/>
    <w:lvl w:ilvl="0" w:tplc="6994BFDC">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D163F6"/>
    <w:multiLevelType w:val="hybridMultilevel"/>
    <w:tmpl w:val="A98A82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1577B5"/>
    <w:multiLevelType w:val="hybridMultilevel"/>
    <w:tmpl w:val="DB340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687DA2"/>
    <w:multiLevelType w:val="hybridMultilevel"/>
    <w:tmpl w:val="187246F4"/>
    <w:lvl w:ilvl="0" w:tplc="4B848E4A">
      <w:start w:val="1"/>
      <w:numFmt w:val="decimal"/>
      <w:lvlText w:val="%1."/>
      <w:lvlJc w:val="left"/>
      <w:pPr>
        <w:ind w:left="644" w:hanging="360"/>
      </w:pPr>
      <w:rPr>
        <w:rFonts w:hint="default"/>
        <w:color w:val="auto"/>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nsid w:val="073E0AB8"/>
    <w:multiLevelType w:val="hybridMultilevel"/>
    <w:tmpl w:val="0A0A75BE"/>
    <w:lvl w:ilvl="0" w:tplc="1009000F">
      <w:start w:val="1"/>
      <w:numFmt w:val="decimal"/>
      <w:lvlText w:val="%1."/>
      <w:lvlJc w:val="left"/>
      <w:pPr>
        <w:ind w:left="720" w:hanging="360"/>
      </w:p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A842509"/>
    <w:multiLevelType w:val="hybridMultilevel"/>
    <w:tmpl w:val="EC041798"/>
    <w:lvl w:ilvl="0" w:tplc="10090019">
      <w:start w:val="1"/>
      <w:numFmt w:val="lowerLetter"/>
      <w:lvlText w:val="%1."/>
      <w:lvlJc w:val="left"/>
      <w:pPr>
        <w:ind w:left="644" w:hanging="360"/>
      </w:pPr>
      <w:rPr>
        <w:b w:val="0"/>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6">
    <w:nsid w:val="0B4B792B"/>
    <w:multiLevelType w:val="multilevel"/>
    <w:tmpl w:val="5316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4F0FFD"/>
    <w:multiLevelType w:val="hybridMultilevel"/>
    <w:tmpl w:val="0A0A75BE"/>
    <w:lvl w:ilvl="0" w:tplc="1009000F">
      <w:start w:val="1"/>
      <w:numFmt w:val="decimal"/>
      <w:lvlText w:val="%1."/>
      <w:lvlJc w:val="left"/>
      <w:pPr>
        <w:ind w:left="720" w:hanging="360"/>
      </w:p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41527E2"/>
    <w:multiLevelType w:val="hybridMultilevel"/>
    <w:tmpl w:val="B31228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7F430EC"/>
    <w:multiLevelType w:val="hybridMultilevel"/>
    <w:tmpl w:val="4D7E49F4"/>
    <w:lvl w:ilvl="0" w:tplc="2C540182">
      <w:numFmt w:val="bullet"/>
      <w:lvlText w:val="-"/>
      <w:lvlJc w:val="left"/>
      <w:pPr>
        <w:ind w:left="720" w:hanging="360"/>
      </w:pPr>
      <w:rPr>
        <w:rFonts w:ascii="BC Sans" w:eastAsia="Times New Roman" w:hAnsi="BC San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B57E0"/>
    <w:multiLevelType w:val="hybridMultilevel"/>
    <w:tmpl w:val="C874AC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CB86C8F"/>
    <w:multiLevelType w:val="hybridMultilevel"/>
    <w:tmpl w:val="F4B6A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CD0572"/>
    <w:multiLevelType w:val="hybridMultilevel"/>
    <w:tmpl w:val="E1483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E33524"/>
    <w:multiLevelType w:val="hybridMultilevel"/>
    <w:tmpl w:val="42DA2E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032644D"/>
    <w:multiLevelType w:val="hybridMultilevel"/>
    <w:tmpl w:val="34DEAB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21D35805"/>
    <w:multiLevelType w:val="hybridMultilevel"/>
    <w:tmpl w:val="34D09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37F0A3B"/>
    <w:multiLevelType w:val="hybridMultilevel"/>
    <w:tmpl w:val="3076A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DD168A"/>
    <w:multiLevelType w:val="hybridMultilevel"/>
    <w:tmpl w:val="BF04ADC4"/>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nsid w:val="2DC172E2"/>
    <w:multiLevelType w:val="hybridMultilevel"/>
    <w:tmpl w:val="1780EB1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2FBE38CF"/>
    <w:multiLevelType w:val="multilevel"/>
    <w:tmpl w:val="40B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281A51"/>
    <w:multiLevelType w:val="hybridMultilevel"/>
    <w:tmpl w:val="A54CF144"/>
    <w:lvl w:ilvl="0" w:tplc="5C7EB33A">
      <w:start w:val="1"/>
      <w:numFmt w:val="decimal"/>
      <w:lvlText w:val="%1."/>
      <w:lvlJc w:val="left"/>
      <w:pPr>
        <w:ind w:left="720" w:hanging="360"/>
      </w:pPr>
      <w:rPr>
        <w:rFonts w:asciiTheme="minorHAnsi" w:hAnsiTheme="minorHAnsi" w:cstheme="minorHAnsi" w:hint="default"/>
      </w:rPr>
    </w:lvl>
    <w:lvl w:ilvl="1" w:tplc="10090013">
      <w:start w:val="1"/>
      <w:numFmt w:val="upperRoman"/>
      <w:lvlText w:val="%2."/>
      <w:lvlJc w:val="right"/>
      <w:pPr>
        <w:ind w:left="1440" w:hanging="360"/>
      </w:pPr>
    </w:lvl>
    <w:lvl w:ilvl="2" w:tplc="5C825CBC">
      <w:start w:val="1"/>
      <w:numFmt w:val="lowerLetter"/>
      <w:lvlText w:val="%3."/>
      <w:lvlJc w:val="right"/>
      <w:pPr>
        <w:ind w:left="2160" w:hanging="180"/>
      </w:pPr>
      <w:rPr>
        <w:rFonts w:ascii="Arial" w:eastAsia="Times New Roman" w:hAnsi="Arial" w:cs="Aria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D8D1928"/>
    <w:multiLevelType w:val="hybridMultilevel"/>
    <w:tmpl w:val="6EC8750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E1B61FE"/>
    <w:multiLevelType w:val="hybridMultilevel"/>
    <w:tmpl w:val="A98A82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01702BB"/>
    <w:multiLevelType w:val="hybridMultilevel"/>
    <w:tmpl w:val="BD66924C"/>
    <w:lvl w:ilvl="0" w:tplc="10090001">
      <w:start w:val="1"/>
      <w:numFmt w:val="bullet"/>
      <w:lvlText w:val=""/>
      <w:lvlJc w:val="left"/>
      <w:pPr>
        <w:ind w:left="363" w:hanging="360"/>
      </w:pPr>
      <w:rPr>
        <w:rFonts w:ascii="Symbol" w:hAnsi="Symbol" w:hint="default"/>
      </w:rPr>
    </w:lvl>
    <w:lvl w:ilvl="1" w:tplc="10090003">
      <w:start w:val="1"/>
      <w:numFmt w:val="bullet"/>
      <w:lvlText w:val="o"/>
      <w:lvlJc w:val="left"/>
      <w:pPr>
        <w:ind w:left="1083" w:hanging="360"/>
      </w:pPr>
      <w:rPr>
        <w:rFonts w:ascii="Courier New" w:hAnsi="Courier New" w:cs="Courier New" w:hint="default"/>
      </w:rPr>
    </w:lvl>
    <w:lvl w:ilvl="2" w:tplc="10090005" w:tentative="1">
      <w:start w:val="1"/>
      <w:numFmt w:val="bullet"/>
      <w:lvlText w:val=""/>
      <w:lvlJc w:val="left"/>
      <w:pPr>
        <w:ind w:left="1803" w:hanging="360"/>
      </w:pPr>
      <w:rPr>
        <w:rFonts w:ascii="Wingdings" w:hAnsi="Wingdings" w:hint="default"/>
      </w:rPr>
    </w:lvl>
    <w:lvl w:ilvl="3" w:tplc="10090001" w:tentative="1">
      <w:start w:val="1"/>
      <w:numFmt w:val="bullet"/>
      <w:lvlText w:val=""/>
      <w:lvlJc w:val="left"/>
      <w:pPr>
        <w:ind w:left="2523" w:hanging="360"/>
      </w:pPr>
      <w:rPr>
        <w:rFonts w:ascii="Symbol" w:hAnsi="Symbol" w:hint="default"/>
      </w:rPr>
    </w:lvl>
    <w:lvl w:ilvl="4" w:tplc="10090003" w:tentative="1">
      <w:start w:val="1"/>
      <w:numFmt w:val="bullet"/>
      <w:lvlText w:val="o"/>
      <w:lvlJc w:val="left"/>
      <w:pPr>
        <w:ind w:left="3243" w:hanging="360"/>
      </w:pPr>
      <w:rPr>
        <w:rFonts w:ascii="Courier New" w:hAnsi="Courier New" w:cs="Courier New" w:hint="default"/>
      </w:rPr>
    </w:lvl>
    <w:lvl w:ilvl="5" w:tplc="10090005" w:tentative="1">
      <w:start w:val="1"/>
      <w:numFmt w:val="bullet"/>
      <w:lvlText w:val=""/>
      <w:lvlJc w:val="left"/>
      <w:pPr>
        <w:ind w:left="3963" w:hanging="360"/>
      </w:pPr>
      <w:rPr>
        <w:rFonts w:ascii="Wingdings" w:hAnsi="Wingdings" w:hint="default"/>
      </w:rPr>
    </w:lvl>
    <w:lvl w:ilvl="6" w:tplc="10090001" w:tentative="1">
      <w:start w:val="1"/>
      <w:numFmt w:val="bullet"/>
      <w:lvlText w:val=""/>
      <w:lvlJc w:val="left"/>
      <w:pPr>
        <w:ind w:left="4683" w:hanging="360"/>
      </w:pPr>
      <w:rPr>
        <w:rFonts w:ascii="Symbol" w:hAnsi="Symbol" w:hint="default"/>
      </w:rPr>
    </w:lvl>
    <w:lvl w:ilvl="7" w:tplc="10090003" w:tentative="1">
      <w:start w:val="1"/>
      <w:numFmt w:val="bullet"/>
      <w:lvlText w:val="o"/>
      <w:lvlJc w:val="left"/>
      <w:pPr>
        <w:ind w:left="5403" w:hanging="360"/>
      </w:pPr>
      <w:rPr>
        <w:rFonts w:ascii="Courier New" w:hAnsi="Courier New" w:cs="Courier New" w:hint="default"/>
      </w:rPr>
    </w:lvl>
    <w:lvl w:ilvl="8" w:tplc="10090005" w:tentative="1">
      <w:start w:val="1"/>
      <w:numFmt w:val="bullet"/>
      <w:lvlText w:val=""/>
      <w:lvlJc w:val="left"/>
      <w:pPr>
        <w:ind w:left="6123" w:hanging="360"/>
      </w:pPr>
      <w:rPr>
        <w:rFonts w:ascii="Wingdings" w:hAnsi="Wingdings" w:hint="default"/>
      </w:rPr>
    </w:lvl>
  </w:abstractNum>
  <w:abstractNum w:abstractNumId="24">
    <w:nsid w:val="43706AFE"/>
    <w:multiLevelType w:val="hybridMultilevel"/>
    <w:tmpl w:val="B1F482F8"/>
    <w:lvl w:ilvl="0" w:tplc="9702CFC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nsid w:val="4AFE30B7"/>
    <w:multiLevelType w:val="hybridMultilevel"/>
    <w:tmpl w:val="2B6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0B408E"/>
    <w:multiLevelType w:val="hybridMultilevel"/>
    <w:tmpl w:val="4912C248"/>
    <w:lvl w:ilvl="0" w:tplc="CD66363E">
      <w:start w:val="1"/>
      <w:numFmt w:val="decimal"/>
      <w:lvlText w:val="%1."/>
      <w:lvlJc w:val="left"/>
      <w:pPr>
        <w:ind w:left="720" w:hanging="360"/>
      </w:pPr>
      <w:rPr>
        <w:rFonts w:ascii="Arial" w:eastAsia="Times New Roman" w:hAnsi="Arial" w:cs="Arial"/>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211105B"/>
    <w:multiLevelType w:val="hybridMultilevel"/>
    <w:tmpl w:val="E80E06E2"/>
    <w:lvl w:ilvl="0" w:tplc="DED8A6B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5F4565"/>
    <w:multiLevelType w:val="hybridMultilevel"/>
    <w:tmpl w:val="D31A3A84"/>
    <w:lvl w:ilvl="0" w:tplc="FF2E1F0E">
      <w:numFmt w:val="bullet"/>
      <w:lvlText w:val="-"/>
      <w:lvlJc w:val="left"/>
      <w:pPr>
        <w:ind w:left="720" w:hanging="360"/>
      </w:pPr>
      <w:rPr>
        <w:rFonts w:ascii="BC Sans" w:eastAsia="Times New Roman" w:hAnsi="BC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3774E"/>
    <w:multiLevelType w:val="multilevel"/>
    <w:tmpl w:val="97BE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B6376B"/>
    <w:multiLevelType w:val="multilevel"/>
    <w:tmpl w:val="97BE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C92F4A"/>
    <w:multiLevelType w:val="hybridMultilevel"/>
    <w:tmpl w:val="34DEAB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72004413"/>
    <w:multiLevelType w:val="hybridMultilevel"/>
    <w:tmpl w:val="86143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41A56E9"/>
    <w:multiLevelType w:val="hybridMultilevel"/>
    <w:tmpl w:val="4FEC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30155"/>
    <w:multiLevelType w:val="multilevel"/>
    <w:tmpl w:val="78AA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CEE1AE9"/>
    <w:multiLevelType w:val="hybridMultilevel"/>
    <w:tmpl w:val="3E3617D8"/>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17"/>
  </w:num>
  <w:num w:numId="4">
    <w:abstractNumId w:val="18"/>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6"/>
  </w:num>
  <w:num w:numId="10">
    <w:abstractNumId w:val="24"/>
  </w:num>
  <w:num w:numId="11">
    <w:abstractNumId w:val="35"/>
  </w:num>
  <w:num w:numId="12">
    <w:abstractNumId w:val="21"/>
  </w:num>
  <w:num w:numId="13">
    <w:abstractNumId w:val="4"/>
  </w:num>
  <w:num w:numId="14">
    <w:abstractNumId w:val="7"/>
  </w:num>
  <w:num w:numId="15">
    <w:abstractNumId w:val="5"/>
  </w:num>
  <w:num w:numId="16">
    <w:abstractNumId w:val="22"/>
  </w:num>
  <w:num w:numId="17">
    <w:abstractNumId w:val="1"/>
  </w:num>
  <w:num w:numId="18">
    <w:abstractNumId w:val="12"/>
  </w:num>
  <w:num w:numId="19">
    <w:abstractNumId w:val="32"/>
  </w:num>
  <w:num w:numId="20">
    <w:abstractNumId w:val="11"/>
  </w:num>
  <w:num w:numId="21">
    <w:abstractNumId w:val="2"/>
  </w:num>
  <w:num w:numId="22">
    <w:abstractNumId w:val="10"/>
  </w:num>
  <w:num w:numId="23">
    <w:abstractNumId w:val="14"/>
  </w:num>
  <w:num w:numId="24">
    <w:abstractNumId w:val="31"/>
  </w:num>
  <w:num w:numId="25">
    <w:abstractNumId w:val="13"/>
  </w:num>
  <w:num w:numId="26">
    <w:abstractNumId w:val="3"/>
  </w:num>
  <w:num w:numId="27">
    <w:abstractNumId w:val="34"/>
  </w:num>
  <w:num w:numId="28">
    <w:abstractNumId w:val="8"/>
  </w:num>
  <w:num w:numId="29">
    <w:abstractNumId w:val="33"/>
  </w:num>
  <w:num w:numId="30">
    <w:abstractNumId w:val="6"/>
  </w:num>
  <w:num w:numId="31">
    <w:abstractNumId w:val="30"/>
  </w:num>
  <w:num w:numId="32">
    <w:abstractNumId w:val="29"/>
  </w:num>
  <w:num w:numId="33">
    <w:abstractNumId w:val="25"/>
  </w:num>
  <w:num w:numId="34">
    <w:abstractNumId w:val="9"/>
  </w:num>
  <w:num w:numId="35">
    <w:abstractNumId w:val="28"/>
  </w:num>
  <w:num w:numId="36">
    <w:abstractNumId w:val="23"/>
  </w:num>
  <w:num w:numId="37">
    <w:abstractNumId w:val="15"/>
  </w:num>
  <w:num w:numId="38">
    <w:abstractNumId w:val="2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23"/>
    <w:rsid w:val="000057EB"/>
    <w:rsid w:val="00012CF6"/>
    <w:rsid w:val="0001425C"/>
    <w:rsid w:val="0001793C"/>
    <w:rsid w:val="000336FB"/>
    <w:rsid w:val="000360B2"/>
    <w:rsid w:val="00041479"/>
    <w:rsid w:val="00047611"/>
    <w:rsid w:val="00050017"/>
    <w:rsid w:val="00050404"/>
    <w:rsid w:val="00053DB0"/>
    <w:rsid w:val="00055602"/>
    <w:rsid w:val="00077A08"/>
    <w:rsid w:val="00085DE3"/>
    <w:rsid w:val="00093AE4"/>
    <w:rsid w:val="000962EF"/>
    <w:rsid w:val="000A12C4"/>
    <w:rsid w:val="000B3116"/>
    <w:rsid w:val="000C49B1"/>
    <w:rsid w:val="000D6B82"/>
    <w:rsid w:val="000E1C5C"/>
    <w:rsid w:val="000F486A"/>
    <w:rsid w:val="00103788"/>
    <w:rsid w:val="001178E3"/>
    <w:rsid w:val="00117AFB"/>
    <w:rsid w:val="00120007"/>
    <w:rsid w:val="001658F2"/>
    <w:rsid w:val="00173D1A"/>
    <w:rsid w:val="00176C34"/>
    <w:rsid w:val="00182043"/>
    <w:rsid w:val="001A6B38"/>
    <w:rsid w:val="001B5FD9"/>
    <w:rsid w:val="001C6802"/>
    <w:rsid w:val="001C7F80"/>
    <w:rsid w:val="001D1D0E"/>
    <w:rsid w:val="001E3A43"/>
    <w:rsid w:val="001E52B4"/>
    <w:rsid w:val="001E63E2"/>
    <w:rsid w:val="001E7DE4"/>
    <w:rsid w:val="001F2DFC"/>
    <w:rsid w:val="00211CEF"/>
    <w:rsid w:val="00215048"/>
    <w:rsid w:val="002168E2"/>
    <w:rsid w:val="00230A84"/>
    <w:rsid w:val="00231B7D"/>
    <w:rsid w:val="002343B5"/>
    <w:rsid w:val="0024117E"/>
    <w:rsid w:val="0025254C"/>
    <w:rsid w:val="0025627D"/>
    <w:rsid w:val="00261C0F"/>
    <w:rsid w:val="00267C7E"/>
    <w:rsid w:val="0027230E"/>
    <w:rsid w:val="00276DEE"/>
    <w:rsid w:val="00277653"/>
    <w:rsid w:val="00277718"/>
    <w:rsid w:val="00277C40"/>
    <w:rsid w:val="00281F26"/>
    <w:rsid w:val="00284771"/>
    <w:rsid w:val="0028577A"/>
    <w:rsid w:val="002875F5"/>
    <w:rsid w:val="002912BE"/>
    <w:rsid w:val="002A2B83"/>
    <w:rsid w:val="002A6A50"/>
    <w:rsid w:val="002B0117"/>
    <w:rsid w:val="002B377C"/>
    <w:rsid w:val="002C224C"/>
    <w:rsid w:val="002D37D8"/>
    <w:rsid w:val="002D3E58"/>
    <w:rsid w:val="002D5741"/>
    <w:rsid w:val="002D7DED"/>
    <w:rsid w:val="002E3844"/>
    <w:rsid w:val="002E4188"/>
    <w:rsid w:val="002E7C60"/>
    <w:rsid w:val="003037F7"/>
    <w:rsid w:val="00304FA2"/>
    <w:rsid w:val="00317A80"/>
    <w:rsid w:val="00344FE8"/>
    <w:rsid w:val="0035090F"/>
    <w:rsid w:val="00350CF0"/>
    <w:rsid w:val="00356194"/>
    <w:rsid w:val="00367041"/>
    <w:rsid w:val="00372173"/>
    <w:rsid w:val="00373C09"/>
    <w:rsid w:val="003748E6"/>
    <w:rsid w:val="00376A20"/>
    <w:rsid w:val="00384E02"/>
    <w:rsid w:val="0039662F"/>
    <w:rsid w:val="00397FE4"/>
    <w:rsid w:val="003A2B87"/>
    <w:rsid w:val="003A4D7A"/>
    <w:rsid w:val="003A72F9"/>
    <w:rsid w:val="003B51E5"/>
    <w:rsid w:val="003B71B3"/>
    <w:rsid w:val="003C6269"/>
    <w:rsid w:val="003D011C"/>
    <w:rsid w:val="003D27A9"/>
    <w:rsid w:val="003E45AE"/>
    <w:rsid w:val="003E7D9E"/>
    <w:rsid w:val="003F1EFF"/>
    <w:rsid w:val="00407EFB"/>
    <w:rsid w:val="0041012E"/>
    <w:rsid w:val="0041114E"/>
    <w:rsid w:val="00412F06"/>
    <w:rsid w:val="0042403B"/>
    <w:rsid w:val="0042490A"/>
    <w:rsid w:val="004278F1"/>
    <w:rsid w:val="0044284A"/>
    <w:rsid w:val="00450C91"/>
    <w:rsid w:val="004556E1"/>
    <w:rsid w:val="00455C64"/>
    <w:rsid w:val="00465177"/>
    <w:rsid w:val="00473DB2"/>
    <w:rsid w:val="0048442C"/>
    <w:rsid w:val="00487DDB"/>
    <w:rsid w:val="004904BF"/>
    <w:rsid w:val="00494C2B"/>
    <w:rsid w:val="004B057E"/>
    <w:rsid w:val="004B7F02"/>
    <w:rsid w:val="004C1238"/>
    <w:rsid w:val="004E277F"/>
    <w:rsid w:val="004F373C"/>
    <w:rsid w:val="004F58EE"/>
    <w:rsid w:val="004F766A"/>
    <w:rsid w:val="00505601"/>
    <w:rsid w:val="00514E6B"/>
    <w:rsid w:val="00517A7C"/>
    <w:rsid w:val="0052014F"/>
    <w:rsid w:val="00522C84"/>
    <w:rsid w:val="00531784"/>
    <w:rsid w:val="00543125"/>
    <w:rsid w:val="005431B5"/>
    <w:rsid w:val="00545249"/>
    <w:rsid w:val="00547AAB"/>
    <w:rsid w:val="00554C36"/>
    <w:rsid w:val="00555361"/>
    <w:rsid w:val="00561DA3"/>
    <w:rsid w:val="005668CF"/>
    <w:rsid w:val="005751EB"/>
    <w:rsid w:val="005840C2"/>
    <w:rsid w:val="00585AE1"/>
    <w:rsid w:val="005A0D9F"/>
    <w:rsid w:val="005A13DF"/>
    <w:rsid w:val="005A6581"/>
    <w:rsid w:val="005C0B13"/>
    <w:rsid w:val="005C73BF"/>
    <w:rsid w:val="005D0025"/>
    <w:rsid w:val="005D2EE7"/>
    <w:rsid w:val="005D51E0"/>
    <w:rsid w:val="005E23CF"/>
    <w:rsid w:val="005F1174"/>
    <w:rsid w:val="005F39BD"/>
    <w:rsid w:val="006006ED"/>
    <w:rsid w:val="00607595"/>
    <w:rsid w:val="00616E26"/>
    <w:rsid w:val="0062063A"/>
    <w:rsid w:val="0062480E"/>
    <w:rsid w:val="00627E84"/>
    <w:rsid w:val="00632151"/>
    <w:rsid w:val="00634AC3"/>
    <w:rsid w:val="00634F24"/>
    <w:rsid w:val="00653ADF"/>
    <w:rsid w:val="00654D6B"/>
    <w:rsid w:val="006668B5"/>
    <w:rsid w:val="006708E5"/>
    <w:rsid w:val="00682132"/>
    <w:rsid w:val="00692FAA"/>
    <w:rsid w:val="006A0BD3"/>
    <w:rsid w:val="006A148B"/>
    <w:rsid w:val="006A24D3"/>
    <w:rsid w:val="006C137F"/>
    <w:rsid w:val="006C2859"/>
    <w:rsid w:val="006D6140"/>
    <w:rsid w:val="006F3F30"/>
    <w:rsid w:val="007002CC"/>
    <w:rsid w:val="0071262D"/>
    <w:rsid w:val="00723D5A"/>
    <w:rsid w:val="00735BB0"/>
    <w:rsid w:val="007400E6"/>
    <w:rsid w:val="00746415"/>
    <w:rsid w:val="00754E58"/>
    <w:rsid w:val="007625B7"/>
    <w:rsid w:val="0077162B"/>
    <w:rsid w:val="0079267A"/>
    <w:rsid w:val="00796154"/>
    <w:rsid w:val="007A03FC"/>
    <w:rsid w:val="007A2566"/>
    <w:rsid w:val="007A3D37"/>
    <w:rsid w:val="007B4825"/>
    <w:rsid w:val="007B64BD"/>
    <w:rsid w:val="007D69EF"/>
    <w:rsid w:val="007E06E8"/>
    <w:rsid w:val="00806544"/>
    <w:rsid w:val="0081638A"/>
    <w:rsid w:val="00822A2E"/>
    <w:rsid w:val="0082508C"/>
    <w:rsid w:val="00831344"/>
    <w:rsid w:val="00832BF3"/>
    <w:rsid w:val="00832C73"/>
    <w:rsid w:val="0083483E"/>
    <w:rsid w:val="008462B4"/>
    <w:rsid w:val="00847C59"/>
    <w:rsid w:val="00852A99"/>
    <w:rsid w:val="00860B0B"/>
    <w:rsid w:val="00864A87"/>
    <w:rsid w:val="00865D48"/>
    <w:rsid w:val="00866D6C"/>
    <w:rsid w:val="00867F58"/>
    <w:rsid w:val="0088191F"/>
    <w:rsid w:val="00882F0B"/>
    <w:rsid w:val="008917DD"/>
    <w:rsid w:val="00893B8D"/>
    <w:rsid w:val="0089603F"/>
    <w:rsid w:val="008A3F90"/>
    <w:rsid w:val="008B3DEA"/>
    <w:rsid w:val="008C2FF9"/>
    <w:rsid w:val="008C4E70"/>
    <w:rsid w:val="008C6D93"/>
    <w:rsid w:val="008D2521"/>
    <w:rsid w:val="008D37F6"/>
    <w:rsid w:val="008E109D"/>
    <w:rsid w:val="008E587A"/>
    <w:rsid w:val="008F0E84"/>
    <w:rsid w:val="00902166"/>
    <w:rsid w:val="00905679"/>
    <w:rsid w:val="00915303"/>
    <w:rsid w:val="009153B5"/>
    <w:rsid w:val="00915641"/>
    <w:rsid w:val="009222D1"/>
    <w:rsid w:val="009233C9"/>
    <w:rsid w:val="00931ACF"/>
    <w:rsid w:val="00932D74"/>
    <w:rsid w:val="00941D9A"/>
    <w:rsid w:val="0095798F"/>
    <w:rsid w:val="009658B2"/>
    <w:rsid w:val="00966CA4"/>
    <w:rsid w:val="00975E26"/>
    <w:rsid w:val="009B4938"/>
    <w:rsid w:val="009C1569"/>
    <w:rsid w:val="009C234E"/>
    <w:rsid w:val="009D0F46"/>
    <w:rsid w:val="009D1C6A"/>
    <w:rsid w:val="009D461F"/>
    <w:rsid w:val="009D516D"/>
    <w:rsid w:val="009E1478"/>
    <w:rsid w:val="009E5731"/>
    <w:rsid w:val="00A071DD"/>
    <w:rsid w:val="00A14687"/>
    <w:rsid w:val="00A2162D"/>
    <w:rsid w:val="00A23187"/>
    <w:rsid w:val="00A245C5"/>
    <w:rsid w:val="00A255A4"/>
    <w:rsid w:val="00A3568D"/>
    <w:rsid w:val="00A358F5"/>
    <w:rsid w:val="00A45237"/>
    <w:rsid w:val="00A5519B"/>
    <w:rsid w:val="00A63E79"/>
    <w:rsid w:val="00A70909"/>
    <w:rsid w:val="00A72B09"/>
    <w:rsid w:val="00A7315E"/>
    <w:rsid w:val="00A76FEA"/>
    <w:rsid w:val="00A85B85"/>
    <w:rsid w:val="00A97110"/>
    <w:rsid w:val="00AA2681"/>
    <w:rsid w:val="00AB61DB"/>
    <w:rsid w:val="00AC06F1"/>
    <w:rsid w:val="00AC20C2"/>
    <w:rsid w:val="00AD0411"/>
    <w:rsid w:val="00AE35F0"/>
    <w:rsid w:val="00B05202"/>
    <w:rsid w:val="00B052ED"/>
    <w:rsid w:val="00B1141B"/>
    <w:rsid w:val="00B20425"/>
    <w:rsid w:val="00B42703"/>
    <w:rsid w:val="00B57AC2"/>
    <w:rsid w:val="00B57F96"/>
    <w:rsid w:val="00B65AA9"/>
    <w:rsid w:val="00B809D5"/>
    <w:rsid w:val="00B8115F"/>
    <w:rsid w:val="00B81AF7"/>
    <w:rsid w:val="00B83567"/>
    <w:rsid w:val="00B84645"/>
    <w:rsid w:val="00B90F3C"/>
    <w:rsid w:val="00BA33FE"/>
    <w:rsid w:val="00BA3813"/>
    <w:rsid w:val="00BA4515"/>
    <w:rsid w:val="00BB40B4"/>
    <w:rsid w:val="00BC344B"/>
    <w:rsid w:val="00BC7710"/>
    <w:rsid w:val="00BC7A98"/>
    <w:rsid w:val="00BD1B36"/>
    <w:rsid w:val="00BD2F76"/>
    <w:rsid w:val="00BD6D68"/>
    <w:rsid w:val="00BE7197"/>
    <w:rsid w:val="00BF2215"/>
    <w:rsid w:val="00BF4D87"/>
    <w:rsid w:val="00C00FD9"/>
    <w:rsid w:val="00C01CAB"/>
    <w:rsid w:val="00C03C1D"/>
    <w:rsid w:val="00C1483C"/>
    <w:rsid w:val="00C26DEE"/>
    <w:rsid w:val="00C328DE"/>
    <w:rsid w:val="00C45B97"/>
    <w:rsid w:val="00C506A6"/>
    <w:rsid w:val="00C635A3"/>
    <w:rsid w:val="00C74AD5"/>
    <w:rsid w:val="00C8441E"/>
    <w:rsid w:val="00C85FFE"/>
    <w:rsid w:val="00C905C4"/>
    <w:rsid w:val="00C94155"/>
    <w:rsid w:val="00CA754F"/>
    <w:rsid w:val="00CB1818"/>
    <w:rsid w:val="00CB18F5"/>
    <w:rsid w:val="00CC25FA"/>
    <w:rsid w:val="00CC48E3"/>
    <w:rsid w:val="00CC6802"/>
    <w:rsid w:val="00CD3B9E"/>
    <w:rsid w:val="00CE1D24"/>
    <w:rsid w:val="00CE2202"/>
    <w:rsid w:val="00CE3232"/>
    <w:rsid w:val="00CE3B3C"/>
    <w:rsid w:val="00CE7718"/>
    <w:rsid w:val="00CF3F58"/>
    <w:rsid w:val="00CF5AA7"/>
    <w:rsid w:val="00CF6277"/>
    <w:rsid w:val="00CF647B"/>
    <w:rsid w:val="00D00BE7"/>
    <w:rsid w:val="00D00BE9"/>
    <w:rsid w:val="00D067D2"/>
    <w:rsid w:val="00D142A8"/>
    <w:rsid w:val="00D1643B"/>
    <w:rsid w:val="00D21DB2"/>
    <w:rsid w:val="00D24C43"/>
    <w:rsid w:val="00D328CC"/>
    <w:rsid w:val="00D32D78"/>
    <w:rsid w:val="00D41B77"/>
    <w:rsid w:val="00D44129"/>
    <w:rsid w:val="00D446FD"/>
    <w:rsid w:val="00D4673C"/>
    <w:rsid w:val="00D47361"/>
    <w:rsid w:val="00D7479B"/>
    <w:rsid w:val="00D804DC"/>
    <w:rsid w:val="00D806AD"/>
    <w:rsid w:val="00D85AFC"/>
    <w:rsid w:val="00D9589E"/>
    <w:rsid w:val="00DA13A9"/>
    <w:rsid w:val="00DA3153"/>
    <w:rsid w:val="00DC0F56"/>
    <w:rsid w:val="00DC5C51"/>
    <w:rsid w:val="00DD71ED"/>
    <w:rsid w:val="00DE0BF2"/>
    <w:rsid w:val="00DF0604"/>
    <w:rsid w:val="00DF39A4"/>
    <w:rsid w:val="00E150E1"/>
    <w:rsid w:val="00E15821"/>
    <w:rsid w:val="00E2698A"/>
    <w:rsid w:val="00E36DF3"/>
    <w:rsid w:val="00E40F05"/>
    <w:rsid w:val="00E45A2A"/>
    <w:rsid w:val="00E56E5A"/>
    <w:rsid w:val="00E6218B"/>
    <w:rsid w:val="00E642FB"/>
    <w:rsid w:val="00E67DCB"/>
    <w:rsid w:val="00E72CB1"/>
    <w:rsid w:val="00E74CAD"/>
    <w:rsid w:val="00E82FEB"/>
    <w:rsid w:val="00EB09FA"/>
    <w:rsid w:val="00EB2B9D"/>
    <w:rsid w:val="00ED7AAC"/>
    <w:rsid w:val="00EE7584"/>
    <w:rsid w:val="00EF3106"/>
    <w:rsid w:val="00EF4CE2"/>
    <w:rsid w:val="00F039EF"/>
    <w:rsid w:val="00F05618"/>
    <w:rsid w:val="00F07EB1"/>
    <w:rsid w:val="00F137BD"/>
    <w:rsid w:val="00F21B4C"/>
    <w:rsid w:val="00F22B38"/>
    <w:rsid w:val="00F3502F"/>
    <w:rsid w:val="00F35E00"/>
    <w:rsid w:val="00F36D01"/>
    <w:rsid w:val="00F41D8F"/>
    <w:rsid w:val="00F4269B"/>
    <w:rsid w:val="00F447BF"/>
    <w:rsid w:val="00F50261"/>
    <w:rsid w:val="00F55291"/>
    <w:rsid w:val="00F564CE"/>
    <w:rsid w:val="00F570C1"/>
    <w:rsid w:val="00F60123"/>
    <w:rsid w:val="00F724C5"/>
    <w:rsid w:val="00F76A5F"/>
    <w:rsid w:val="00F811D0"/>
    <w:rsid w:val="00F82C2A"/>
    <w:rsid w:val="00F83871"/>
    <w:rsid w:val="00F96D88"/>
    <w:rsid w:val="00FA0CB2"/>
    <w:rsid w:val="00FA2E08"/>
    <w:rsid w:val="00FB545D"/>
    <w:rsid w:val="00FE2588"/>
    <w:rsid w:val="00FE4037"/>
    <w:rsid w:val="00FE577E"/>
    <w:rsid w:val="015C7610"/>
    <w:rsid w:val="020F90F8"/>
    <w:rsid w:val="022C2928"/>
    <w:rsid w:val="04DB8004"/>
    <w:rsid w:val="0571C580"/>
    <w:rsid w:val="05D4788E"/>
    <w:rsid w:val="07EEEF48"/>
    <w:rsid w:val="084D021D"/>
    <w:rsid w:val="089DF425"/>
    <w:rsid w:val="098E4B8B"/>
    <w:rsid w:val="0AAE69E3"/>
    <w:rsid w:val="0BAC1D32"/>
    <w:rsid w:val="0BB80EBD"/>
    <w:rsid w:val="0D47ED93"/>
    <w:rsid w:val="0E098805"/>
    <w:rsid w:val="0EB13B64"/>
    <w:rsid w:val="0F7A1D2F"/>
    <w:rsid w:val="11E55779"/>
    <w:rsid w:val="12364C80"/>
    <w:rsid w:val="125CD656"/>
    <w:rsid w:val="12A3E03B"/>
    <w:rsid w:val="1329D4EB"/>
    <w:rsid w:val="14170938"/>
    <w:rsid w:val="1493F4BC"/>
    <w:rsid w:val="14CA408A"/>
    <w:rsid w:val="14CBD421"/>
    <w:rsid w:val="14EFAB90"/>
    <w:rsid w:val="160A2E99"/>
    <w:rsid w:val="163A3FA9"/>
    <w:rsid w:val="1675DF69"/>
    <w:rsid w:val="169335AB"/>
    <w:rsid w:val="170E0E97"/>
    <w:rsid w:val="17D33A08"/>
    <w:rsid w:val="17E7DAD7"/>
    <w:rsid w:val="182F060C"/>
    <w:rsid w:val="194CDCBC"/>
    <w:rsid w:val="1983DAB2"/>
    <w:rsid w:val="19CAD66D"/>
    <w:rsid w:val="1A2611A6"/>
    <w:rsid w:val="1A8521B6"/>
    <w:rsid w:val="1AC51F5D"/>
    <w:rsid w:val="1C7EC0BE"/>
    <w:rsid w:val="1CE2CEA0"/>
    <w:rsid w:val="1CF75451"/>
    <w:rsid w:val="1D0CDEB8"/>
    <w:rsid w:val="208CA80A"/>
    <w:rsid w:val="21AED485"/>
    <w:rsid w:val="2230358C"/>
    <w:rsid w:val="2256775F"/>
    <w:rsid w:val="2342DDA7"/>
    <w:rsid w:val="237D9824"/>
    <w:rsid w:val="244338C9"/>
    <w:rsid w:val="244ADC6E"/>
    <w:rsid w:val="24D25B43"/>
    <w:rsid w:val="28383999"/>
    <w:rsid w:val="28402D8B"/>
    <w:rsid w:val="28568F0A"/>
    <w:rsid w:val="288009C6"/>
    <w:rsid w:val="28AED7AD"/>
    <w:rsid w:val="28D2B6A9"/>
    <w:rsid w:val="290D5BA0"/>
    <w:rsid w:val="2944EB0C"/>
    <w:rsid w:val="2B39B01C"/>
    <w:rsid w:val="2B5E75C2"/>
    <w:rsid w:val="2BB1D6FE"/>
    <w:rsid w:val="2C599138"/>
    <w:rsid w:val="2CF93EED"/>
    <w:rsid w:val="2D5CC89A"/>
    <w:rsid w:val="2D7DE81A"/>
    <w:rsid w:val="2E0C5DEC"/>
    <w:rsid w:val="2F704DE4"/>
    <w:rsid w:val="3048BF6A"/>
    <w:rsid w:val="30BF4667"/>
    <w:rsid w:val="312D025B"/>
    <w:rsid w:val="316583D0"/>
    <w:rsid w:val="32A463D5"/>
    <w:rsid w:val="33E5BC3B"/>
    <w:rsid w:val="344B7AC0"/>
    <w:rsid w:val="345A7F1F"/>
    <w:rsid w:val="3464A31D"/>
    <w:rsid w:val="3638F4F3"/>
    <w:rsid w:val="36FFEC3A"/>
    <w:rsid w:val="3721B120"/>
    <w:rsid w:val="378DD9E4"/>
    <w:rsid w:val="39EEDD5B"/>
    <w:rsid w:val="3A17E46D"/>
    <w:rsid w:val="3A42D386"/>
    <w:rsid w:val="3ABABC44"/>
    <w:rsid w:val="3B5FAE17"/>
    <w:rsid w:val="3B830C4B"/>
    <w:rsid w:val="3BB3B4CE"/>
    <w:rsid w:val="3D0E1A15"/>
    <w:rsid w:val="3D5D2BCB"/>
    <w:rsid w:val="3D884784"/>
    <w:rsid w:val="3DFFCDB2"/>
    <w:rsid w:val="3EDCB2BD"/>
    <w:rsid w:val="3F1C2F95"/>
    <w:rsid w:val="3F8843B2"/>
    <w:rsid w:val="3FA35B34"/>
    <w:rsid w:val="4174EFEE"/>
    <w:rsid w:val="421766CC"/>
    <w:rsid w:val="42800DEC"/>
    <w:rsid w:val="429A7F08"/>
    <w:rsid w:val="44666416"/>
    <w:rsid w:val="455F3DB8"/>
    <w:rsid w:val="475C5D21"/>
    <w:rsid w:val="4912558B"/>
    <w:rsid w:val="4A0F8305"/>
    <w:rsid w:val="4B21CB2A"/>
    <w:rsid w:val="4B2E71D5"/>
    <w:rsid w:val="4C3E8430"/>
    <w:rsid w:val="4CFD43B3"/>
    <w:rsid w:val="4D1D7094"/>
    <w:rsid w:val="4D2F956A"/>
    <w:rsid w:val="4E9772FE"/>
    <w:rsid w:val="4EE31B66"/>
    <w:rsid w:val="4EFC43C3"/>
    <w:rsid w:val="4F31F00E"/>
    <w:rsid w:val="5093040C"/>
    <w:rsid w:val="51FCFE26"/>
    <w:rsid w:val="526C7092"/>
    <w:rsid w:val="53335D41"/>
    <w:rsid w:val="56318B07"/>
    <w:rsid w:val="57263F81"/>
    <w:rsid w:val="5736E2E0"/>
    <w:rsid w:val="57627F9C"/>
    <w:rsid w:val="57A5BABB"/>
    <w:rsid w:val="57EFDCA9"/>
    <w:rsid w:val="5820EFA2"/>
    <w:rsid w:val="59D9F9C6"/>
    <w:rsid w:val="5A1F68FE"/>
    <w:rsid w:val="5ABB3FDE"/>
    <w:rsid w:val="5B1EC697"/>
    <w:rsid w:val="5B23815C"/>
    <w:rsid w:val="5B2F7B59"/>
    <w:rsid w:val="5B354633"/>
    <w:rsid w:val="5BB41138"/>
    <w:rsid w:val="5BE08847"/>
    <w:rsid w:val="5CBD1AD7"/>
    <w:rsid w:val="5D086BF9"/>
    <w:rsid w:val="5D159424"/>
    <w:rsid w:val="5D958105"/>
    <w:rsid w:val="5DF41A28"/>
    <w:rsid w:val="5E0353E4"/>
    <w:rsid w:val="5E878606"/>
    <w:rsid w:val="5EF5E62C"/>
    <w:rsid w:val="5F5AF452"/>
    <w:rsid w:val="600F83D8"/>
    <w:rsid w:val="60673200"/>
    <w:rsid w:val="60DCC8D4"/>
    <w:rsid w:val="610C7D98"/>
    <w:rsid w:val="61C153F9"/>
    <w:rsid w:val="62943EFE"/>
    <w:rsid w:val="62C1D225"/>
    <w:rsid w:val="6377FEE9"/>
    <w:rsid w:val="6398F536"/>
    <w:rsid w:val="63EB9A2C"/>
    <w:rsid w:val="63EF008B"/>
    <w:rsid w:val="6413A562"/>
    <w:rsid w:val="64C056D0"/>
    <w:rsid w:val="64C43818"/>
    <w:rsid w:val="654C253E"/>
    <w:rsid w:val="670C3E9B"/>
    <w:rsid w:val="68402022"/>
    <w:rsid w:val="68FB1994"/>
    <w:rsid w:val="695F7B82"/>
    <w:rsid w:val="6A39F999"/>
    <w:rsid w:val="6DC0E5AF"/>
    <w:rsid w:val="6E56FD21"/>
    <w:rsid w:val="6EF1B9FC"/>
    <w:rsid w:val="6EFE00E5"/>
    <w:rsid w:val="6F1166CB"/>
    <w:rsid w:val="6FA24734"/>
    <w:rsid w:val="702ADF05"/>
    <w:rsid w:val="715E645E"/>
    <w:rsid w:val="72002D8A"/>
    <w:rsid w:val="7235A1A7"/>
    <w:rsid w:val="72EC7365"/>
    <w:rsid w:val="73EC553A"/>
    <w:rsid w:val="747F9F94"/>
    <w:rsid w:val="75294E39"/>
    <w:rsid w:val="7588259B"/>
    <w:rsid w:val="76B4DC83"/>
    <w:rsid w:val="77E86825"/>
    <w:rsid w:val="788BBACE"/>
    <w:rsid w:val="79368AC3"/>
    <w:rsid w:val="79AD3E42"/>
    <w:rsid w:val="7D222288"/>
    <w:rsid w:val="7D89B663"/>
    <w:rsid w:val="7E484065"/>
    <w:rsid w:val="7E6C1741"/>
    <w:rsid w:val="7E72970E"/>
    <w:rsid w:val="7F241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D5973"/>
  <w15:chartTrackingRefBased/>
  <w15:docId w15:val="{60A1C20B-B79D-3D4D-9635-423BDF1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CA"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634F24"/>
    <w:rPr>
      <w:sz w:val="24"/>
      <w:szCs w:val="24"/>
      <w:lang w:val="en-US"/>
    </w:rPr>
  </w:style>
  <w:style w:type="paragraph" w:styleId="Heading1">
    <w:name w:val="heading 1"/>
    <w:basedOn w:val="Normal"/>
    <w:next w:val="Normal"/>
    <w:link w:val="Heading1Char"/>
    <w:uiPriority w:val="9"/>
    <w:qFormat/>
    <w:rsid w:val="006668B5"/>
    <w:pPr>
      <w:keepNext/>
      <w:keepLines/>
      <w:spacing w:before="480" w:line="276" w:lineRule="auto"/>
      <w:outlineLvl w:val="0"/>
    </w:pPr>
    <w:rPr>
      <w:rFonts w:ascii="Cambria" w:hAnsi="Cambria"/>
      <w:b/>
      <w:bCs/>
      <w:color w:val="365F91"/>
      <w:sz w:val="28"/>
      <w:szCs w:val="28"/>
      <w:lang w:val="en-CA" w:eastAsia="en-CA"/>
    </w:rPr>
  </w:style>
  <w:style w:type="paragraph" w:styleId="Heading2">
    <w:name w:val="heading 2"/>
    <w:basedOn w:val="Normal"/>
    <w:next w:val="Normal"/>
    <w:link w:val="Heading2Char"/>
    <w:uiPriority w:val="9"/>
    <w:unhideWhenUsed/>
    <w:qFormat/>
    <w:rsid w:val="00050404"/>
    <w:pPr>
      <w:keepNext/>
      <w:spacing w:before="240" w:after="60"/>
      <w:outlineLvl w:val="1"/>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semiHidden/>
    <w:unhideWhenUsed/>
    <w:qFormat/>
    <w:rsid w:val="00465177"/>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3567"/>
    <w:pPr>
      <w:tabs>
        <w:tab w:val="center" w:pos="4320"/>
        <w:tab w:val="right" w:pos="8640"/>
      </w:tabs>
    </w:pPr>
  </w:style>
  <w:style w:type="paragraph" w:styleId="Footer">
    <w:name w:val="footer"/>
    <w:basedOn w:val="Normal"/>
    <w:rsid w:val="00B83567"/>
    <w:pPr>
      <w:tabs>
        <w:tab w:val="center" w:pos="4320"/>
        <w:tab w:val="right" w:pos="8640"/>
      </w:tabs>
    </w:pPr>
  </w:style>
  <w:style w:type="paragraph" w:styleId="NormalWeb">
    <w:name w:val="Normal (Web)"/>
    <w:basedOn w:val="Normal"/>
    <w:uiPriority w:val="99"/>
    <w:rsid w:val="00B83567"/>
    <w:pPr>
      <w:spacing w:before="100" w:beforeAutospacing="1" w:after="100" w:afterAutospacing="1"/>
    </w:pPr>
    <w:rPr>
      <w:rFonts w:ascii="Arial" w:eastAsia="Arial Unicode MS" w:hAnsi="Arial" w:cs="Arial"/>
      <w:color w:val="000000"/>
      <w:sz w:val="20"/>
      <w:szCs w:val="20"/>
    </w:rPr>
  </w:style>
  <w:style w:type="character" w:styleId="PageNumber">
    <w:name w:val="page number"/>
    <w:basedOn w:val="DefaultParagraphFont"/>
    <w:rsid w:val="00B83567"/>
  </w:style>
  <w:style w:type="character" w:styleId="Hyperlink">
    <w:name w:val="Hyperlink"/>
    <w:rsid w:val="00B83567"/>
    <w:rPr>
      <w:color w:val="0000FF"/>
      <w:u w:val="single"/>
    </w:rPr>
  </w:style>
  <w:style w:type="character" w:styleId="FollowedHyperlink">
    <w:name w:val="FollowedHyperlink"/>
    <w:rsid w:val="003B71B3"/>
    <w:rPr>
      <w:color w:val="800080"/>
      <w:u w:val="single"/>
    </w:rPr>
  </w:style>
  <w:style w:type="paragraph" w:styleId="BalloonText">
    <w:name w:val="Balloon Text"/>
    <w:basedOn w:val="Normal"/>
    <w:link w:val="BalloonTextChar"/>
    <w:rsid w:val="0088191F"/>
    <w:rPr>
      <w:rFonts w:ascii="Tahoma" w:hAnsi="Tahoma" w:cs="Tahoma"/>
      <w:sz w:val="16"/>
      <w:szCs w:val="16"/>
    </w:rPr>
  </w:style>
  <w:style w:type="character" w:customStyle="1" w:styleId="BalloonTextChar">
    <w:name w:val="Balloon Text Char"/>
    <w:link w:val="BalloonText"/>
    <w:rsid w:val="0088191F"/>
    <w:rPr>
      <w:rFonts w:ascii="Tahoma" w:hAnsi="Tahoma" w:cs="Tahoma"/>
      <w:sz w:val="16"/>
      <w:szCs w:val="16"/>
      <w:lang w:val="en-US" w:eastAsia="en-US"/>
    </w:rPr>
  </w:style>
  <w:style w:type="paragraph" w:customStyle="1" w:styleId="ColorfulList-Accent11">
    <w:name w:val="Colorful List - Accent 11"/>
    <w:basedOn w:val="Normal"/>
    <w:uiPriority w:val="34"/>
    <w:qFormat/>
    <w:rsid w:val="00547AAB"/>
    <w:pPr>
      <w:spacing w:after="200" w:line="276" w:lineRule="auto"/>
      <w:ind w:left="720"/>
      <w:contextualSpacing/>
    </w:pPr>
    <w:rPr>
      <w:rFonts w:ascii="Calibri" w:eastAsia="Calibri" w:hAnsi="Calibri"/>
      <w:sz w:val="22"/>
      <w:szCs w:val="22"/>
      <w:lang w:val="en-CA"/>
    </w:rPr>
  </w:style>
  <w:style w:type="character" w:customStyle="1" w:styleId="Heading1Char">
    <w:name w:val="Heading 1 Char"/>
    <w:link w:val="Heading1"/>
    <w:uiPriority w:val="9"/>
    <w:rsid w:val="006668B5"/>
    <w:rPr>
      <w:rFonts w:ascii="Cambria" w:hAnsi="Cambria"/>
      <w:b/>
      <w:bCs/>
      <w:color w:val="365F91"/>
      <w:sz w:val="28"/>
      <w:szCs w:val="28"/>
    </w:rPr>
  </w:style>
  <w:style w:type="table" w:styleId="TableGrid">
    <w:name w:val="Table Grid"/>
    <w:basedOn w:val="TableNormal"/>
    <w:uiPriority w:val="39"/>
    <w:rsid w:val="006668B5"/>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CB1818"/>
    <w:rPr>
      <w:sz w:val="16"/>
      <w:szCs w:val="16"/>
    </w:rPr>
  </w:style>
  <w:style w:type="paragraph" w:styleId="CommentText">
    <w:name w:val="annotation text"/>
    <w:basedOn w:val="Normal"/>
    <w:link w:val="CommentTextChar"/>
    <w:rsid w:val="00CB1818"/>
    <w:rPr>
      <w:sz w:val="20"/>
      <w:szCs w:val="20"/>
    </w:rPr>
  </w:style>
  <w:style w:type="character" w:customStyle="1" w:styleId="CommentTextChar">
    <w:name w:val="Comment Text Char"/>
    <w:link w:val="CommentText"/>
    <w:rsid w:val="00CB1818"/>
    <w:rPr>
      <w:lang w:val="en-US"/>
    </w:rPr>
  </w:style>
  <w:style w:type="paragraph" w:styleId="CommentSubject">
    <w:name w:val="annotation subject"/>
    <w:basedOn w:val="CommentText"/>
    <w:next w:val="CommentText"/>
    <w:link w:val="CommentSubjectChar"/>
    <w:rsid w:val="00CB1818"/>
    <w:rPr>
      <w:b/>
      <w:bCs/>
    </w:rPr>
  </w:style>
  <w:style w:type="character" w:customStyle="1" w:styleId="CommentSubjectChar">
    <w:name w:val="Comment Subject Char"/>
    <w:link w:val="CommentSubject"/>
    <w:rsid w:val="00CB1818"/>
    <w:rPr>
      <w:b/>
      <w:bCs/>
      <w:lang w:val="en-US"/>
    </w:rPr>
  </w:style>
  <w:style w:type="character" w:customStyle="1" w:styleId="UnresolvedMention">
    <w:name w:val="Unresolved Mention"/>
    <w:basedOn w:val="DefaultParagraphFont"/>
    <w:uiPriority w:val="47"/>
    <w:rsid w:val="00050404"/>
    <w:rPr>
      <w:color w:val="605E5C"/>
      <w:shd w:val="clear" w:color="auto" w:fill="E1DFDD"/>
    </w:rPr>
  </w:style>
  <w:style w:type="character" w:customStyle="1" w:styleId="Heading2Char">
    <w:name w:val="Heading 2 Char"/>
    <w:basedOn w:val="DefaultParagraphFont"/>
    <w:link w:val="Heading2"/>
    <w:uiPriority w:val="9"/>
    <w:rsid w:val="00050404"/>
    <w:rPr>
      <w:rFonts w:asciiTheme="majorHAnsi" w:eastAsiaTheme="majorEastAsia" w:hAnsiTheme="majorHAnsi" w:cstheme="majorBidi"/>
      <w:b/>
      <w:bCs/>
      <w:i/>
      <w:iCs/>
      <w:sz w:val="28"/>
      <w:szCs w:val="28"/>
      <w:lang w:val="en-US"/>
    </w:rPr>
  </w:style>
  <w:style w:type="character" w:customStyle="1" w:styleId="Heading5Char">
    <w:name w:val="Heading 5 Char"/>
    <w:basedOn w:val="DefaultParagraphFont"/>
    <w:link w:val="Heading5"/>
    <w:semiHidden/>
    <w:rsid w:val="00465177"/>
    <w:rPr>
      <w:rFonts w:asciiTheme="minorHAnsi" w:eastAsiaTheme="minorEastAsia" w:hAnsiTheme="minorHAnsi" w:cstheme="minorBidi"/>
      <w:b/>
      <w:bCs/>
      <w:i/>
      <w:iCs/>
      <w:sz w:val="26"/>
      <w:szCs w:val="26"/>
      <w:lang w:val="en-US"/>
    </w:rPr>
  </w:style>
  <w:style w:type="character" w:customStyle="1" w:styleId="fwb">
    <w:name w:val="fwb"/>
    <w:rsid w:val="00465177"/>
  </w:style>
  <w:style w:type="character" w:customStyle="1" w:styleId="fsm">
    <w:name w:val="fsm"/>
    <w:rsid w:val="00465177"/>
  </w:style>
  <w:style w:type="character" w:customStyle="1" w:styleId="timestampcontent">
    <w:name w:val="timestampcontent"/>
    <w:rsid w:val="00465177"/>
  </w:style>
  <w:style w:type="character" w:customStyle="1" w:styleId="6spk">
    <w:name w:val="_6spk"/>
    <w:rsid w:val="00465177"/>
  </w:style>
  <w:style w:type="paragraph" w:styleId="Revision">
    <w:name w:val="Revision"/>
    <w:hidden/>
    <w:uiPriority w:val="71"/>
    <w:rsid w:val="00D446FD"/>
    <w:rPr>
      <w:sz w:val="24"/>
      <w:szCs w:val="24"/>
      <w:lang w:val="en-US"/>
    </w:rPr>
  </w:style>
  <w:style w:type="paragraph" w:styleId="ListParagraph">
    <w:name w:val="List Paragraph"/>
    <w:basedOn w:val="Normal"/>
    <w:link w:val="ListParagraphChar"/>
    <w:uiPriority w:val="34"/>
    <w:qFormat/>
    <w:rsid w:val="00041479"/>
    <w:pPr>
      <w:ind w:left="720"/>
      <w:contextualSpacing/>
    </w:pPr>
  </w:style>
  <w:style w:type="paragraph" w:customStyle="1" w:styleId="Default">
    <w:name w:val="Default"/>
    <w:rsid w:val="00AE35F0"/>
    <w:pPr>
      <w:autoSpaceDE w:val="0"/>
      <w:autoSpaceDN w:val="0"/>
      <w:adjustRightInd w:val="0"/>
    </w:pPr>
    <w:rPr>
      <w:rFonts w:ascii="Calibri" w:hAnsi="Calibri" w:cs="Calibri"/>
      <w:color w:val="000000"/>
      <w:sz w:val="24"/>
      <w:szCs w:val="24"/>
      <w:lang w:val="en-US"/>
    </w:rPr>
  </w:style>
  <w:style w:type="character" w:customStyle="1" w:styleId="normaltextrun">
    <w:name w:val="normaltextrun"/>
    <w:basedOn w:val="DefaultParagraphFont"/>
    <w:rsid w:val="00D41B77"/>
  </w:style>
  <w:style w:type="paragraph" w:customStyle="1" w:styleId="paragraph">
    <w:name w:val="paragraph"/>
    <w:basedOn w:val="Normal"/>
    <w:rsid w:val="00D00BE9"/>
    <w:pPr>
      <w:spacing w:before="100" w:beforeAutospacing="1" w:after="100" w:afterAutospacing="1"/>
    </w:pPr>
    <w:rPr>
      <w:lang w:val="en-CA"/>
    </w:rPr>
  </w:style>
  <w:style w:type="character" w:customStyle="1" w:styleId="eop">
    <w:name w:val="eop"/>
    <w:basedOn w:val="DefaultParagraphFont"/>
    <w:rsid w:val="00D00BE9"/>
  </w:style>
  <w:style w:type="character" w:customStyle="1" w:styleId="scxw156612417">
    <w:name w:val="scxw156612417"/>
    <w:basedOn w:val="DefaultParagraphFont"/>
    <w:rsid w:val="00D00BE9"/>
  </w:style>
  <w:style w:type="character" w:customStyle="1" w:styleId="ListParagraphChar">
    <w:name w:val="List Paragraph Char"/>
    <w:link w:val="ListParagraph"/>
    <w:uiPriority w:val="34"/>
    <w:rsid w:val="00A14687"/>
    <w:rPr>
      <w:sz w:val="24"/>
      <w:szCs w:val="24"/>
      <w:lang w:val="en-US"/>
    </w:rPr>
  </w:style>
  <w:style w:type="character" w:customStyle="1" w:styleId="ui-provider">
    <w:name w:val="ui-provider"/>
    <w:basedOn w:val="DefaultParagraphFont"/>
    <w:rsid w:val="0065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789">
      <w:bodyDiv w:val="1"/>
      <w:marLeft w:val="0"/>
      <w:marRight w:val="0"/>
      <w:marTop w:val="0"/>
      <w:marBottom w:val="0"/>
      <w:divBdr>
        <w:top w:val="none" w:sz="0" w:space="0" w:color="auto"/>
        <w:left w:val="none" w:sz="0" w:space="0" w:color="auto"/>
        <w:bottom w:val="none" w:sz="0" w:space="0" w:color="auto"/>
        <w:right w:val="none" w:sz="0" w:space="0" w:color="auto"/>
      </w:divBdr>
    </w:div>
    <w:div w:id="67190630">
      <w:bodyDiv w:val="1"/>
      <w:marLeft w:val="0"/>
      <w:marRight w:val="0"/>
      <w:marTop w:val="0"/>
      <w:marBottom w:val="0"/>
      <w:divBdr>
        <w:top w:val="none" w:sz="0" w:space="0" w:color="auto"/>
        <w:left w:val="none" w:sz="0" w:space="0" w:color="auto"/>
        <w:bottom w:val="none" w:sz="0" w:space="0" w:color="auto"/>
        <w:right w:val="none" w:sz="0" w:space="0" w:color="auto"/>
      </w:divBdr>
    </w:div>
    <w:div w:id="78330412">
      <w:bodyDiv w:val="1"/>
      <w:marLeft w:val="0"/>
      <w:marRight w:val="0"/>
      <w:marTop w:val="0"/>
      <w:marBottom w:val="0"/>
      <w:divBdr>
        <w:top w:val="none" w:sz="0" w:space="0" w:color="auto"/>
        <w:left w:val="none" w:sz="0" w:space="0" w:color="auto"/>
        <w:bottom w:val="none" w:sz="0" w:space="0" w:color="auto"/>
        <w:right w:val="none" w:sz="0" w:space="0" w:color="auto"/>
      </w:divBdr>
    </w:div>
    <w:div w:id="210070753">
      <w:bodyDiv w:val="1"/>
      <w:marLeft w:val="0"/>
      <w:marRight w:val="0"/>
      <w:marTop w:val="0"/>
      <w:marBottom w:val="0"/>
      <w:divBdr>
        <w:top w:val="none" w:sz="0" w:space="0" w:color="auto"/>
        <w:left w:val="none" w:sz="0" w:space="0" w:color="auto"/>
        <w:bottom w:val="none" w:sz="0" w:space="0" w:color="auto"/>
        <w:right w:val="none" w:sz="0" w:space="0" w:color="auto"/>
      </w:divBdr>
    </w:div>
    <w:div w:id="252593306">
      <w:bodyDiv w:val="1"/>
      <w:marLeft w:val="0"/>
      <w:marRight w:val="0"/>
      <w:marTop w:val="0"/>
      <w:marBottom w:val="0"/>
      <w:divBdr>
        <w:top w:val="none" w:sz="0" w:space="0" w:color="auto"/>
        <w:left w:val="none" w:sz="0" w:space="0" w:color="auto"/>
        <w:bottom w:val="none" w:sz="0" w:space="0" w:color="auto"/>
        <w:right w:val="none" w:sz="0" w:space="0" w:color="auto"/>
      </w:divBdr>
      <w:divsChild>
        <w:div w:id="1910846381">
          <w:marLeft w:val="0"/>
          <w:marRight w:val="0"/>
          <w:marTop w:val="0"/>
          <w:marBottom w:val="0"/>
          <w:divBdr>
            <w:top w:val="none" w:sz="0" w:space="0" w:color="auto"/>
            <w:left w:val="none" w:sz="0" w:space="0" w:color="auto"/>
            <w:bottom w:val="none" w:sz="0" w:space="0" w:color="auto"/>
            <w:right w:val="none" w:sz="0" w:space="0" w:color="auto"/>
          </w:divBdr>
          <w:divsChild>
            <w:div w:id="708993167">
              <w:marLeft w:val="0"/>
              <w:marRight w:val="0"/>
              <w:marTop w:val="0"/>
              <w:marBottom w:val="0"/>
              <w:divBdr>
                <w:top w:val="none" w:sz="0" w:space="0" w:color="auto"/>
                <w:left w:val="none" w:sz="0" w:space="0" w:color="auto"/>
                <w:bottom w:val="none" w:sz="0" w:space="0" w:color="auto"/>
                <w:right w:val="none" w:sz="0" w:space="0" w:color="auto"/>
              </w:divBdr>
              <w:divsChild>
                <w:div w:id="500629835">
                  <w:marLeft w:val="0"/>
                  <w:marRight w:val="0"/>
                  <w:marTop w:val="0"/>
                  <w:marBottom w:val="0"/>
                  <w:divBdr>
                    <w:top w:val="none" w:sz="0" w:space="0" w:color="auto"/>
                    <w:left w:val="none" w:sz="0" w:space="0" w:color="auto"/>
                    <w:bottom w:val="none" w:sz="0" w:space="0" w:color="auto"/>
                    <w:right w:val="none" w:sz="0" w:space="0" w:color="auto"/>
                  </w:divBdr>
                  <w:divsChild>
                    <w:div w:id="578909253">
                      <w:marLeft w:val="0"/>
                      <w:marRight w:val="0"/>
                      <w:marTop w:val="0"/>
                      <w:marBottom w:val="0"/>
                      <w:divBdr>
                        <w:top w:val="none" w:sz="0" w:space="0" w:color="auto"/>
                        <w:left w:val="none" w:sz="0" w:space="0" w:color="auto"/>
                        <w:bottom w:val="none" w:sz="0" w:space="0" w:color="auto"/>
                        <w:right w:val="none" w:sz="0" w:space="0" w:color="auto"/>
                      </w:divBdr>
                      <w:divsChild>
                        <w:div w:id="2034762029">
                          <w:marLeft w:val="0"/>
                          <w:marRight w:val="0"/>
                          <w:marTop w:val="0"/>
                          <w:marBottom w:val="0"/>
                          <w:divBdr>
                            <w:top w:val="none" w:sz="0" w:space="0" w:color="auto"/>
                            <w:left w:val="none" w:sz="0" w:space="0" w:color="auto"/>
                            <w:bottom w:val="none" w:sz="0" w:space="0" w:color="auto"/>
                            <w:right w:val="none" w:sz="0" w:space="0" w:color="auto"/>
                          </w:divBdr>
                          <w:divsChild>
                            <w:div w:id="2125269496">
                              <w:marLeft w:val="0"/>
                              <w:marRight w:val="0"/>
                              <w:marTop w:val="0"/>
                              <w:marBottom w:val="0"/>
                              <w:divBdr>
                                <w:top w:val="none" w:sz="0" w:space="0" w:color="auto"/>
                                <w:left w:val="none" w:sz="0" w:space="0" w:color="auto"/>
                                <w:bottom w:val="none" w:sz="0" w:space="0" w:color="auto"/>
                                <w:right w:val="none" w:sz="0" w:space="0" w:color="auto"/>
                              </w:divBdr>
                              <w:divsChild>
                                <w:div w:id="1669285943">
                                  <w:marLeft w:val="0"/>
                                  <w:marRight w:val="0"/>
                                  <w:marTop w:val="0"/>
                                  <w:marBottom w:val="0"/>
                                  <w:divBdr>
                                    <w:top w:val="none" w:sz="0" w:space="0" w:color="auto"/>
                                    <w:left w:val="none" w:sz="0" w:space="0" w:color="auto"/>
                                    <w:bottom w:val="none" w:sz="0" w:space="0" w:color="auto"/>
                                    <w:right w:val="none" w:sz="0" w:space="0" w:color="auto"/>
                                  </w:divBdr>
                                  <w:divsChild>
                                    <w:div w:id="172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235705">
          <w:marLeft w:val="0"/>
          <w:marRight w:val="0"/>
          <w:marTop w:val="90"/>
          <w:marBottom w:val="0"/>
          <w:divBdr>
            <w:top w:val="none" w:sz="0" w:space="0" w:color="auto"/>
            <w:left w:val="none" w:sz="0" w:space="0" w:color="auto"/>
            <w:bottom w:val="none" w:sz="0" w:space="0" w:color="auto"/>
            <w:right w:val="none" w:sz="0" w:space="0" w:color="auto"/>
          </w:divBdr>
        </w:div>
        <w:div w:id="598559613">
          <w:marLeft w:val="0"/>
          <w:marRight w:val="0"/>
          <w:marTop w:val="0"/>
          <w:marBottom w:val="0"/>
          <w:divBdr>
            <w:top w:val="none" w:sz="0" w:space="0" w:color="auto"/>
            <w:left w:val="none" w:sz="0" w:space="0" w:color="auto"/>
            <w:bottom w:val="none" w:sz="0" w:space="0" w:color="auto"/>
            <w:right w:val="none" w:sz="0" w:space="0" w:color="auto"/>
          </w:divBdr>
          <w:divsChild>
            <w:div w:id="1550606357">
              <w:marLeft w:val="0"/>
              <w:marRight w:val="0"/>
              <w:marTop w:val="0"/>
              <w:marBottom w:val="0"/>
              <w:divBdr>
                <w:top w:val="none" w:sz="0" w:space="0" w:color="auto"/>
                <w:left w:val="none" w:sz="0" w:space="0" w:color="auto"/>
                <w:bottom w:val="none" w:sz="0" w:space="0" w:color="auto"/>
                <w:right w:val="none" w:sz="0" w:space="0" w:color="auto"/>
              </w:divBdr>
              <w:divsChild>
                <w:div w:id="339701910">
                  <w:marLeft w:val="0"/>
                  <w:marRight w:val="0"/>
                  <w:marTop w:val="150"/>
                  <w:marBottom w:val="0"/>
                  <w:divBdr>
                    <w:top w:val="none" w:sz="0" w:space="0" w:color="auto"/>
                    <w:left w:val="none" w:sz="0" w:space="0" w:color="auto"/>
                    <w:bottom w:val="none" w:sz="0" w:space="0" w:color="auto"/>
                    <w:right w:val="none" w:sz="0" w:space="0" w:color="auto"/>
                  </w:divBdr>
                  <w:divsChild>
                    <w:div w:id="87894296">
                      <w:marLeft w:val="0"/>
                      <w:marRight w:val="0"/>
                      <w:marTop w:val="0"/>
                      <w:marBottom w:val="0"/>
                      <w:divBdr>
                        <w:top w:val="none" w:sz="0" w:space="0" w:color="auto"/>
                        <w:left w:val="none" w:sz="0" w:space="0" w:color="auto"/>
                        <w:bottom w:val="none" w:sz="0" w:space="0" w:color="auto"/>
                        <w:right w:val="none" w:sz="0" w:space="0" w:color="auto"/>
                      </w:divBdr>
                      <w:divsChild>
                        <w:div w:id="2069380170">
                          <w:marLeft w:val="-180"/>
                          <w:marRight w:val="0"/>
                          <w:marTop w:val="0"/>
                          <w:marBottom w:val="0"/>
                          <w:divBdr>
                            <w:top w:val="none" w:sz="0" w:space="0" w:color="auto"/>
                            <w:left w:val="none" w:sz="0" w:space="0" w:color="auto"/>
                            <w:bottom w:val="none" w:sz="0" w:space="0" w:color="auto"/>
                            <w:right w:val="none" w:sz="0" w:space="0" w:color="auto"/>
                          </w:divBdr>
                          <w:divsChild>
                            <w:div w:id="3728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70632">
      <w:bodyDiv w:val="1"/>
      <w:marLeft w:val="0"/>
      <w:marRight w:val="0"/>
      <w:marTop w:val="0"/>
      <w:marBottom w:val="0"/>
      <w:divBdr>
        <w:top w:val="none" w:sz="0" w:space="0" w:color="auto"/>
        <w:left w:val="none" w:sz="0" w:space="0" w:color="auto"/>
        <w:bottom w:val="none" w:sz="0" w:space="0" w:color="auto"/>
        <w:right w:val="none" w:sz="0" w:space="0" w:color="auto"/>
      </w:divBdr>
    </w:div>
    <w:div w:id="440226600">
      <w:bodyDiv w:val="1"/>
      <w:marLeft w:val="0"/>
      <w:marRight w:val="0"/>
      <w:marTop w:val="0"/>
      <w:marBottom w:val="0"/>
      <w:divBdr>
        <w:top w:val="none" w:sz="0" w:space="0" w:color="auto"/>
        <w:left w:val="none" w:sz="0" w:space="0" w:color="auto"/>
        <w:bottom w:val="none" w:sz="0" w:space="0" w:color="auto"/>
        <w:right w:val="none" w:sz="0" w:space="0" w:color="auto"/>
      </w:divBdr>
    </w:div>
    <w:div w:id="466515750">
      <w:bodyDiv w:val="1"/>
      <w:marLeft w:val="0"/>
      <w:marRight w:val="0"/>
      <w:marTop w:val="0"/>
      <w:marBottom w:val="0"/>
      <w:divBdr>
        <w:top w:val="none" w:sz="0" w:space="0" w:color="auto"/>
        <w:left w:val="none" w:sz="0" w:space="0" w:color="auto"/>
        <w:bottom w:val="none" w:sz="0" w:space="0" w:color="auto"/>
        <w:right w:val="none" w:sz="0" w:space="0" w:color="auto"/>
      </w:divBdr>
      <w:divsChild>
        <w:div w:id="1159808609">
          <w:marLeft w:val="0"/>
          <w:marRight w:val="0"/>
          <w:marTop w:val="0"/>
          <w:marBottom w:val="0"/>
          <w:divBdr>
            <w:top w:val="none" w:sz="0" w:space="0" w:color="auto"/>
            <w:left w:val="none" w:sz="0" w:space="0" w:color="auto"/>
            <w:bottom w:val="none" w:sz="0" w:space="0" w:color="auto"/>
            <w:right w:val="none" w:sz="0" w:space="0" w:color="auto"/>
          </w:divBdr>
          <w:divsChild>
            <w:div w:id="44257768">
              <w:marLeft w:val="0"/>
              <w:marRight w:val="0"/>
              <w:marTop w:val="0"/>
              <w:marBottom w:val="0"/>
              <w:divBdr>
                <w:top w:val="none" w:sz="0" w:space="0" w:color="auto"/>
                <w:left w:val="none" w:sz="0" w:space="0" w:color="auto"/>
                <w:bottom w:val="none" w:sz="0" w:space="0" w:color="auto"/>
                <w:right w:val="none" w:sz="0" w:space="0" w:color="auto"/>
              </w:divBdr>
              <w:divsChild>
                <w:div w:id="1570771729">
                  <w:marLeft w:val="0"/>
                  <w:marRight w:val="0"/>
                  <w:marTop w:val="0"/>
                  <w:marBottom w:val="0"/>
                  <w:divBdr>
                    <w:top w:val="none" w:sz="0" w:space="0" w:color="auto"/>
                    <w:left w:val="none" w:sz="0" w:space="0" w:color="auto"/>
                    <w:bottom w:val="none" w:sz="0" w:space="0" w:color="auto"/>
                    <w:right w:val="none" w:sz="0" w:space="0" w:color="auto"/>
                  </w:divBdr>
                  <w:divsChild>
                    <w:div w:id="1505969973">
                      <w:marLeft w:val="0"/>
                      <w:marRight w:val="0"/>
                      <w:marTop w:val="0"/>
                      <w:marBottom w:val="0"/>
                      <w:divBdr>
                        <w:top w:val="none" w:sz="0" w:space="0" w:color="auto"/>
                        <w:left w:val="none" w:sz="0" w:space="0" w:color="auto"/>
                        <w:bottom w:val="none" w:sz="0" w:space="0" w:color="auto"/>
                        <w:right w:val="none" w:sz="0" w:space="0" w:color="auto"/>
                      </w:divBdr>
                      <w:divsChild>
                        <w:div w:id="13110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5521">
      <w:bodyDiv w:val="1"/>
      <w:marLeft w:val="0"/>
      <w:marRight w:val="0"/>
      <w:marTop w:val="0"/>
      <w:marBottom w:val="0"/>
      <w:divBdr>
        <w:top w:val="none" w:sz="0" w:space="0" w:color="auto"/>
        <w:left w:val="none" w:sz="0" w:space="0" w:color="auto"/>
        <w:bottom w:val="none" w:sz="0" w:space="0" w:color="auto"/>
        <w:right w:val="none" w:sz="0" w:space="0" w:color="auto"/>
      </w:divBdr>
    </w:div>
    <w:div w:id="517934905">
      <w:bodyDiv w:val="1"/>
      <w:marLeft w:val="0"/>
      <w:marRight w:val="0"/>
      <w:marTop w:val="0"/>
      <w:marBottom w:val="0"/>
      <w:divBdr>
        <w:top w:val="none" w:sz="0" w:space="0" w:color="auto"/>
        <w:left w:val="none" w:sz="0" w:space="0" w:color="auto"/>
        <w:bottom w:val="none" w:sz="0" w:space="0" w:color="auto"/>
        <w:right w:val="none" w:sz="0" w:space="0" w:color="auto"/>
      </w:divBdr>
    </w:div>
    <w:div w:id="536158453">
      <w:bodyDiv w:val="1"/>
      <w:marLeft w:val="0"/>
      <w:marRight w:val="0"/>
      <w:marTop w:val="0"/>
      <w:marBottom w:val="0"/>
      <w:divBdr>
        <w:top w:val="none" w:sz="0" w:space="0" w:color="auto"/>
        <w:left w:val="none" w:sz="0" w:space="0" w:color="auto"/>
        <w:bottom w:val="none" w:sz="0" w:space="0" w:color="auto"/>
        <w:right w:val="none" w:sz="0" w:space="0" w:color="auto"/>
      </w:divBdr>
      <w:divsChild>
        <w:div w:id="585040003">
          <w:marLeft w:val="0"/>
          <w:marRight w:val="0"/>
          <w:marTop w:val="0"/>
          <w:marBottom w:val="0"/>
          <w:divBdr>
            <w:top w:val="none" w:sz="0" w:space="0" w:color="auto"/>
            <w:left w:val="none" w:sz="0" w:space="0" w:color="auto"/>
            <w:bottom w:val="none" w:sz="0" w:space="0" w:color="auto"/>
            <w:right w:val="none" w:sz="0" w:space="0" w:color="auto"/>
          </w:divBdr>
          <w:divsChild>
            <w:div w:id="477114255">
              <w:marLeft w:val="0"/>
              <w:marRight w:val="0"/>
              <w:marTop w:val="0"/>
              <w:marBottom w:val="0"/>
              <w:divBdr>
                <w:top w:val="none" w:sz="0" w:space="0" w:color="auto"/>
                <w:left w:val="none" w:sz="0" w:space="0" w:color="auto"/>
                <w:bottom w:val="none" w:sz="0" w:space="0" w:color="auto"/>
                <w:right w:val="none" w:sz="0" w:space="0" w:color="auto"/>
              </w:divBdr>
              <w:divsChild>
                <w:div w:id="1116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5756">
      <w:bodyDiv w:val="1"/>
      <w:marLeft w:val="0"/>
      <w:marRight w:val="0"/>
      <w:marTop w:val="0"/>
      <w:marBottom w:val="0"/>
      <w:divBdr>
        <w:top w:val="none" w:sz="0" w:space="0" w:color="auto"/>
        <w:left w:val="none" w:sz="0" w:space="0" w:color="auto"/>
        <w:bottom w:val="none" w:sz="0" w:space="0" w:color="auto"/>
        <w:right w:val="none" w:sz="0" w:space="0" w:color="auto"/>
      </w:divBdr>
    </w:div>
    <w:div w:id="592323504">
      <w:bodyDiv w:val="1"/>
      <w:marLeft w:val="0"/>
      <w:marRight w:val="0"/>
      <w:marTop w:val="0"/>
      <w:marBottom w:val="0"/>
      <w:divBdr>
        <w:top w:val="none" w:sz="0" w:space="0" w:color="auto"/>
        <w:left w:val="none" w:sz="0" w:space="0" w:color="auto"/>
        <w:bottom w:val="none" w:sz="0" w:space="0" w:color="auto"/>
        <w:right w:val="none" w:sz="0" w:space="0" w:color="auto"/>
      </w:divBdr>
    </w:div>
    <w:div w:id="603997736">
      <w:bodyDiv w:val="1"/>
      <w:marLeft w:val="0"/>
      <w:marRight w:val="0"/>
      <w:marTop w:val="0"/>
      <w:marBottom w:val="0"/>
      <w:divBdr>
        <w:top w:val="none" w:sz="0" w:space="0" w:color="auto"/>
        <w:left w:val="none" w:sz="0" w:space="0" w:color="auto"/>
        <w:bottom w:val="none" w:sz="0" w:space="0" w:color="auto"/>
        <w:right w:val="none" w:sz="0" w:space="0" w:color="auto"/>
      </w:divBdr>
    </w:div>
    <w:div w:id="660503958">
      <w:bodyDiv w:val="1"/>
      <w:marLeft w:val="0"/>
      <w:marRight w:val="0"/>
      <w:marTop w:val="0"/>
      <w:marBottom w:val="0"/>
      <w:divBdr>
        <w:top w:val="none" w:sz="0" w:space="0" w:color="auto"/>
        <w:left w:val="none" w:sz="0" w:space="0" w:color="auto"/>
        <w:bottom w:val="none" w:sz="0" w:space="0" w:color="auto"/>
        <w:right w:val="none" w:sz="0" w:space="0" w:color="auto"/>
      </w:divBdr>
    </w:div>
    <w:div w:id="731467702">
      <w:bodyDiv w:val="1"/>
      <w:marLeft w:val="0"/>
      <w:marRight w:val="0"/>
      <w:marTop w:val="0"/>
      <w:marBottom w:val="0"/>
      <w:divBdr>
        <w:top w:val="none" w:sz="0" w:space="0" w:color="auto"/>
        <w:left w:val="none" w:sz="0" w:space="0" w:color="auto"/>
        <w:bottom w:val="none" w:sz="0" w:space="0" w:color="auto"/>
        <w:right w:val="none" w:sz="0" w:space="0" w:color="auto"/>
      </w:divBdr>
    </w:div>
    <w:div w:id="872812976">
      <w:bodyDiv w:val="1"/>
      <w:marLeft w:val="0"/>
      <w:marRight w:val="0"/>
      <w:marTop w:val="0"/>
      <w:marBottom w:val="0"/>
      <w:divBdr>
        <w:top w:val="none" w:sz="0" w:space="0" w:color="auto"/>
        <w:left w:val="none" w:sz="0" w:space="0" w:color="auto"/>
        <w:bottom w:val="none" w:sz="0" w:space="0" w:color="auto"/>
        <w:right w:val="none" w:sz="0" w:space="0" w:color="auto"/>
      </w:divBdr>
      <w:divsChild>
        <w:div w:id="757485251">
          <w:marLeft w:val="0"/>
          <w:marRight w:val="0"/>
          <w:marTop w:val="0"/>
          <w:marBottom w:val="0"/>
          <w:divBdr>
            <w:top w:val="none" w:sz="0" w:space="0" w:color="auto"/>
            <w:left w:val="none" w:sz="0" w:space="0" w:color="auto"/>
            <w:bottom w:val="none" w:sz="0" w:space="0" w:color="auto"/>
            <w:right w:val="none" w:sz="0" w:space="0" w:color="auto"/>
          </w:divBdr>
          <w:divsChild>
            <w:div w:id="978149841">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891964871">
      <w:bodyDiv w:val="1"/>
      <w:marLeft w:val="0"/>
      <w:marRight w:val="0"/>
      <w:marTop w:val="0"/>
      <w:marBottom w:val="0"/>
      <w:divBdr>
        <w:top w:val="none" w:sz="0" w:space="0" w:color="auto"/>
        <w:left w:val="none" w:sz="0" w:space="0" w:color="auto"/>
        <w:bottom w:val="none" w:sz="0" w:space="0" w:color="auto"/>
        <w:right w:val="none" w:sz="0" w:space="0" w:color="auto"/>
      </w:divBdr>
    </w:div>
    <w:div w:id="930698688">
      <w:bodyDiv w:val="1"/>
      <w:marLeft w:val="0"/>
      <w:marRight w:val="0"/>
      <w:marTop w:val="0"/>
      <w:marBottom w:val="0"/>
      <w:divBdr>
        <w:top w:val="none" w:sz="0" w:space="0" w:color="auto"/>
        <w:left w:val="none" w:sz="0" w:space="0" w:color="auto"/>
        <w:bottom w:val="none" w:sz="0" w:space="0" w:color="auto"/>
        <w:right w:val="none" w:sz="0" w:space="0" w:color="auto"/>
      </w:divBdr>
    </w:div>
    <w:div w:id="963467113">
      <w:bodyDiv w:val="1"/>
      <w:marLeft w:val="0"/>
      <w:marRight w:val="0"/>
      <w:marTop w:val="0"/>
      <w:marBottom w:val="0"/>
      <w:divBdr>
        <w:top w:val="none" w:sz="0" w:space="0" w:color="auto"/>
        <w:left w:val="none" w:sz="0" w:space="0" w:color="auto"/>
        <w:bottom w:val="none" w:sz="0" w:space="0" w:color="auto"/>
        <w:right w:val="none" w:sz="0" w:space="0" w:color="auto"/>
      </w:divBdr>
      <w:divsChild>
        <w:div w:id="414981027">
          <w:marLeft w:val="0"/>
          <w:marRight w:val="0"/>
          <w:marTop w:val="0"/>
          <w:marBottom w:val="0"/>
          <w:divBdr>
            <w:top w:val="none" w:sz="0" w:space="0" w:color="auto"/>
            <w:left w:val="none" w:sz="0" w:space="0" w:color="auto"/>
            <w:bottom w:val="none" w:sz="0" w:space="0" w:color="auto"/>
            <w:right w:val="none" w:sz="0" w:space="0" w:color="auto"/>
          </w:divBdr>
          <w:divsChild>
            <w:div w:id="1043944431">
              <w:marLeft w:val="0"/>
              <w:marRight w:val="0"/>
              <w:marTop w:val="0"/>
              <w:marBottom w:val="0"/>
              <w:divBdr>
                <w:top w:val="none" w:sz="0" w:space="0" w:color="auto"/>
                <w:left w:val="none" w:sz="0" w:space="0" w:color="auto"/>
                <w:bottom w:val="none" w:sz="0" w:space="0" w:color="auto"/>
                <w:right w:val="none" w:sz="0" w:space="0" w:color="auto"/>
              </w:divBdr>
              <w:divsChild>
                <w:div w:id="10211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063">
      <w:bodyDiv w:val="1"/>
      <w:marLeft w:val="0"/>
      <w:marRight w:val="0"/>
      <w:marTop w:val="0"/>
      <w:marBottom w:val="0"/>
      <w:divBdr>
        <w:top w:val="none" w:sz="0" w:space="0" w:color="auto"/>
        <w:left w:val="none" w:sz="0" w:space="0" w:color="auto"/>
        <w:bottom w:val="none" w:sz="0" w:space="0" w:color="auto"/>
        <w:right w:val="none" w:sz="0" w:space="0" w:color="auto"/>
      </w:divBdr>
      <w:divsChild>
        <w:div w:id="8525517">
          <w:marLeft w:val="0"/>
          <w:marRight w:val="0"/>
          <w:marTop w:val="0"/>
          <w:marBottom w:val="0"/>
          <w:divBdr>
            <w:top w:val="none" w:sz="0" w:space="0" w:color="auto"/>
            <w:left w:val="none" w:sz="0" w:space="0" w:color="auto"/>
            <w:bottom w:val="none" w:sz="0" w:space="0" w:color="auto"/>
            <w:right w:val="none" w:sz="0" w:space="0" w:color="auto"/>
          </w:divBdr>
          <w:divsChild>
            <w:div w:id="19473944">
              <w:marLeft w:val="0"/>
              <w:marRight w:val="0"/>
              <w:marTop w:val="0"/>
              <w:marBottom w:val="0"/>
              <w:divBdr>
                <w:top w:val="none" w:sz="0" w:space="0" w:color="auto"/>
                <w:left w:val="none" w:sz="0" w:space="0" w:color="auto"/>
                <w:bottom w:val="none" w:sz="0" w:space="0" w:color="auto"/>
                <w:right w:val="none" w:sz="0" w:space="0" w:color="auto"/>
              </w:divBdr>
              <w:divsChild>
                <w:div w:id="2104761743">
                  <w:marLeft w:val="0"/>
                  <w:marRight w:val="0"/>
                  <w:marTop w:val="0"/>
                  <w:marBottom w:val="0"/>
                  <w:divBdr>
                    <w:top w:val="none" w:sz="0" w:space="0" w:color="auto"/>
                    <w:left w:val="none" w:sz="0" w:space="0" w:color="auto"/>
                    <w:bottom w:val="none" w:sz="0" w:space="0" w:color="auto"/>
                    <w:right w:val="none" w:sz="0" w:space="0" w:color="auto"/>
                  </w:divBdr>
                  <w:divsChild>
                    <w:div w:id="1808277843">
                      <w:marLeft w:val="0"/>
                      <w:marRight w:val="0"/>
                      <w:marTop w:val="600"/>
                      <w:marBottom w:val="0"/>
                      <w:divBdr>
                        <w:top w:val="none" w:sz="0" w:space="0" w:color="auto"/>
                        <w:left w:val="none" w:sz="0" w:space="0" w:color="auto"/>
                        <w:bottom w:val="none" w:sz="0" w:space="0" w:color="auto"/>
                        <w:right w:val="none" w:sz="0" w:space="0" w:color="auto"/>
                      </w:divBdr>
                      <w:divsChild>
                        <w:div w:id="1806310772">
                          <w:marLeft w:val="0"/>
                          <w:marRight w:val="0"/>
                          <w:marTop w:val="450"/>
                          <w:marBottom w:val="0"/>
                          <w:divBdr>
                            <w:top w:val="single" w:sz="6" w:space="4" w:color="E2E2E2"/>
                            <w:left w:val="single" w:sz="6" w:space="8" w:color="E2E2E2"/>
                            <w:bottom w:val="single" w:sz="6" w:space="4" w:color="E2E2E2"/>
                            <w:right w:val="single" w:sz="6" w:space="8" w:color="E2E2E2"/>
                          </w:divBdr>
                        </w:div>
                      </w:divsChild>
                    </w:div>
                  </w:divsChild>
                </w:div>
              </w:divsChild>
            </w:div>
          </w:divsChild>
        </w:div>
        <w:div w:id="1156071820">
          <w:marLeft w:val="0"/>
          <w:marRight w:val="0"/>
          <w:marTop w:val="0"/>
          <w:marBottom w:val="0"/>
          <w:divBdr>
            <w:top w:val="none" w:sz="0" w:space="0" w:color="auto"/>
            <w:left w:val="none" w:sz="0" w:space="0" w:color="auto"/>
            <w:bottom w:val="none" w:sz="0" w:space="0" w:color="auto"/>
            <w:right w:val="none" w:sz="0" w:space="0" w:color="auto"/>
          </w:divBdr>
          <w:divsChild>
            <w:div w:id="277103449">
              <w:marLeft w:val="0"/>
              <w:marRight w:val="0"/>
              <w:marTop w:val="100"/>
              <w:marBottom w:val="100"/>
              <w:divBdr>
                <w:top w:val="none" w:sz="0" w:space="0" w:color="auto"/>
                <w:left w:val="none" w:sz="0" w:space="0" w:color="auto"/>
                <w:bottom w:val="none" w:sz="0" w:space="0" w:color="auto"/>
                <w:right w:val="none" w:sz="0" w:space="0" w:color="auto"/>
              </w:divBdr>
              <w:divsChild>
                <w:div w:id="1290938848">
                  <w:marLeft w:val="0"/>
                  <w:marRight w:val="0"/>
                  <w:marTop w:val="0"/>
                  <w:marBottom w:val="0"/>
                  <w:divBdr>
                    <w:top w:val="none" w:sz="0" w:space="0" w:color="auto"/>
                    <w:left w:val="none" w:sz="0" w:space="0" w:color="auto"/>
                    <w:bottom w:val="none" w:sz="0" w:space="0" w:color="auto"/>
                    <w:right w:val="single" w:sz="6" w:space="0" w:color="FFFFFF"/>
                  </w:divBdr>
                </w:div>
              </w:divsChild>
            </w:div>
          </w:divsChild>
        </w:div>
      </w:divsChild>
    </w:div>
    <w:div w:id="1149976832">
      <w:bodyDiv w:val="1"/>
      <w:marLeft w:val="0"/>
      <w:marRight w:val="0"/>
      <w:marTop w:val="0"/>
      <w:marBottom w:val="0"/>
      <w:divBdr>
        <w:top w:val="none" w:sz="0" w:space="0" w:color="auto"/>
        <w:left w:val="none" w:sz="0" w:space="0" w:color="auto"/>
        <w:bottom w:val="none" w:sz="0" w:space="0" w:color="auto"/>
        <w:right w:val="none" w:sz="0" w:space="0" w:color="auto"/>
      </w:divBdr>
    </w:div>
    <w:div w:id="1152483089">
      <w:bodyDiv w:val="1"/>
      <w:marLeft w:val="0"/>
      <w:marRight w:val="0"/>
      <w:marTop w:val="0"/>
      <w:marBottom w:val="0"/>
      <w:divBdr>
        <w:top w:val="none" w:sz="0" w:space="0" w:color="auto"/>
        <w:left w:val="none" w:sz="0" w:space="0" w:color="auto"/>
        <w:bottom w:val="none" w:sz="0" w:space="0" w:color="auto"/>
        <w:right w:val="none" w:sz="0" w:space="0" w:color="auto"/>
      </w:divBdr>
    </w:div>
    <w:div w:id="1246917647">
      <w:bodyDiv w:val="1"/>
      <w:marLeft w:val="0"/>
      <w:marRight w:val="0"/>
      <w:marTop w:val="0"/>
      <w:marBottom w:val="0"/>
      <w:divBdr>
        <w:top w:val="none" w:sz="0" w:space="0" w:color="auto"/>
        <w:left w:val="none" w:sz="0" w:space="0" w:color="auto"/>
        <w:bottom w:val="none" w:sz="0" w:space="0" w:color="auto"/>
        <w:right w:val="none" w:sz="0" w:space="0" w:color="auto"/>
      </w:divBdr>
    </w:div>
    <w:div w:id="1433818071">
      <w:bodyDiv w:val="1"/>
      <w:marLeft w:val="0"/>
      <w:marRight w:val="0"/>
      <w:marTop w:val="0"/>
      <w:marBottom w:val="0"/>
      <w:divBdr>
        <w:top w:val="none" w:sz="0" w:space="0" w:color="auto"/>
        <w:left w:val="none" w:sz="0" w:space="0" w:color="auto"/>
        <w:bottom w:val="none" w:sz="0" w:space="0" w:color="auto"/>
        <w:right w:val="none" w:sz="0" w:space="0" w:color="auto"/>
      </w:divBdr>
    </w:div>
    <w:div w:id="1495292599">
      <w:bodyDiv w:val="1"/>
      <w:marLeft w:val="0"/>
      <w:marRight w:val="0"/>
      <w:marTop w:val="0"/>
      <w:marBottom w:val="0"/>
      <w:divBdr>
        <w:top w:val="none" w:sz="0" w:space="0" w:color="auto"/>
        <w:left w:val="none" w:sz="0" w:space="0" w:color="auto"/>
        <w:bottom w:val="none" w:sz="0" w:space="0" w:color="auto"/>
        <w:right w:val="none" w:sz="0" w:space="0" w:color="auto"/>
      </w:divBdr>
    </w:div>
    <w:div w:id="1500998254">
      <w:bodyDiv w:val="1"/>
      <w:marLeft w:val="0"/>
      <w:marRight w:val="0"/>
      <w:marTop w:val="0"/>
      <w:marBottom w:val="0"/>
      <w:divBdr>
        <w:top w:val="none" w:sz="0" w:space="0" w:color="auto"/>
        <w:left w:val="none" w:sz="0" w:space="0" w:color="auto"/>
        <w:bottom w:val="none" w:sz="0" w:space="0" w:color="auto"/>
        <w:right w:val="none" w:sz="0" w:space="0" w:color="auto"/>
      </w:divBdr>
      <w:divsChild>
        <w:div w:id="1703674015">
          <w:marLeft w:val="0"/>
          <w:marRight w:val="0"/>
          <w:marTop w:val="0"/>
          <w:marBottom w:val="0"/>
          <w:divBdr>
            <w:top w:val="none" w:sz="0" w:space="0" w:color="auto"/>
            <w:left w:val="none" w:sz="0" w:space="0" w:color="auto"/>
            <w:bottom w:val="none" w:sz="0" w:space="0" w:color="auto"/>
            <w:right w:val="none" w:sz="0" w:space="0" w:color="auto"/>
          </w:divBdr>
          <w:divsChild>
            <w:div w:id="516310497">
              <w:marLeft w:val="0"/>
              <w:marRight w:val="0"/>
              <w:marTop w:val="0"/>
              <w:marBottom w:val="0"/>
              <w:divBdr>
                <w:top w:val="none" w:sz="0" w:space="0" w:color="auto"/>
                <w:left w:val="none" w:sz="0" w:space="0" w:color="auto"/>
                <w:bottom w:val="none" w:sz="0" w:space="0" w:color="auto"/>
                <w:right w:val="none" w:sz="0" w:space="0" w:color="auto"/>
              </w:divBdr>
              <w:divsChild>
                <w:div w:id="6252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8754">
      <w:bodyDiv w:val="1"/>
      <w:marLeft w:val="0"/>
      <w:marRight w:val="0"/>
      <w:marTop w:val="0"/>
      <w:marBottom w:val="0"/>
      <w:divBdr>
        <w:top w:val="none" w:sz="0" w:space="0" w:color="auto"/>
        <w:left w:val="none" w:sz="0" w:space="0" w:color="auto"/>
        <w:bottom w:val="none" w:sz="0" w:space="0" w:color="auto"/>
        <w:right w:val="none" w:sz="0" w:space="0" w:color="auto"/>
      </w:divBdr>
    </w:div>
    <w:div w:id="1529415559">
      <w:bodyDiv w:val="1"/>
      <w:marLeft w:val="0"/>
      <w:marRight w:val="0"/>
      <w:marTop w:val="0"/>
      <w:marBottom w:val="0"/>
      <w:divBdr>
        <w:top w:val="none" w:sz="0" w:space="0" w:color="auto"/>
        <w:left w:val="none" w:sz="0" w:space="0" w:color="auto"/>
        <w:bottom w:val="none" w:sz="0" w:space="0" w:color="auto"/>
        <w:right w:val="none" w:sz="0" w:space="0" w:color="auto"/>
      </w:divBdr>
    </w:div>
    <w:div w:id="1588151806">
      <w:bodyDiv w:val="1"/>
      <w:marLeft w:val="0"/>
      <w:marRight w:val="0"/>
      <w:marTop w:val="0"/>
      <w:marBottom w:val="0"/>
      <w:divBdr>
        <w:top w:val="none" w:sz="0" w:space="0" w:color="auto"/>
        <w:left w:val="none" w:sz="0" w:space="0" w:color="auto"/>
        <w:bottom w:val="none" w:sz="0" w:space="0" w:color="auto"/>
        <w:right w:val="none" w:sz="0" w:space="0" w:color="auto"/>
      </w:divBdr>
    </w:div>
    <w:div w:id="1623221097">
      <w:bodyDiv w:val="1"/>
      <w:marLeft w:val="0"/>
      <w:marRight w:val="0"/>
      <w:marTop w:val="0"/>
      <w:marBottom w:val="0"/>
      <w:divBdr>
        <w:top w:val="none" w:sz="0" w:space="0" w:color="auto"/>
        <w:left w:val="none" w:sz="0" w:space="0" w:color="auto"/>
        <w:bottom w:val="none" w:sz="0" w:space="0" w:color="auto"/>
        <w:right w:val="none" w:sz="0" w:space="0" w:color="auto"/>
      </w:divBdr>
    </w:div>
    <w:div w:id="1664360029">
      <w:bodyDiv w:val="1"/>
      <w:marLeft w:val="0"/>
      <w:marRight w:val="0"/>
      <w:marTop w:val="0"/>
      <w:marBottom w:val="0"/>
      <w:divBdr>
        <w:top w:val="none" w:sz="0" w:space="0" w:color="auto"/>
        <w:left w:val="none" w:sz="0" w:space="0" w:color="auto"/>
        <w:bottom w:val="none" w:sz="0" w:space="0" w:color="auto"/>
        <w:right w:val="none" w:sz="0" w:space="0" w:color="auto"/>
      </w:divBdr>
      <w:divsChild>
        <w:div w:id="205802510">
          <w:marLeft w:val="0"/>
          <w:marRight w:val="0"/>
          <w:marTop w:val="0"/>
          <w:marBottom w:val="0"/>
          <w:divBdr>
            <w:top w:val="none" w:sz="0" w:space="0" w:color="auto"/>
            <w:left w:val="none" w:sz="0" w:space="0" w:color="auto"/>
            <w:bottom w:val="none" w:sz="0" w:space="0" w:color="auto"/>
            <w:right w:val="none" w:sz="0" w:space="0" w:color="auto"/>
          </w:divBdr>
          <w:divsChild>
            <w:div w:id="208541704">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1665545313">
      <w:bodyDiv w:val="1"/>
      <w:marLeft w:val="0"/>
      <w:marRight w:val="0"/>
      <w:marTop w:val="0"/>
      <w:marBottom w:val="0"/>
      <w:divBdr>
        <w:top w:val="none" w:sz="0" w:space="0" w:color="auto"/>
        <w:left w:val="none" w:sz="0" w:space="0" w:color="auto"/>
        <w:bottom w:val="none" w:sz="0" w:space="0" w:color="auto"/>
        <w:right w:val="none" w:sz="0" w:space="0" w:color="auto"/>
      </w:divBdr>
      <w:divsChild>
        <w:div w:id="1497722897">
          <w:marLeft w:val="0"/>
          <w:marRight w:val="0"/>
          <w:marTop w:val="0"/>
          <w:marBottom w:val="0"/>
          <w:divBdr>
            <w:top w:val="none" w:sz="0" w:space="0" w:color="auto"/>
            <w:left w:val="none" w:sz="0" w:space="0" w:color="auto"/>
            <w:bottom w:val="none" w:sz="0" w:space="0" w:color="auto"/>
            <w:right w:val="none" w:sz="0" w:space="0" w:color="auto"/>
          </w:divBdr>
          <w:divsChild>
            <w:div w:id="1513951913">
              <w:marLeft w:val="0"/>
              <w:marRight w:val="0"/>
              <w:marTop w:val="0"/>
              <w:marBottom w:val="0"/>
              <w:divBdr>
                <w:top w:val="none" w:sz="0" w:space="0" w:color="auto"/>
                <w:left w:val="none" w:sz="0" w:space="0" w:color="auto"/>
                <w:bottom w:val="none" w:sz="0" w:space="0" w:color="auto"/>
                <w:right w:val="none" w:sz="0" w:space="0" w:color="auto"/>
              </w:divBdr>
              <w:divsChild>
                <w:div w:id="1561207382">
                  <w:marLeft w:val="0"/>
                  <w:marRight w:val="0"/>
                  <w:marTop w:val="0"/>
                  <w:marBottom w:val="0"/>
                  <w:divBdr>
                    <w:top w:val="none" w:sz="0" w:space="0" w:color="auto"/>
                    <w:left w:val="none" w:sz="0" w:space="0" w:color="auto"/>
                    <w:bottom w:val="none" w:sz="0" w:space="0" w:color="auto"/>
                    <w:right w:val="none" w:sz="0" w:space="0" w:color="auto"/>
                  </w:divBdr>
                  <w:divsChild>
                    <w:div w:id="1302611742">
                      <w:marLeft w:val="0"/>
                      <w:marRight w:val="0"/>
                      <w:marTop w:val="0"/>
                      <w:marBottom w:val="0"/>
                      <w:divBdr>
                        <w:top w:val="none" w:sz="0" w:space="0" w:color="auto"/>
                        <w:left w:val="none" w:sz="0" w:space="0" w:color="auto"/>
                        <w:bottom w:val="none" w:sz="0" w:space="0" w:color="auto"/>
                        <w:right w:val="none" w:sz="0" w:space="0" w:color="auto"/>
                      </w:divBdr>
                      <w:divsChild>
                        <w:div w:id="1117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60942">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sChild>
        <w:div w:id="1958826282">
          <w:marLeft w:val="0"/>
          <w:marRight w:val="0"/>
          <w:marTop w:val="0"/>
          <w:marBottom w:val="0"/>
          <w:divBdr>
            <w:top w:val="none" w:sz="0" w:space="0" w:color="auto"/>
            <w:left w:val="none" w:sz="0" w:space="0" w:color="auto"/>
            <w:bottom w:val="none" w:sz="0" w:space="0" w:color="auto"/>
            <w:right w:val="none" w:sz="0" w:space="0" w:color="auto"/>
          </w:divBdr>
          <w:divsChild>
            <w:div w:id="1974939948">
              <w:marLeft w:val="0"/>
              <w:marRight w:val="0"/>
              <w:marTop w:val="0"/>
              <w:marBottom w:val="0"/>
              <w:divBdr>
                <w:top w:val="none" w:sz="0" w:space="0" w:color="auto"/>
                <w:left w:val="none" w:sz="0" w:space="0" w:color="auto"/>
                <w:bottom w:val="none" w:sz="0" w:space="0" w:color="auto"/>
                <w:right w:val="none" w:sz="0" w:space="0" w:color="auto"/>
              </w:divBdr>
              <w:divsChild>
                <w:div w:id="2071078424">
                  <w:marLeft w:val="0"/>
                  <w:marRight w:val="0"/>
                  <w:marTop w:val="0"/>
                  <w:marBottom w:val="0"/>
                  <w:divBdr>
                    <w:top w:val="none" w:sz="0" w:space="0" w:color="auto"/>
                    <w:left w:val="none" w:sz="0" w:space="0" w:color="auto"/>
                    <w:bottom w:val="none" w:sz="0" w:space="0" w:color="auto"/>
                    <w:right w:val="none" w:sz="0" w:space="0" w:color="auto"/>
                  </w:divBdr>
                  <w:divsChild>
                    <w:div w:id="1846744729">
                      <w:marLeft w:val="0"/>
                      <w:marRight w:val="0"/>
                      <w:marTop w:val="0"/>
                      <w:marBottom w:val="0"/>
                      <w:divBdr>
                        <w:top w:val="none" w:sz="0" w:space="0" w:color="auto"/>
                        <w:left w:val="none" w:sz="0" w:space="0" w:color="auto"/>
                        <w:bottom w:val="none" w:sz="0" w:space="0" w:color="auto"/>
                        <w:right w:val="none" w:sz="0" w:space="0" w:color="auto"/>
                      </w:divBdr>
                      <w:divsChild>
                        <w:div w:id="19940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0400">
      <w:bodyDiv w:val="1"/>
      <w:marLeft w:val="0"/>
      <w:marRight w:val="0"/>
      <w:marTop w:val="0"/>
      <w:marBottom w:val="0"/>
      <w:divBdr>
        <w:top w:val="none" w:sz="0" w:space="0" w:color="auto"/>
        <w:left w:val="none" w:sz="0" w:space="0" w:color="auto"/>
        <w:bottom w:val="none" w:sz="0" w:space="0" w:color="auto"/>
        <w:right w:val="none" w:sz="0" w:space="0" w:color="auto"/>
      </w:divBdr>
    </w:div>
    <w:div w:id="1809662673">
      <w:bodyDiv w:val="1"/>
      <w:marLeft w:val="0"/>
      <w:marRight w:val="0"/>
      <w:marTop w:val="0"/>
      <w:marBottom w:val="0"/>
      <w:divBdr>
        <w:top w:val="none" w:sz="0" w:space="0" w:color="auto"/>
        <w:left w:val="none" w:sz="0" w:space="0" w:color="auto"/>
        <w:bottom w:val="none" w:sz="0" w:space="0" w:color="auto"/>
        <w:right w:val="none" w:sz="0" w:space="0" w:color="auto"/>
      </w:divBdr>
      <w:divsChild>
        <w:div w:id="1227227446">
          <w:marLeft w:val="0"/>
          <w:marRight w:val="0"/>
          <w:marTop w:val="0"/>
          <w:marBottom w:val="0"/>
          <w:divBdr>
            <w:top w:val="none" w:sz="0" w:space="0" w:color="auto"/>
            <w:left w:val="none" w:sz="0" w:space="0" w:color="auto"/>
            <w:bottom w:val="none" w:sz="0" w:space="0" w:color="auto"/>
            <w:right w:val="none" w:sz="0" w:space="0" w:color="auto"/>
          </w:divBdr>
          <w:divsChild>
            <w:div w:id="220219309">
              <w:marLeft w:val="0"/>
              <w:marRight w:val="0"/>
              <w:marTop w:val="0"/>
              <w:marBottom w:val="0"/>
              <w:divBdr>
                <w:top w:val="none" w:sz="0" w:space="0" w:color="auto"/>
                <w:left w:val="none" w:sz="0" w:space="0" w:color="auto"/>
                <w:bottom w:val="single" w:sz="6" w:space="15" w:color="E3E3E3"/>
                <w:right w:val="none" w:sz="0" w:space="0" w:color="auto"/>
              </w:divBdr>
            </w:div>
          </w:divsChild>
        </w:div>
      </w:divsChild>
    </w:div>
    <w:div w:id="1939555102">
      <w:bodyDiv w:val="1"/>
      <w:marLeft w:val="0"/>
      <w:marRight w:val="0"/>
      <w:marTop w:val="0"/>
      <w:marBottom w:val="0"/>
      <w:divBdr>
        <w:top w:val="none" w:sz="0" w:space="0" w:color="auto"/>
        <w:left w:val="none" w:sz="0" w:space="0" w:color="auto"/>
        <w:bottom w:val="none" w:sz="0" w:space="0" w:color="auto"/>
        <w:right w:val="none" w:sz="0" w:space="0" w:color="auto"/>
      </w:divBdr>
    </w:div>
    <w:div w:id="2020807995">
      <w:bodyDiv w:val="1"/>
      <w:marLeft w:val="0"/>
      <w:marRight w:val="0"/>
      <w:marTop w:val="0"/>
      <w:marBottom w:val="0"/>
      <w:divBdr>
        <w:top w:val="none" w:sz="0" w:space="0" w:color="auto"/>
        <w:left w:val="none" w:sz="0" w:space="0" w:color="auto"/>
        <w:bottom w:val="none" w:sz="0" w:space="0" w:color="auto"/>
        <w:right w:val="none" w:sz="0" w:space="0" w:color="auto"/>
      </w:divBdr>
    </w:div>
    <w:div w:id="2054231577">
      <w:bodyDiv w:val="1"/>
      <w:marLeft w:val="0"/>
      <w:marRight w:val="0"/>
      <w:marTop w:val="0"/>
      <w:marBottom w:val="0"/>
      <w:divBdr>
        <w:top w:val="none" w:sz="0" w:space="0" w:color="auto"/>
        <w:left w:val="none" w:sz="0" w:space="0" w:color="auto"/>
        <w:bottom w:val="none" w:sz="0" w:space="0" w:color="auto"/>
        <w:right w:val="none" w:sz="0" w:space="0" w:color="auto"/>
      </w:divBdr>
    </w:div>
    <w:div w:id="21021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reepik.com/popular-photos"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unsplash.com/" TargetMode="External"/><Relationship Id="rId11" Type="http://schemas.openxmlformats.org/officeDocument/2006/relationships/hyperlink" Target="https://www.pexels.com/" TargetMode="External"/><Relationship Id="rId12" Type="http://schemas.openxmlformats.org/officeDocument/2006/relationships/hyperlink" Target="https://www.canva.com/free/" TargetMode="External"/><Relationship Id="rId13" Type="http://schemas.openxmlformats.org/officeDocument/2006/relationships/hyperlink" Target="https://localwp.com/" TargetMode="External"/><Relationship Id="rId14" Type="http://schemas.openxmlformats.org/officeDocument/2006/relationships/image" Target="media/image1.png"/><Relationship Id="rId15" Type="http://schemas.openxmlformats.org/officeDocument/2006/relationships/hyperlink" Target="https://github.com/bcgov/bcgov-wordpress-block-theme" TargetMode="External"/><Relationship Id="rId16" Type="http://schemas.openxmlformats.org/officeDocument/2006/relationships/hyperlink" Target="https://cleanbc.gov.bc.ca" TargetMode="External"/><Relationship Id="rId17" Type="http://schemas.openxmlformats.org/officeDocument/2006/relationships/hyperlink" Target="https://github.com/" TargetMode="External"/><Relationship Id="rId18" Type="http://schemas.openxmlformats.org/officeDocument/2006/relationships/hyperlink" Target="mailto:GCPE.Recruitment@gov.bc.ca"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xaba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in\Local%20Settings\Temporary%20Internet%20Files\OLK17\PAO%20WRITTEN%20ASSIGNMENT%20(Capital%20and%20ENV%20Parts%201%2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6875-6D1C-584F-96B6-255016F6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Settings\Robin\Local Settings\Temporary Internet Files\OLK17\PAO WRITTEN ASSIGNMENT (Capital and ENV Parts 1  2).dot</Template>
  <TotalTime>125</TotalTime>
  <Pages>5</Pages>
  <Words>1119</Words>
  <Characters>6379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PUBLIC AFFAIRS BUREAU WRITING TEST</vt:lpstr>
    </vt:vector>
  </TitlesOfParts>
  <Company>Province of British Columbia</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AFFAIRS BUREAU WRITING TEST</dc:title>
  <dc:subject/>
  <dc:creator>HP Authorized Customer</dc:creator>
  <cp:keywords/>
  <cp:lastModifiedBy>Microsoft Office User</cp:lastModifiedBy>
  <cp:revision>24</cp:revision>
  <cp:lastPrinted>2014-10-31T21:32:00Z</cp:lastPrinted>
  <dcterms:created xsi:type="dcterms:W3CDTF">2024-04-18T16:36:00Z</dcterms:created>
  <dcterms:modified xsi:type="dcterms:W3CDTF">2024-05-21T04:06:00Z</dcterms:modified>
</cp:coreProperties>
</file>